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39" w:rsidRPr="001D0F7D" w:rsidRDefault="00145C39" w:rsidP="00145C39">
      <w:pPr>
        <w:pStyle w:val="1"/>
        <w:jc w:val="center"/>
        <w:rPr>
          <w:lang w:val="en-US"/>
        </w:rPr>
      </w:pPr>
      <w:r>
        <w:t>Лабораторная работа №</w:t>
      </w:r>
      <w:r w:rsidR="001D0F7D">
        <w:rPr>
          <w:lang w:val="en-US"/>
        </w:rPr>
        <w:t>4</w:t>
      </w:r>
    </w:p>
    <w:p w:rsidR="00145C39" w:rsidRPr="00216D3F" w:rsidRDefault="00145C39" w:rsidP="00216D3F">
      <w:pPr>
        <w:pStyle w:val="2"/>
        <w:jc w:val="center"/>
      </w:pPr>
      <w:r w:rsidRPr="00216D3F">
        <w:t>Деление сети на подсети с использованием маски</w:t>
      </w:r>
    </w:p>
    <w:p w:rsidR="00145C39" w:rsidRDefault="00145C3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D0F7D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работе приведен пример решения задачи разбиения сети на подсети. В лабораторной работе необходимо выполнить задания для самостоятельного выполнения и ответить на контрольные вопросы.</w:t>
      </w:r>
    </w:p>
    <w:p w:rsidR="001D0F7D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F7D" w:rsidRPr="00CF1B6C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0F7D">
        <w:rPr>
          <w:rFonts w:ascii="Times New Roman" w:hAnsi="Times New Roman" w:cs="Times New Roman"/>
          <w:b/>
          <w:sz w:val="28"/>
          <w:szCs w:val="28"/>
        </w:rPr>
        <w:t>:</w:t>
      </w:r>
      <w:r w:rsidRPr="00CF1B6C">
        <w:rPr>
          <w:rFonts w:ascii="Times New Roman" w:hAnsi="Times New Roman" w:cs="Times New Roman"/>
          <w:sz w:val="28"/>
          <w:szCs w:val="28"/>
        </w:rPr>
        <w:t xml:space="preserve"> Организации выделена сеть класса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>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:rsidR="001D0F7D" w:rsidRPr="00CF1B6C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D0F7D" w:rsidRPr="00CF1B6C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1D0F7D" w:rsidRPr="00CF1B6C" w:rsidRDefault="001D0F7D" w:rsidP="001D0F7D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сетях класса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 xml:space="preserve"> (маска содержит 24 единицы – 255.255.255.0) под номер узла отводится 8 бит, т. е. сеть может включать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254 узла.</w:t>
      </w:r>
    </w:p>
    <w:p w:rsidR="001D0F7D" w:rsidRPr="00CF1B6C" w:rsidRDefault="001D0F7D" w:rsidP="001D0F7D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Требование деления на 4 подсети по 50 узлов в каждой может быть выполнено: 4∙50 = 200 &lt; 254. Однако число узлов в подсети должно быть кратно степени двойки. Относительно 50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 w:rsidR="001D0F7D" w:rsidRPr="00CF1B6C" w:rsidRDefault="001D0F7D" w:rsidP="001D0F7D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:rsidR="001D0F7D" w:rsidRPr="00CF1B6C" w:rsidRDefault="001D0F7D" w:rsidP="001D0F7D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Номера новых подсетей отличаются друг от друга значениями двух битов, отведенных под номер подсети. Эти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биты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 xml:space="preserve"> равны 00, 01, 10, 11.</w:t>
      </w:r>
    </w:p>
    <w:p w:rsidR="001D0F7D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F7D" w:rsidRPr="00CF1B6C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маска подсети – 255.255.255.192, количество возможных адресов – 62.</w:t>
      </w:r>
    </w:p>
    <w:p w:rsidR="001D0F7D" w:rsidRPr="00CF1B6C" w:rsidRDefault="001D0F7D" w:rsidP="001D0F7D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</w:rPr>
        <w:object w:dxaOrig="11299" w:dyaOrig="7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251.25pt" o:ole="">
            <v:imagedata r:id="rId6" o:title=""/>
          </v:shape>
          <o:OLEObject Type="Embed" ProgID="Visio.Drawing.11" ShapeID="_x0000_i1025" DrawAspect="Content" ObjectID="_1520745622" r:id="rId7"/>
        </w:object>
      </w:r>
    </w:p>
    <w:p w:rsidR="001D0F7D" w:rsidRPr="00CF1B6C" w:rsidRDefault="001D0F7D" w:rsidP="001D0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bookmarkStart w:id="0" w:name="_GoBack"/>
      <w:bookmarkEnd w:id="0"/>
      <w:r w:rsidRPr="00CF1B6C">
        <w:rPr>
          <w:rFonts w:ascii="Times New Roman" w:hAnsi="Times New Roman" w:cs="Times New Roman"/>
          <w:sz w:val="28"/>
          <w:szCs w:val="28"/>
        </w:rPr>
        <w:t>Адреса подсетей после деления</w:t>
      </w:r>
    </w:p>
    <w:p w:rsidR="001D0F7D" w:rsidRDefault="001D0F7D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D0F7D" w:rsidRPr="001D0F7D" w:rsidRDefault="001D0F7D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D0F7D" w:rsidRDefault="001D0F7D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D0F7D">
        <w:rPr>
          <w:rFonts w:ascii="Times New Roman" w:hAnsi="Times New Roman"/>
          <w:b/>
          <w:sz w:val="28"/>
          <w:szCs w:val="28"/>
        </w:rPr>
        <w:t>Задания для самостоятельного выполнения:</w:t>
      </w:r>
    </w:p>
    <w:p w:rsidR="001D0F7D" w:rsidRPr="001D0F7D" w:rsidRDefault="001D0F7D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C7FE9" w:rsidRPr="00375384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112E">
        <w:rPr>
          <w:rFonts w:ascii="Times New Roman" w:hAnsi="Times New Roman"/>
          <w:b/>
          <w:i/>
          <w:sz w:val="28"/>
          <w:szCs w:val="28"/>
        </w:rPr>
        <w:t>Задание 1.</w:t>
      </w:r>
      <w:r w:rsidRPr="00232295">
        <w:rPr>
          <w:rFonts w:ascii="Times New Roman" w:hAnsi="Times New Roman"/>
          <w:b/>
          <w:sz w:val="28"/>
          <w:szCs w:val="28"/>
        </w:rPr>
        <w:t xml:space="preserve"> </w:t>
      </w:r>
      <w:r w:rsidRPr="00375384">
        <w:rPr>
          <w:rFonts w:ascii="Times New Roman" w:hAnsi="Times New Roman"/>
          <w:sz w:val="28"/>
          <w:szCs w:val="28"/>
        </w:rPr>
        <w:t>Определите количество и диапазоны адресов подсетей (даны адрес хоста и маска подсети):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а) 10.212.157.12 </w:t>
      </w:r>
      <w:r w:rsidRPr="00232B0F">
        <w:rPr>
          <w:rFonts w:ascii="Times New Roman" w:hAnsi="Times New Roman"/>
          <w:sz w:val="28"/>
          <w:szCs w:val="28"/>
        </w:rPr>
        <w:tab/>
        <w:t>/24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б) 27.31.12.254 </w:t>
      </w:r>
      <w:r w:rsidRPr="00232B0F">
        <w:rPr>
          <w:rFonts w:ascii="Times New Roman" w:hAnsi="Times New Roman"/>
          <w:sz w:val="28"/>
          <w:szCs w:val="28"/>
        </w:rPr>
        <w:tab/>
        <w:t>/31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в) 192.168.0.217 </w:t>
      </w:r>
      <w:r w:rsidRPr="00232B0F">
        <w:rPr>
          <w:rFonts w:ascii="Times New Roman" w:hAnsi="Times New Roman"/>
          <w:sz w:val="28"/>
          <w:szCs w:val="28"/>
        </w:rPr>
        <w:tab/>
        <w:t>/28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г) 10.7.14.14 </w:t>
      </w:r>
      <w:r w:rsidRPr="00232B0F">
        <w:rPr>
          <w:rFonts w:ascii="Times New Roman" w:hAnsi="Times New Roman"/>
          <w:sz w:val="28"/>
          <w:szCs w:val="28"/>
        </w:rPr>
        <w:tab/>
        <w:t>/14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135.18.249.235</w:t>
      </w:r>
      <w:r w:rsidRPr="00232B0F">
        <w:rPr>
          <w:rFonts w:ascii="Times New Roman" w:hAnsi="Times New Roman"/>
          <w:sz w:val="28"/>
          <w:szCs w:val="28"/>
        </w:rPr>
        <w:tab/>
        <w:t>/19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D62E5"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i/>
          <w:sz w:val="28"/>
          <w:szCs w:val="28"/>
        </w:rPr>
        <w:t>2</w:t>
      </w:r>
      <w:r w:rsidRPr="00232295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36AEC">
        <w:rPr>
          <w:rFonts w:ascii="Times New Roman" w:hAnsi="Times New Roman"/>
          <w:sz w:val="28"/>
          <w:szCs w:val="28"/>
        </w:rPr>
        <w:t>Изучите сетевые параметры вашего компьютера.</w:t>
      </w:r>
      <w:r w:rsidRPr="00232295">
        <w:rPr>
          <w:rFonts w:ascii="Times New Roman" w:hAnsi="Times New Roman"/>
          <w:b/>
          <w:sz w:val="28"/>
          <w:szCs w:val="28"/>
        </w:rPr>
        <w:t xml:space="preserve"> </w:t>
      </w:r>
    </w:p>
    <w:p w:rsidR="009C7FE9" w:rsidRPr="00336AEC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336AEC">
        <w:rPr>
          <w:rFonts w:ascii="Times New Roman" w:hAnsi="Times New Roman"/>
          <w:sz w:val="28"/>
          <w:szCs w:val="28"/>
        </w:rPr>
        <w:t xml:space="preserve">Посмотрите параметры IP на своем компьютере с помощью команды </w:t>
      </w:r>
      <w:proofErr w:type="spellStart"/>
      <w:r w:rsidRPr="00336AEC">
        <w:rPr>
          <w:rFonts w:ascii="Times New Roman" w:hAnsi="Times New Roman"/>
          <w:i/>
          <w:sz w:val="28"/>
          <w:szCs w:val="28"/>
        </w:rPr>
        <w:t>ipconfig</w:t>
      </w:r>
      <w:proofErr w:type="spellEnd"/>
      <w:r w:rsidRPr="00336AEC">
        <w:rPr>
          <w:rFonts w:ascii="Times New Roman" w:hAnsi="Times New Roman"/>
          <w:sz w:val="28"/>
          <w:szCs w:val="28"/>
        </w:rPr>
        <w:t xml:space="preserve">. </w:t>
      </w:r>
    </w:p>
    <w:p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336AEC">
        <w:rPr>
          <w:rFonts w:ascii="Times New Roman" w:hAnsi="Times New Roman"/>
          <w:sz w:val="28"/>
          <w:szCs w:val="28"/>
        </w:rPr>
        <w:t xml:space="preserve">Определите диапазон адресов и размер подсети, в которой </w:t>
      </w:r>
      <w:r>
        <w:rPr>
          <w:rFonts w:ascii="Times New Roman" w:hAnsi="Times New Roman"/>
          <w:sz w:val="28"/>
          <w:szCs w:val="28"/>
        </w:rPr>
        <w:t>в</w:t>
      </w:r>
      <w:r w:rsidRPr="00336AEC">
        <w:rPr>
          <w:rFonts w:ascii="Times New Roman" w:hAnsi="Times New Roman"/>
          <w:sz w:val="28"/>
          <w:szCs w:val="28"/>
        </w:rPr>
        <w:t>ы находитесь.</w:t>
      </w:r>
    </w:p>
    <w:p w:rsidR="009C7FE9" w:rsidRPr="00336AEC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336AEC">
        <w:rPr>
          <w:rFonts w:ascii="Times New Roman" w:hAnsi="Times New Roman"/>
          <w:sz w:val="28"/>
          <w:szCs w:val="28"/>
        </w:rPr>
        <w:t>Попробуйте объяснить, почему выбраны такие сетевые параметры, и каки</w:t>
      </w:r>
      <w:r>
        <w:rPr>
          <w:rFonts w:ascii="Times New Roman" w:hAnsi="Times New Roman"/>
          <w:sz w:val="28"/>
          <w:szCs w:val="28"/>
        </w:rPr>
        <w:t>е сетевые параметры выбрали бы в</w:t>
      </w:r>
      <w:r w:rsidRPr="00336AEC">
        <w:rPr>
          <w:rFonts w:ascii="Times New Roman" w:hAnsi="Times New Roman"/>
          <w:sz w:val="28"/>
          <w:szCs w:val="28"/>
        </w:rPr>
        <w:t>ы.</w:t>
      </w:r>
    </w:p>
    <w:p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FE9" w:rsidRPr="00730224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2E5">
        <w:rPr>
          <w:rFonts w:ascii="Times New Roman" w:hAnsi="Times New Roman"/>
          <w:b/>
          <w:i/>
          <w:sz w:val="28"/>
          <w:szCs w:val="28"/>
        </w:rPr>
        <w:t>Задание 3.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730224">
        <w:rPr>
          <w:rFonts w:ascii="Times New Roman" w:hAnsi="Times New Roman"/>
          <w:sz w:val="28"/>
          <w:szCs w:val="28"/>
        </w:rPr>
        <w:t>Укажите, какие адреса из приведенного ниже списка не являются допустимыми адресами хостов. Обоснуйте ответ.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0.10.10.10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/16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10.0.10.10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/18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10.10.0.10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/24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10.10.10.10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/18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д) 127.0.127.127 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 xml:space="preserve">/16 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е) 127.0.127.0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/8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ж) 255.0.200.1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/16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з) 1.255.0.0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/24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и) 192.168.255.0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/24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к) 192.168.255.0</w:t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/23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л) 167.234.56.13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/16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м) 224.0.5.3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/20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н) 172.34.267.34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/18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о) 230.0.0.7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/</w:t>
      </w:r>
      <w:r w:rsidRPr="00232B0F">
        <w:rPr>
          <w:rFonts w:ascii="Times New Roman" w:hAnsi="Times New Roman"/>
          <w:sz w:val="28"/>
          <w:szCs w:val="28"/>
        </w:rPr>
        <w:t>8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п) 160.54.255.255</w:t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/16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р) 160.54.255.255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/12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с) 160.54.255.255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/24</w:t>
      </w:r>
    </w:p>
    <w:p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FE9" w:rsidRPr="00375384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D62E5"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i/>
          <w:sz w:val="28"/>
          <w:szCs w:val="28"/>
        </w:rPr>
        <w:t>4</w:t>
      </w:r>
      <w:r w:rsidRPr="00232295">
        <w:rPr>
          <w:rFonts w:ascii="Times New Roman" w:hAnsi="Times New Roman"/>
          <w:b/>
          <w:sz w:val="28"/>
          <w:szCs w:val="28"/>
        </w:rPr>
        <w:t xml:space="preserve">. </w:t>
      </w:r>
      <w:r w:rsidRPr="00375384">
        <w:rPr>
          <w:rFonts w:ascii="Times New Roman" w:hAnsi="Times New Roman"/>
          <w:sz w:val="28"/>
          <w:szCs w:val="28"/>
        </w:rPr>
        <w:t>Дана сеть 168.179.0.0 /16. Разбейте сеть на указанное количество подсетей. Для каждого разбиения определите маску, количество узлов подсетей.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4 подсети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64 подсети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5 подсетей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100 подсетей</w:t>
      </w:r>
    </w:p>
    <w:p w:rsidR="009C7FE9" w:rsidRPr="00336AEC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FE9" w:rsidRPr="00795C3F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2E5">
        <w:rPr>
          <w:rFonts w:ascii="Times New Roman" w:hAnsi="Times New Roman"/>
          <w:b/>
          <w:i/>
          <w:sz w:val="28"/>
          <w:szCs w:val="28"/>
        </w:rPr>
        <w:lastRenderedPageBreak/>
        <w:t>Задание 5</w:t>
      </w:r>
      <w:r w:rsidRPr="00232295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95C3F">
        <w:rPr>
          <w:rFonts w:ascii="Times New Roman" w:hAnsi="Times New Roman"/>
          <w:sz w:val="28"/>
          <w:szCs w:val="28"/>
        </w:rPr>
        <w:t>Организации выделена сеть класса</w:t>
      </w:r>
      <w:proofErr w:type="gramStart"/>
      <w:r w:rsidRPr="00795C3F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795C3F">
        <w:rPr>
          <w:rFonts w:ascii="Times New Roman" w:hAnsi="Times New Roman"/>
          <w:sz w:val="28"/>
          <w:szCs w:val="28"/>
        </w:rPr>
        <w:t>: 205.21.0.0/16. Определить маски и количество возможных адресов новых подсетей в каждом из следующих вариантов разделения на подсети: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Число подсетей – 128, число узлов – не менее 500.</w:t>
      </w:r>
    </w:p>
    <w:p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Число подсетей – 256, число узлов – не менее 250.</w:t>
      </w:r>
    </w:p>
    <w:p w:rsidR="009C7FE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Число подсетей – 128, число узлов – не менее 250.</w:t>
      </w:r>
    </w:p>
    <w:p w:rsidR="001D0F7D" w:rsidRDefault="001D0F7D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D0F7D" w:rsidRDefault="001D0F7D" w:rsidP="001D0F7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1D0F7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адресация»</w:t>
      </w:r>
    </w:p>
    <w:p w:rsidR="001D0F7D" w:rsidRPr="00CF1B6C" w:rsidRDefault="001D0F7D" w:rsidP="001D0F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192.168.255.0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167.234.56.13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224.0.5.3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172.34.267.34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230.0.0.7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160.54.255.255</w:t>
      </w:r>
    </w:p>
    <w:p w:rsidR="001D0F7D" w:rsidRPr="00CF1B6C" w:rsidRDefault="001D0F7D" w:rsidP="001D0F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255.254.128.0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255.255.252.0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240.0.0.0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255.255.194.0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255.255.128.0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255.255.255.244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255.255.255.255</w:t>
      </w:r>
    </w:p>
    <w:p w:rsidR="001D0F7D" w:rsidRPr="00CF1B6C" w:rsidRDefault="001D0F7D" w:rsidP="001D0F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=3</w:t>
      </w:r>
    </w:p>
    <w:p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=6</w:t>
      </w:r>
    </w:p>
    <w:p w:rsidR="001D0F7D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</w:pPr>
      <w:r w:rsidRPr="00B37C3F"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 w:rsidRPr="00B37C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7C3F">
        <w:rPr>
          <w:rFonts w:ascii="Times New Roman" w:hAnsi="Times New Roman" w:cs="Times New Roman"/>
          <w:sz w:val="28"/>
          <w:szCs w:val="28"/>
        </w:rPr>
        <w:t>=3</w:t>
      </w:r>
    </w:p>
    <w:p w:rsidR="001D0F7D" w:rsidRPr="00232B0F" w:rsidRDefault="001D0F7D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A4746" w:rsidRDefault="001D0F7D"/>
    <w:p w:rsidR="009C7FE9" w:rsidRPr="001D0F7D" w:rsidRDefault="009C7FE9" w:rsidP="001D0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9C7FE9" w:rsidRPr="001D0F7D" w:rsidSect="001D0F7D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E9"/>
    <w:rsid w:val="00145C39"/>
    <w:rsid w:val="001D0F7D"/>
    <w:rsid w:val="00216D3F"/>
    <w:rsid w:val="003E3EC9"/>
    <w:rsid w:val="009C7FE9"/>
    <w:rsid w:val="00BA2282"/>
    <w:rsid w:val="00F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45C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16D3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5C3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16D3F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45C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16D3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5C3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16D3F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8F32EBE0</Template>
  <TotalTime>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Radiotechic Ltd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Мария В. Клековкина</cp:lastModifiedBy>
  <cp:revision>2</cp:revision>
  <dcterms:created xsi:type="dcterms:W3CDTF">2016-03-29T05:34:00Z</dcterms:created>
  <dcterms:modified xsi:type="dcterms:W3CDTF">2016-03-29T05:34:00Z</dcterms:modified>
</cp:coreProperties>
</file>