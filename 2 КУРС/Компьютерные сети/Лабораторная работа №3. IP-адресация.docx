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E1" w:rsidRPr="00A217E8" w:rsidRDefault="00DF12D7" w:rsidP="00A217E8">
      <w:pPr>
        <w:pStyle w:val="1"/>
        <w:spacing w:before="0" w:after="0"/>
        <w:jc w:val="center"/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</w:pPr>
      <w:r w:rsidRP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Лабораторная работа №</w:t>
      </w:r>
      <w:r w:rsid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 xml:space="preserve"> </w:t>
      </w:r>
      <w:r w:rsidRP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3</w:t>
      </w:r>
      <w:r w:rsid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.</w:t>
      </w:r>
      <w:bookmarkStart w:id="0" w:name="_GoBack"/>
      <w:bookmarkEnd w:id="0"/>
    </w:p>
    <w:p w:rsidR="002950E1" w:rsidRPr="00A217E8" w:rsidRDefault="002950E1" w:rsidP="00A217E8">
      <w:pPr>
        <w:pStyle w:val="2"/>
        <w:spacing w:before="0" w:after="0"/>
        <w:jc w:val="center"/>
        <w:rPr>
          <w:rFonts w:ascii="Times New Roman" w:eastAsia="MS Mincho" w:hAnsi="Times New Roman" w:cs="Times New Roman"/>
          <w:i w:val="0"/>
          <w:iCs w:val="0"/>
          <w:sz w:val="36"/>
          <w:lang w:eastAsia="ja-JP"/>
        </w:rPr>
      </w:pPr>
      <w:r w:rsidRPr="00A217E8">
        <w:rPr>
          <w:rFonts w:ascii="Times New Roman" w:eastAsia="MS Mincho" w:hAnsi="Times New Roman" w:cs="Times New Roman"/>
          <w:i w:val="0"/>
          <w:iCs w:val="0"/>
          <w:sz w:val="36"/>
          <w:lang w:eastAsia="ja-JP"/>
        </w:rPr>
        <w:t>IP-адресация</w:t>
      </w:r>
    </w:p>
    <w:p w:rsidR="00DF12D7" w:rsidRPr="00DF12D7" w:rsidRDefault="00DF12D7" w:rsidP="00DF12D7">
      <w:pPr>
        <w:rPr>
          <w:lang w:val="en-US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Для успешного решения задач администрирования</w:t>
      </w:r>
      <w:r w:rsidRPr="00DF1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DF12D7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2D7" w:rsidRPr="00DF12D7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2D7">
        <w:rPr>
          <w:rFonts w:ascii="Times New Roman" w:hAnsi="Times New Roman" w:cs="Times New Roman"/>
          <w:b/>
          <w:sz w:val="28"/>
          <w:szCs w:val="28"/>
          <w:u w:val="single"/>
        </w:rPr>
        <w:t>Примеры решения задач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 А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и компьютера В соответственно равны: 26.219.123.6 и 26.218.102.31, маска подсети 255.192.0.0.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DF12D7" w:rsidRPr="00CF1B6C" w:rsidTr="005936AD">
        <w:trPr>
          <w:jc w:val="center"/>
        </w:trPr>
        <w:tc>
          <w:tcPr>
            <w:tcW w:w="3779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DF12D7" w:rsidRPr="00CF1B6C" w:rsidTr="005936AD">
        <w:trPr>
          <w:jc w:val="center"/>
        </w:trPr>
        <w:tc>
          <w:tcPr>
            <w:tcW w:w="3779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DF12D7" w:rsidRPr="00CF1B6C" w:rsidTr="005936AD">
        <w:trPr>
          <w:jc w:val="center"/>
        </w:trPr>
        <w:tc>
          <w:tcPr>
            <w:tcW w:w="3779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DF12D7" w:rsidRPr="00CF1B6C" w:rsidTr="005936AD">
        <w:trPr>
          <w:jc w:val="center"/>
        </w:trPr>
        <w:tc>
          <w:tcPr>
            <w:tcW w:w="3779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rPr>
          <w:rFonts w:ascii="Times New Roman" w:hAnsi="Times New Roman" w:cs="Times New Roman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020" w:type="dxa"/>
        <w:jc w:val="center"/>
        <w:tblInd w:w="1506" w:type="dxa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DF12D7" w:rsidRPr="00CF1B6C" w:rsidTr="005936AD">
        <w:trPr>
          <w:jc w:val="center"/>
        </w:trPr>
        <w:tc>
          <w:tcPr>
            <w:tcW w:w="823" w:type="dxa"/>
            <w:vMerge w:val="restart"/>
            <w:vAlign w:val="center"/>
          </w:tcPr>
          <w:p w:rsidR="00DF12D7" w:rsidRPr="00CF1B6C" w:rsidRDefault="00DF12D7" w:rsidP="005936AD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  <w:vMerge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020" w:type="dxa"/>
        <w:jc w:val="center"/>
        <w:tblInd w:w="1506" w:type="dxa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DF12D7" w:rsidRPr="00CF1B6C" w:rsidTr="005936AD">
        <w:trPr>
          <w:jc w:val="center"/>
        </w:trPr>
        <w:tc>
          <w:tcPr>
            <w:tcW w:w="823" w:type="dxa"/>
            <w:vMerge w:val="restart"/>
            <w:vAlign w:val="center"/>
          </w:tcPr>
          <w:p w:rsidR="00DF12D7" w:rsidRPr="00CF1B6C" w:rsidRDefault="00DF12D7" w:rsidP="005936AD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  <w:vMerge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823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DF12D7" w:rsidRPr="00CF1B6C" w:rsidRDefault="00DF12D7" w:rsidP="00DF12D7">
      <w:pPr>
        <w:spacing w:after="0" w:line="240" w:lineRule="auto"/>
        <w:rPr>
          <w:rFonts w:ascii="Times New Roman" w:hAnsi="Times New Roman" w:cs="Times New Roman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и В находятся в одной подсети. Следовательно, между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ними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возможно установить прямое соединение без применения шлюзов.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DF12D7" w:rsidRPr="00CF1B6C" w:rsidTr="005936AD">
        <w:trPr>
          <w:jc w:val="center"/>
        </w:trPr>
        <w:tc>
          <w:tcPr>
            <w:tcW w:w="402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402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начальный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и конечный: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DF12D7" w:rsidRPr="00CF1B6C" w:rsidTr="005936AD">
        <w:trPr>
          <w:jc w:val="center"/>
        </w:trPr>
        <w:tc>
          <w:tcPr>
            <w:tcW w:w="402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DF12D7" w:rsidRPr="00CF1B6C" w:rsidTr="005936AD">
        <w:trPr>
          <w:jc w:val="center"/>
        </w:trPr>
        <w:tc>
          <w:tcPr>
            <w:tcW w:w="402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</w:t>
      </w:r>
      <w:r w:rsidR="00A217E8">
        <w:rPr>
          <w:rFonts w:ascii="Times New Roman" w:hAnsi="Times New Roman" w:cs="Times New Roman"/>
          <w:sz w:val="28"/>
          <w:szCs w:val="28"/>
        </w:rPr>
        <w:t xml:space="preserve"> (адрес, у которого одни нули в битах, выделенных под идентификатор узла, не назначается, т.к. является адресом сети)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DF12D7" w:rsidRPr="00CF1B6C" w:rsidTr="005936AD">
        <w:trPr>
          <w:jc w:val="center"/>
        </w:trPr>
        <w:tc>
          <w:tcPr>
            <w:tcW w:w="417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DF12D7" w:rsidRPr="00CF1B6C" w:rsidTr="005936AD">
        <w:trPr>
          <w:jc w:val="center"/>
        </w:trPr>
        <w:tc>
          <w:tcPr>
            <w:tcW w:w="4172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</w:t>
      </w:r>
      <w:r w:rsidR="00A217E8">
        <w:rPr>
          <w:rFonts w:ascii="Times New Roman" w:hAnsi="Times New Roman" w:cs="Times New Roman"/>
          <w:sz w:val="28"/>
          <w:szCs w:val="28"/>
        </w:rPr>
        <w:t xml:space="preserve"> </w:t>
      </w:r>
      <w:r w:rsidR="00A217E8">
        <w:rPr>
          <w:rFonts w:ascii="Times New Roman" w:hAnsi="Times New Roman" w:cs="Times New Roman"/>
          <w:sz w:val="28"/>
          <w:szCs w:val="28"/>
        </w:rPr>
        <w:t xml:space="preserve">(адрес, у которого одни </w:t>
      </w:r>
      <w:r w:rsidR="00A217E8">
        <w:rPr>
          <w:rFonts w:ascii="Times New Roman" w:hAnsi="Times New Roman" w:cs="Times New Roman"/>
          <w:sz w:val="28"/>
          <w:szCs w:val="28"/>
        </w:rPr>
        <w:t>единицы</w:t>
      </w:r>
      <w:r w:rsidR="00A217E8">
        <w:rPr>
          <w:rFonts w:ascii="Times New Roman" w:hAnsi="Times New Roman" w:cs="Times New Roman"/>
          <w:sz w:val="28"/>
          <w:szCs w:val="28"/>
        </w:rPr>
        <w:t xml:space="preserve"> в битах, выделенных под идентификатор узла, не назначается, т.к. является </w:t>
      </w:r>
      <w:r w:rsidR="00A217E8">
        <w:rPr>
          <w:rFonts w:ascii="Times New Roman" w:hAnsi="Times New Roman" w:cs="Times New Roman"/>
          <w:sz w:val="28"/>
          <w:szCs w:val="28"/>
        </w:rPr>
        <w:t xml:space="preserve">широковещательным </w:t>
      </w:r>
      <w:r w:rsidR="00A217E8">
        <w:rPr>
          <w:rFonts w:ascii="Times New Roman" w:hAnsi="Times New Roman" w:cs="Times New Roman"/>
          <w:sz w:val="28"/>
          <w:szCs w:val="28"/>
        </w:rPr>
        <w:t xml:space="preserve">адресом </w:t>
      </w:r>
      <w:r w:rsidR="00A217E8">
        <w:rPr>
          <w:rFonts w:ascii="Times New Roman" w:hAnsi="Times New Roman" w:cs="Times New Roman"/>
          <w:sz w:val="28"/>
          <w:szCs w:val="28"/>
        </w:rPr>
        <w:t xml:space="preserve">в </w:t>
      </w:r>
      <w:r w:rsidR="00A217E8">
        <w:rPr>
          <w:rFonts w:ascii="Times New Roman" w:hAnsi="Times New Roman" w:cs="Times New Roman"/>
          <w:sz w:val="28"/>
          <w:szCs w:val="28"/>
        </w:rPr>
        <w:t>сети)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16"/>
        <w:gridCol w:w="5220"/>
      </w:tblGrid>
      <w:tr w:rsidR="00DF12D7" w:rsidRPr="00CF1B6C" w:rsidTr="005936AD">
        <w:trPr>
          <w:jc w:val="center"/>
        </w:trPr>
        <w:tc>
          <w:tcPr>
            <w:tcW w:w="4416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DF12D7" w:rsidRPr="00CF1B6C" w:rsidTr="005936AD">
        <w:trPr>
          <w:jc w:val="center"/>
        </w:trPr>
        <w:tc>
          <w:tcPr>
            <w:tcW w:w="4416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>диапазон возможных адресов: 26.219.128.1 – 26.219.191.254.</w:t>
      </w:r>
    </w:p>
    <w:p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950E1" w:rsidRPr="00DF12D7" w:rsidRDefault="00DF12D7" w:rsidP="00DF12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2D7">
        <w:rPr>
          <w:rFonts w:ascii="Times New Roman" w:hAnsi="Times New Roman" w:cs="Times New Roman"/>
          <w:b/>
          <w:sz w:val="28"/>
          <w:szCs w:val="28"/>
          <w:u w:val="single"/>
        </w:rPr>
        <w:t>Задания для самостоятельного решения:</w:t>
      </w:r>
    </w:p>
    <w:p w:rsidR="009F3A08" w:rsidRDefault="009F3A08" w:rsidP="009F3A08">
      <w:pPr>
        <w:jc w:val="both"/>
        <w:rPr>
          <w:rFonts w:ascii="Times New Roman" w:hAnsi="Times New Roman" w:cs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B1D0F">
        <w:rPr>
          <w:rFonts w:ascii="Times New Roman" w:hAnsi="Times New Roman" w:cs="Times New Roman"/>
          <w:b/>
          <w:sz w:val="28"/>
          <w:szCs w:val="28"/>
        </w:rPr>
        <w:t>.</w:t>
      </w:r>
      <w:r w:rsidRPr="00FE21FC">
        <w:rPr>
          <w:rFonts w:ascii="Times New Roman" w:hAnsi="Times New Roman" w:cs="Times New Roman"/>
          <w:sz w:val="28"/>
          <w:szCs w:val="28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</w:t>
      </w:r>
      <w:proofErr w:type="gramStart"/>
      <w:r w:rsidRPr="00FE21F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E21FC">
        <w:rPr>
          <w:rFonts w:ascii="Times New Roman" w:hAnsi="Times New Roman" w:cs="Times New Roman"/>
          <w:sz w:val="28"/>
          <w:szCs w:val="28"/>
        </w:rPr>
        <w:t>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9F3A08" w:rsidRDefault="009F3A08" w:rsidP="009F3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4939" cy="8763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3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D7" w:rsidRDefault="00DF12D7" w:rsidP="00FE21F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E21FC" w:rsidRPr="00AD7AA1" w:rsidRDefault="00FE21FC" w:rsidP="00FE21FC">
      <w:pPr>
        <w:rPr>
          <w:rFonts w:ascii="Times New Roman" w:hAnsi="Times New Roman" w:cs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7AA1">
        <w:rPr>
          <w:rFonts w:ascii="Times New Roman" w:hAnsi="Times New Roman" w:cs="Times New Roman"/>
          <w:sz w:val="28"/>
          <w:szCs w:val="28"/>
        </w:rPr>
        <w:t>Заполните столбцы «Количество сетей» и «Количество узлов»</w:t>
      </w:r>
    </w:p>
    <w:tbl>
      <w:tblPr>
        <w:tblW w:w="11340" w:type="dxa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620"/>
        <w:gridCol w:w="1980"/>
        <w:gridCol w:w="1980"/>
        <w:gridCol w:w="1440"/>
        <w:gridCol w:w="2340"/>
      </w:tblGrid>
      <w:tr w:rsidR="00DF12D7" w:rsidRPr="00067D34" w:rsidTr="00DF12D7">
        <w:trPr>
          <w:trHeight w:val="497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Класс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Первые биты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Наименьший номер сети</w:t>
            </w:r>
          </w:p>
        </w:tc>
        <w:tc>
          <w:tcPr>
            <w:tcW w:w="1980" w:type="dxa"/>
            <w:shd w:val="clear" w:color="auto" w:fill="FFFFFF"/>
          </w:tcPr>
          <w:p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IP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адрес (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N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сеть, 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H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узел)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Наибольший номер сети</w:t>
            </w:r>
          </w:p>
        </w:tc>
        <w:tc>
          <w:tcPr>
            <w:tcW w:w="144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Количество сетей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Максимальное число узлов в сети</w:t>
            </w:r>
          </w:p>
        </w:tc>
      </w:tr>
      <w:tr w:rsidR="00DF12D7" w:rsidRPr="00067D34" w:rsidTr="00DF12D7">
        <w:trPr>
          <w:trHeight w:val="295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А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1.0.0.0</w:t>
            </w:r>
          </w:p>
        </w:tc>
        <w:tc>
          <w:tcPr>
            <w:tcW w:w="1980" w:type="dxa"/>
            <w:shd w:val="clear" w:color="auto" w:fill="FFFFFF"/>
          </w:tcPr>
          <w:p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N.H.H.H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126.0.0.0</w:t>
            </w:r>
          </w:p>
        </w:tc>
        <w:tc>
          <w:tcPr>
            <w:tcW w:w="144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</w:tr>
      <w:tr w:rsidR="00DF12D7" w:rsidRPr="00067D34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В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128.0.0.0</w:t>
            </w:r>
          </w:p>
        </w:tc>
        <w:tc>
          <w:tcPr>
            <w:tcW w:w="1980" w:type="dxa"/>
            <w:shd w:val="clear" w:color="auto" w:fill="FFFFFF"/>
          </w:tcPr>
          <w:p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N.N.H.H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191.255.0.0</w:t>
            </w:r>
          </w:p>
        </w:tc>
        <w:tc>
          <w:tcPr>
            <w:tcW w:w="144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</w:tr>
      <w:tr w:rsidR="00DF12D7" w:rsidRPr="00067D34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С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192.0.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.0</w:t>
            </w:r>
          </w:p>
        </w:tc>
        <w:tc>
          <w:tcPr>
            <w:tcW w:w="1980" w:type="dxa"/>
            <w:shd w:val="clear" w:color="auto" w:fill="FFFFFF"/>
          </w:tcPr>
          <w:p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N.N.N.H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223.255.255.0</w:t>
            </w:r>
          </w:p>
        </w:tc>
        <w:tc>
          <w:tcPr>
            <w:tcW w:w="144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</w:tr>
      <w:tr w:rsidR="00DF12D7" w:rsidRPr="00067D34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D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224.0.0.0</w:t>
            </w:r>
          </w:p>
        </w:tc>
        <w:tc>
          <w:tcPr>
            <w:tcW w:w="198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239.255.255.255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Групповой адрес</w:t>
            </w:r>
          </w:p>
        </w:tc>
      </w:tr>
      <w:tr w:rsidR="00DF12D7" w:rsidRPr="00067D34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Е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11110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240.0.0.0</w:t>
            </w:r>
          </w:p>
        </w:tc>
        <w:tc>
          <w:tcPr>
            <w:tcW w:w="1980" w:type="dxa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247.255.255.255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Зарезервирован</w:t>
            </w:r>
          </w:p>
        </w:tc>
      </w:tr>
    </w:tbl>
    <w:p w:rsidR="00FE21FC" w:rsidRDefault="00FE21FC" w:rsidP="00FE21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0C86" w:rsidRDefault="00D50C86" w:rsidP="00FE21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C5215" w:rsidRPr="008874C2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74C2">
        <w:rPr>
          <w:rFonts w:ascii="Times New Roman" w:hAnsi="Times New Roman"/>
          <w:sz w:val="28"/>
          <w:szCs w:val="28"/>
        </w:rPr>
        <w:t>Определите, к какому классу относятся перечисленные ниже IP-адреса: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200.199.245.15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123.195.112.5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177.163.92.251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253.157.34.4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225.15.78.215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е) 195.123.24.18 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ж) 195.256.15.3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245.128.192.34</w:t>
      </w:r>
    </w:p>
    <w:p w:rsidR="004C5215" w:rsidRPr="00232B0F" w:rsidRDefault="004C5215" w:rsidP="00FE21F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C5215" w:rsidRPr="008874C2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1D0F">
        <w:rPr>
          <w:rFonts w:ascii="Times New Roman" w:hAnsi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8874C2">
        <w:rPr>
          <w:rFonts w:ascii="Times New Roman" w:hAnsi="Times New Roman"/>
          <w:sz w:val="28"/>
          <w:szCs w:val="28"/>
        </w:rPr>
        <w:t>Какой класс IP-адресов следует выбрать, если в компьютерной сети находится следующее количество узлов: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lastRenderedPageBreak/>
        <w:t>а)  100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 1 000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 10 000</w:t>
      </w:r>
    </w:p>
    <w:p w:rsidR="004C5215" w:rsidRPr="00A217E8" w:rsidRDefault="004C5215" w:rsidP="00A217E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 100</w:t>
      </w:r>
      <w:r>
        <w:rPr>
          <w:rFonts w:ascii="Times New Roman" w:hAnsi="Times New Roman"/>
          <w:sz w:val="28"/>
          <w:szCs w:val="28"/>
        </w:rPr>
        <w:t> </w:t>
      </w:r>
      <w:r w:rsidRPr="00232B0F">
        <w:rPr>
          <w:rFonts w:ascii="Times New Roman" w:hAnsi="Times New Roman"/>
          <w:sz w:val="28"/>
          <w:szCs w:val="28"/>
        </w:rPr>
        <w:t>000</w:t>
      </w:r>
    </w:p>
    <w:p w:rsidR="004C5215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C5215" w:rsidRPr="00232B0F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4AF5">
        <w:rPr>
          <w:rFonts w:ascii="Times New Roman" w:hAnsi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8874C2">
        <w:rPr>
          <w:rFonts w:ascii="Times New Roman" w:hAnsi="Times New Roman"/>
          <w:sz w:val="28"/>
          <w:szCs w:val="28"/>
        </w:rPr>
        <w:t>Определите номер узла и номер сети в следующих IP-адресах с использованием классов: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а) 203.128.98.15 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б) 168.53.45.19 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в) 125.129.45.19 </w:t>
      </w:r>
    </w:p>
    <w:p w:rsidR="004C5215" w:rsidRPr="00232B0F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г) 185.57.176.95 </w:t>
      </w:r>
    </w:p>
    <w:p w:rsidR="004C5215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д) 168.240.15.32 </w:t>
      </w:r>
    </w:p>
    <w:p w:rsidR="002744CF" w:rsidRPr="00232B0F" w:rsidRDefault="002744CF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744CF" w:rsidRPr="00232B0F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744CF">
        <w:rPr>
          <w:rFonts w:ascii="Times New Roman" w:hAnsi="Times New Roman"/>
          <w:b/>
          <w:i/>
          <w:sz w:val="28"/>
          <w:szCs w:val="28"/>
        </w:rPr>
        <w:t>Задание 6.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C585B">
        <w:rPr>
          <w:rFonts w:ascii="Times New Roman" w:hAnsi="Times New Roman"/>
          <w:sz w:val="28"/>
          <w:szCs w:val="28"/>
        </w:rPr>
        <w:t>Может ли маска подсети быть такой?</w:t>
      </w:r>
      <w:r w:rsidRPr="007C585B">
        <w:rPr>
          <w:rFonts w:ascii="Times New Roman" w:hAnsi="Times New Roman"/>
          <w:sz w:val="28"/>
          <w:szCs w:val="28"/>
        </w:rPr>
        <w:tab/>
        <w:t>Укажите неверные варианты. Ответ обоснуйте.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255.254.128.0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255.255.252.0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240.0.0.0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255.255.194.0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255.255.128.0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255.255.255.244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ж) 255.255.224.0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255.254.0.0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и) 255.255.255.255</w:t>
      </w:r>
    </w:p>
    <w:p w:rsidR="002744CF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744CF" w:rsidRPr="007C585B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744CF">
        <w:rPr>
          <w:rFonts w:ascii="Times New Roman" w:hAnsi="Times New Roman"/>
          <w:b/>
          <w:i/>
          <w:sz w:val="28"/>
          <w:szCs w:val="28"/>
        </w:rPr>
        <w:t>Задание 7.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C585B">
        <w:rPr>
          <w:rFonts w:ascii="Times New Roman" w:hAnsi="Times New Roman"/>
          <w:sz w:val="28"/>
          <w:szCs w:val="28"/>
        </w:rPr>
        <w:t>Определите маску подсети, соответс</w:t>
      </w:r>
      <w:r>
        <w:rPr>
          <w:rFonts w:ascii="Times New Roman" w:hAnsi="Times New Roman"/>
          <w:sz w:val="28"/>
          <w:szCs w:val="28"/>
        </w:rPr>
        <w:t>твующую указанному диапазону IP-</w:t>
      </w:r>
      <w:r w:rsidRPr="007C585B">
        <w:rPr>
          <w:rFonts w:ascii="Times New Roman" w:hAnsi="Times New Roman"/>
          <w:sz w:val="28"/>
          <w:szCs w:val="28"/>
        </w:rPr>
        <w:t>адресов.</w:t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128.71.0.1 – 128.71.255.254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168.123.15.1 – 168.123.15.254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61.8.0.1 – 61.15.255.254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</w:p>
    <w:p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172.88.32.1 – 172.88.63.254</w:t>
      </w:r>
    </w:p>
    <w:p w:rsidR="002744CF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95.147.144.1 – 95.147.159.254</w:t>
      </w:r>
    </w:p>
    <w:p w:rsidR="00BB7698" w:rsidRDefault="00BB7698" w:rsidP="00D50C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D50C86" w:rsidRPr="00232B0F" w:rsidRDefault="00D50C86" w:rsidP="00D50C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449">
        <w:rPr>
          <w:rFonts w:ascii="Times New Roman" w:hAnsi="Times New Roman"/>
          <w:b/>
          <w:i/>
          <w:sz w:val="28"/>
          <w:szCs w:val="28"/>
        </w:rPr>
        <w:t>Задание 8.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874C2">
        <w:rPr>
          <w:rFonts w:ascii="Times New Roman" w:hAnsi="Times New Roman"/>
          <w:sz w:val="28"/>
          <w:szCs w:val="28"/>
        </w:rPr>
        <w:t>Определите номер узла и номер сети в следующих IP-адресах с использованием масок:</w:t>
      </w:r>
    </w:p>
    <w:p w:rsidR="00D50C86" w:rsidRPr="00232B0F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203.128.98.15 /8</w:t>
      </w:r>
    </w:p>
    <w:p w:rsidR="00D50C86" w:rsidRPr="00232B0F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168.53.45.19 /16</w:t>
      </w:r>
    </w:p>
    <w:p w:rsidR="00D50C86" w:rsidRPr="00232B0F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125.129.45.19 /12</w:t>
      </w:r>
    </w:p>
    <w:p w:rsidR="00D50C86" w:rsidRPr="00232B0F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185.57.176.95 /18</w:t>
      </w:r>
    </w:p>
    <w:p w:rsidR="00D50C86" w:rsidRPr="00232B0F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168.240.15.32 /17</w:t>
      </w:r>
    </w:p>
    <w:p w:rsidR="004A4746" w:rsidRDefault="00A217E8"/>
    <w:p w:rsidR="009C6209" w:rsidRPr="00232295" w:rsidRDefault="009C6209" w:rsidP="009C6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449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9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232295">
        <w:rPr>
          <w:rFonts w:ascii="Times New Roman" w:hAnsi="Times New Roman"/>
          <w:sz w:val="28"/>
          <w:szCs w:val="28"/>
        </w:rPr>
        <w:t>Определите, находятся ли два узла A и B в одной подсети или в разных подсетях.</w:t>
      </w:r>
    </w:p>
    <w:p w:rsidR="009C6209" w:rsidRPr="00232B0F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а)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</w:t>
      </w:r>
      <w:proofErr w:type="gramStart"/>
      <w:r w:rsidRPr="00232B0F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32B0F">
        <w:rPr>
          <w:rFonts w:ascii="Times New Roman" w:hAnsi="Times New Roman"/>
          <w:sz w:val="28"/>
          <w:szCs w:val="28"/>
        </w:rPr>
        <w:t>: 94.235.16.59;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94.235.23.240;</w:t>
      </w:r>
    </w:p>
    <w:p w:rsidR="009C6209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255.255.240.0.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lastRenderedPageBreak/>
        <w:t xml:space="preserve">б)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</w:t>
      </w:r>
      <w:proofErr w:type="gramStart"/>
      <w:r w:rsidRPr="00232B0F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32B0F">
        <w:rPr>
          <w:rFonts w:ascii="Times New Roman" w:hAnsi="Times New Roman"/>
          <w:sz w:val="28"/>
          <w:szCs w:val="28"/>
        </w:rPr>
        <w:t>: 131.189.15.6;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131.173.216.56;</w:t>
      </w:r>
    </w:p>
    <w:p w:rsidR="009C6209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255.248.0.0.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в)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</w:t>
      </w:r>
      <w:proofErr w:type="gramStart"/>
      <w:r w:rsidRPr="00232B0F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32B0F">
        <w:rPr>
          <w:rFonts w:ascii="Times New Roman" w:hAnsi="Times New Roman"/>
          <w:sz w:val="28"/>
          <w:szCs w:val="28"/>
        </w:rPr>
        <w:t>: 215.125.159.36;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215.125.153.56;</w:t>
      </w:r>
    </w:p>
    <w:p w:rsidR="009C6209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255.255.224.0.</w:t>
      </w:r>
    </w:p>
    <w:p w:rsidR="009C6209" w:rsidRPr="00232B0F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г)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</w:t>
      </w:r>
      <w:proofErr w:type="gramStart"/>
      <w:r w:rsidRPr="00232B0F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32B0F">
        <w:rPr>
          <w:rFonts w:ascii="Times New Roman" w:hAnsi="Times New Roman"/>
          <w:sz w:val="28"/>
          <w:szCs w:val="28"/>
        </w:rPr>
        <w:t>: 19.63.174.82;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19.64.69.47;</w:t>
      </w:r>
    </w:p>
    <w:p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255.192.0.0.</w:t>
      </w:r>
    </w:p>
    <w:p w:rsidR="009C6209" w:rsidRDefault="009C6209" w:rsidP="009C620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D1931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C6209">
        <w:rPr>
          <w:rFonts w:ascii="Times New Roman" w:hAnsi="Times New Roman"/>
          <w:b/>
          <w:i/>
          <w:sz w:val="28"/>
          <w:szCs w:val="28"/>
        </w:rPr>
        <w:t>Задание 10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375384">
        <w:rPr>
          <w:rFonts w:ascii="Times New Roman" w:hAnsi="Times New Roman"/>
          <w:sz w:val="28"/>
          <w:szCs w:val="28"/>
        </w:rPr>
        <w:t xml:space="preserve">Какие из </w:t>
      </w:r>
      <w:r>
        <w:rPr>
          <w:rFonts w:ascii="Times New Roman" w:hAnsi="Times New Roman"/>
          <w:sz w:val="28"/>
          <w:szCs w:val="28"/>
        </w:rPr>
        <w:t xml:space="preserve">перечисленных адресов </w:t>
      </w:r>
      <w:r w:rsidRPr="00336AEC">
        <w:rPr>
          <w:rFonts w:ascii="Times New Roman" w:hAnsi="Times New Roman"/>
          <w:sz w:val="28"/>
          <w:szCs w:val="28"/>
        </w:rPr>
        <w:t xml:space="preserve">будут достигнуты напрямую с хоста </w:t>
      </w:r>
      <w:r w:rsidRPr="00232B0F">
        <w:rPr>
          <w:rFonts w:ascii="Times New Roman" w:hAnsi="Times New Roman"/>
          <w:sz w:val="28"/>
          <w:szCs w:val="28"/>
        </w:rPr>
        <w:t>242.254.169.212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2B0F">
        <w:rPr>
          <w:rFonts w:ascii="Times New Roman" w:hAnsi="Times New Roman"/>
          <w:sz w:val="28"/>
          <w:szCs w:val="28"/>
        </w:rPr>
        <w:t xml:space="preserve"> /21</w:t>
      </w:r>
      <w:r>
        <w:rPr>
          <w:rFonts w:ascii="Times New Roman" w:hAnsi="Times New Roman"/>
          <w:sz w:val="28"/>
          <w:szCs w:val="28"/>
        </w:rPr>
        <w:t xml:space="preserve">? </w:t>
      </w:r>
      <w:r w:rsidRPr="00336AEC">
        <w:rPr>
          <w:rFonts w:ascii="Times New Roman" w:hAnsi="Times New Roman"/>
          <w:sz w:val="28"/>
          <w:szCs w:val="28"/>
        </w:rPr>
        <w:t>Определите диапазон адресов в его подсети.</w:t>
      </w:r>
    </w:p>
    <w:p w:rsidR="009D1931" w:rsidRPr="00336AEC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241.253.169.212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243.253.169.212</w:t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242.252.169.212</w:t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242.254.169.214</w:t>
      </w:r>
      <w:r w:rsidRPr="00232B0F">
        <w:rPr>
          <w:rFonts w:ascii="Times New Roman" w:hAnsi="Times New Roman"/>
          <w:sz w:val="28"/>
          <w:szCs w:val="28"/>
        </w:rPr>
        <w:tab/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242.253.168.212</w:t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242.253.170.212</w:t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ж) 242.254.170.211   </w:t>
      </w:r>
    </w:p>
    <w:p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242.254.179.213</w:t>
      </w:r>
    </w:p>
    <w:p w:rsidR="005A112E" w:rsidRDefault="005A112E" w:rsidP="005A11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B5EC1" w:rsidRPr="00336AEC" w:rsidRDefault="00FB5EC1" w:rsidP="00BD62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FB5EC1" w:rsidRPr="00336AEC" w:rsidSect="009C6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FC" w:rsidRDefault="00FE21FC" w:rsidP="00FE21FC">
      <w:pPr>
        <w:spacing w:after="0" w:line="240" w:lineRule="auto"/>
      </w:pPr>
      <w:r>
        <w:separator/>
      </w:r>
    </w:p>
  </w:endnote>
  <w:endnote w:type="continuationSeparator" w:id="0">
    <w:p w:rsidR="00FE21FC" w:rsidRDefault="00FE21FC" w:rsidP="00FE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FC" w:rsidRDefault="00FE21FC" w:rsidP="00FE21FC">
      <w:pPr>
        <w:spacing w:after="0" w:line="240" w:lineRule="auto"/>
      </w:pPr>
      <w:r>
        <w:separator/>
      </w:r>
    </w:p>
  </w:footnote>
  <w:footnote w:type="continuationSeparator" w:id="0">
    <w:p w:rsidR="00FE21FC" w:rsidRDefault="00FE21FC" w:rsidP="00FE2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FC"/>
    <w:rsid w:val="0019315D"/>
    <w:rsid w:val="002744CF"/>
    <w:rsid w:val="002950E1"/>
    <w:rsid w:val="00344AB4"/>
    <w:rsid w:val="003E3EC9"/>
    <w:rsid w:val="00411639"/>
    <w:rsid w:val="004C5215"/>
    <w:rsid w:val="004C654F"/>
    <w:rsid w:val="005A112E"/>
    <w:rsid w:val="005C20DD"/>
    <w:rsid w:val="0071678C"/>
    <w:rsid w:val="007A4449"/>
    <w:rsid w:val="00851EC3"/>
    <w:rsid w:val="009C6209"/>
    <w:rsid w:val="009D1931"/>
    <w:rsid w:val="009F3A08"/>
    <w:rsid w:val="00A217E8"/>
    <w:rsid w:val="00BB7698"/>
    <w:rsid w:val="00BD62E5"/>
    <w:rsid w:val="00D50C86"/>
    <w:rsid w:val="00DF12D7"/>
    <w:rsid w:val="00FB53AF"/>
    <w:rsid w:val="00FB5EC1"/>
    <w:rsid w:val="00F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950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950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1FC"/>
  </w:style>
  <w:style w:type="paragraph" w:styleId="a6">
    <w:name w:val="footer"/>
    <w:basedOn w:val="a"/>
    <w:link w:val="a7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1FC"/>
  </w:style>
  <w:style w:type="paragraph" w:styleId="a8">
    <w:name w:val="Balloon Text"/>
    <w:basedOn w:val="a"/>
    <w:link w:val="a9"/>
    <w:uiPriority w:val="99"/>
    <w:semiHidden/>
    <w:unhideWhenUsed/>
    <w:rsid w:val="00FE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1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950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950E1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950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950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1FC"/>
  </w:style>
  <w:style w:type="paragraph" w:styleId="a6">
    <w:name w:val="footer"/>
    <w:basedOn w:val="a"/>
    <w:link w:val="a7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1FC"/>
  </w:style>
  <w:style w:type="paragraph" w:styleId="a8">
    <w:name w:val="Balloon Text"/>
    <w:basedOn w:val="a"/>
    <w:link w:val="a9"/>
    <w:uiPriority w:val="99"/>
    <w:semiHidden/>
    <w:unhideWhenUsed/>
    <w:rsid w:val="00FE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1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950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950E1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EBE989AA</Template>
  <TotalTime>2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Radiotechic Ltd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Мария В. Клековкина</cp:lastModifiedBy>
  <cp:revision>2</cp:revision>
  <dcterms:created xsi:type="dcterms:W3CDTF">2016-03-15T07:02:00Z</dcterms:created>
  <dcterms:modified xsi:type="dcterms:W3CDTF">2016-03-15T07:02:00Z</dcterms:modified>
</cp:coreProperties>
</file>