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7735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Вятский Государственный Университет</w:t>
      </w:r>
    </w:p>
    <w:p w14:paraId="77EBDA68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Факультет Автоматики и Вычислительной Техники</w:t>
      </w:r>
    </w:p>
    <w:p w14:paraId="2E26C3CB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Кафедра Электронных Вычислительных Машин</w:t>
      </w:r>
    </w:p>
    <w:p w14:paraId="2031FE77" w14:textId="77777777" w:rsidR="00816FF3" w:rsidRDefault="00816FF3" w:rsidP="00816FF3">
      <w:pPr>
        <w:jc w:val="center"/>
        <w:rPr>
          <w:sz w:val="36"/>
        </w:rPr>
      </w:pPr>
    </w:p>
    <w:p w14:paraId="38FBEC27" w14:textId="77777777" w:rsidR="00816FF3" w:rsidRDefault="00816FF3" w:rsidP="00816FF3">
      <w:pPr>
        <w:jc w:val="center"/>
        <w:rPr>
          <w:sz w:val="36"/>
        </w:rPr>
      </w:pPr>
    </w:p>
    <w:p w14:paraId="339F749A" w14:textId="77777777" w:rsidR="00816FF3" w:rsidRDefault="00816FF3" w:rsidP="00816FF3">
      <w:pPr>
        <w:jc w:val="center"/>
        <w:rPr>
          <w:sz w:val="36"/>
        </w:rPr>
      </w:pPr>
    </w:p>
    <w:p w14:paraId="07490906" w14:textId="77777777" w:rsidR="00816FF3" w:rsidRDefault="00816FF3" w:rsidP="00816FF3">
      <w:pPr>
        <w:jc w:val="center"/>
        <w:rPr>
          <w:sz w:val="36"/>
        </w:rPr>
      </w:pPr>
    </w:p>
    <w:p w14:paraId="17EBCCD3" w14:textId="77777777" w:rsidR="00816FF3" w:rsidRDefault="00816FF3" w:rsidP="00816FF3">
      <w:pPr>
        <w:jc w:val="center"/>
        <w:rPr>
          <w:sz w:val="36"/>
        </w:rPr>
      </w:pPr>
    </w:p>
    <w:p w14:paraId="4C1D837B" w14:textId="77777777" w:rsidR="00816FF3" w:rsidRDefault="00816FF3" w:rsidP="00816FF3">
      <w:pPr>
        <w:jc w:val="center"/>
        <w:rPr>
          <w:sz w:val="36"/>
        </w:rPr>
      </w:pPr>
    </w:p>
    <w:p w14:paraId="2349F4CE" w14:textId="23802F62" w:rsidR="00816FF3" w:rsidRDefault="00816FF3" w:rsidP="00816FF3">
      <w:pPr>
        <w:jc w:val="center"/>
        <w:rPr>
          <w:sz w:val="36"/>
        </w:rPr>
      </w:pPr>
    </w:p>
    <w:p w14:paraId="3EF75B73" w14:textId="77777777" w:rsidR="00436B28" w:rsidRDefault="00436B28" w:rsidP="00816FF3">
      <w:pPr>
        <w:jc w:val="center"/>
        <w:rPr>
          <w:sz w:val="36"/>
        </w:rPr>
      </w:pPr>
    </w:p>
    <w:p w14:paraId="7049FE83" w14:textId="5D9BA9D5" w:rsidR="00436B28" w:rsidRPr="00436B28" w:rsidRDefault="00436B28" w:rsidP="00436B28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Отчет по лабораторной работе №</w:t>
      </w:r>
      <w:r w:rsidRPr="00436B28">
        <w:rPr>
          <w:sz w:val="28"/>
          <w:szCs w:val="28"/>
        </w:rPr>
        <w:t>2</w:t>
      </w:r>
    </w:p>
    <w:p w14:paraId="61B5ED7C" w14:textId="220C9B67" w:rsidR="00436B28" w:rsidRDefault="00436B28" w:rsidP="00436B28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по дисциплине «</w:t>
      </w:r>
      <w:r>
        <w:rPr>
          <w:sz w:val="28"/>
          <w:szCs w:val="28"/>
        </w:rPr>
        <w:t>В</w:t>
      </w:r>
      <w:r w:rsidRPr="000F370C">
        <w:rPr>
          <w:sz w:val="28"/>
          <w:szCs w:val="28"/>
        </w:rPr>
        <w:t>ычислительные</w:t>
      </w:r>
      <w:r w:rsidRPr="004017B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0F370C">
        <w:rPr>
          <w:sz w:val="28"/>
          <w:szCs w:val="28"/>
        </w:rPr>
        <w:t>»</w:t>
      </w:r>
    </w:p>
    <w:p w14:paraId="1B649EAB" w14:textId="20F83F00" w:rsidR="00436B28" w:rsidRPr="00C673B0" w:rsidRDefault="00436B28" w:rsidP="00436B28">
      <w:pPr>
        <w:jc w:val="center"/>
        <w:rPr>
          <w:b/>
          <w:i/>
          <w:sz w:val="72"/>
          <w:szCs w:val="28"/>
        </w:rPr>
      </w:pPr>
      <w:r w:rsidRPr="000F370C">
        <w:rPr>
          <w:sz w:val="28"/>
          <w:szCs w:val="28"/>
        </w:rPr>
        <w:t xml:space="preserve">Вариант </w:t>
      </w:r>
      <w:r w:rsidRPr="00C673B0">
        <w:rPr>
          <w:sz w:val="28"/>
          <w:szCs w:val="28"/>
        </w:rPr>
        <w:t>4</w:t>
      </w:r>
    </w:p>
    <w:p w14:paraId="7E27B9D1" w14:textId="77777777" w:rsidR="00436B28" w:rsidRDefault="00436B28" w:rsidP="00436B28">
      <w:pPr>
        <w:jc w:val="center"/>
        <w:rPr>
          <w:sz w:val="36"/>
        </w:rPr>
      </w:pPr>
    </w:p>
    <w:p w14:paraId="551093DD" w14:textId="77777777" w:rsidR="00436B28" w:rsidRDefault="00436B28" w:rsidP="00436B28">
      <w:pPr>
        <w:jc w:val="center"/>
        <w:rPr>
          <w:sz w:val="36"/>
        </w:rPr>
      </w:pPr>
    </w:p>
    <w:p w14:paraId="780578BF" w14:textId="77777777" w:rsidR="00436B28" w:rsidRDefault="00436B28" w:rsidP="00436B28">
      <w:pPr>
        <w:jc w:val="center"/>
        <w:rPr>
          <w:sz w:val="36"/>
        </w:rPr>
      </w:pPr>
    </w:p>
    <w:p w14:paraId="04F63412" w14:textId="77777777" w:rsidR="00436B28" w:rsidRDefault="00436B28" w:rsidP="00436B28">
      <w:pPr>
        <w:jc w:val="center"/>
        <w:rPr>
          <w:sz w:val="36"/>
        </w:rPr>
      </w:pPr>
    </w:p>
    <w:p w14:paraId="7438539A" w14:textId="77777777" w:rsidR="00436B28" w:rsidRDefault="00436B28" w:rsidP="00436B28">
      <w:pPr>
        <w:jc w:val="center"/>
        <w:rPr>
          <w:sz w:val="36"/>
        </w:rPr>
      </w:pPr>
    </w:p>
    <w:p w14:paraId="2FEC3C93" w14:textId="77777777" w:rsidR="00436B28" w:rsidRDefault="00436B28" w:rsidP="00436B28">
      <w:pPr>
        <w:jc w:val="center"/>
        <w:rPr>
          <w:sz w:val="36"/>
        </w:rPr>
      </w:pPr>
    </w:p>
    <w:p w14:paraId="14DC902C" w14:textId="77777777" w:rsidR="00436B28" w:rsidRDefault="00436B28" w:rsidP="00436B28">
      <w:pPr>
        <w:jc w:val="center"/>
        <w:rPr>
          <w:sz w:val="36"/>
        </w:rPr>
      </w:pPr>
    </w:p>
    <w:p w14:paraId="6C93A75F" w14:textId="77777777" w:rsidR="00436B28" w:rsidRDefault="00436B28" w:rsidP="00436B28">
      <w:pPr>
        <w:jc w:val="center"/>
        <w:rPr>
          <w:sz w:val="36"/>
        </w:rPr>
      </w:pPr>
    </w:p>
    <w:p w14:paraId="7788DAF9" w14:textId="77777777" w:rsidR="00436B28" w:rsidRDefault="00436B28" w:rsidP="00436B28">
      <w:pPr>
        <w:jc w:val="center"/>
        <w:rPr>
          <w:sz w:val="36"/>
        </w:rPr>
      </w:pPr>
    </w:p>
    <w:p w14:paraId="58457F36" w14:textId="77777777" w:rsidR="00436B28" w:rsidRDefault="00436B28" w:rsidP="00436B28">
      <w:pPr>
        <w:jc w:val="center"/>
        <w:rPr>
          <w:sz w:val="36"/>
        </w:rPr>
      </w:pPr>
    </w:p>
    <w:p w14:paraId="7D2E2516" w14:textId="77777777" w:rsidR="00436B28" w:rsidRDefault="00436B28" w:rsidP="00436B28">
      <w:pPr>
        <w:jc w:val="center"/>
        <w:rPr>
          <w:sz w:val="36"/>
        </w:rPr>
      </w:pPr>
    </w:p>
    <w:p w14:paraId="6E51C177" w14:textId="77777777" w:rsidR="00436B28" w:rsidRDefault="00436B28" w:rsidP="00436B28">
      <w:pPr>
        <w:jc w:val="center"/>
        <w:rPr>
          <w:sz w:val="36"/>
        </w:rPr>
      </w:pPr>
    </w:p>
    <w:p w14:paraId="5177D177" w14:textId="77777777" w:rsidR="00436B28" w:rsidRDefault="00436B28" w:rsidP="00436B28">
      <w:pPr>
        <w:jc w:val="center"/>
        <w:rPr>
          <w:sz w:val="36"/>
        </w:rPr>
      </w:pPr>
    </w:p>
    <w:p w14:paraId="7CAB96F9" w14:textId="77777777" w:rsidR="00436B28" w:rsidRPr="000F370C" w:rsidRDefault="00436B28" w:rsidP="00436B28">
      <w:pPr>
        <w:rPr>
          <w:sz w:val="28"/>
          <w:szCs w:val="28"/>
        </w:rPr>
      </w:pPr>
      <w:r w:rsidRPr="000F370C">
        <w:rPr>
          <w:sz w:val="28"/>
          <w:szCs w:val="28"/>
        </w:rPr>
        <w:t xml:space="preserve">Выполнил студент группы ИВТм-1301 </w:t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/Савин Д.А./</w:t>
      </w:r>
    </w:p>
    <w:p w14:paraId="5DCBB901" w14:textId="77777777" w:rsidR="00436B28" w:rsidRPr="000F370C" w:rsidRDefault="00436B28" w:rsidP="00436B28">
      <w:pPr>
        <w:rPr>
          <w:i/>
          <w:sz w:val="28"/>
          <w:szCs w:val="28"/>
        </w:rPr>
      </w:pPr>
      <w:r w:rsidRPr="000F370C">
        <w:rPr>
          <w:sz w:val="28"/>
          <w:szCs w:val="28"/>
        </w:rPr>
        <w:t>Проверил доцент кафедры 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</w:t>
      </w:r>
      <w:proofErr w:type="spellStart"/>
      <w:r w:rsidRPr="000F370C">
        <w:rPr>
          <w:sz w:val="28"/>
          <w:szCs w:val="28"/>
        </w:rPr>
        <w:t>Мельцов</w:t>
      </w:r>
      <w:proofErr w:type="spellEnd"/>
      <w:r w:rsidRPr="000F370C">
        <w:rPr>
          <w:sz w:val="28"/>
          <w:szCs w:val="28"/>
        </w:rPr>
        <w:t xml:space="preserve"> В.Ю./</w:t>
      </w:r>
    </w:p>
    <w:p w14:paraId="6B854097" w14:textId="77777777" w:rsidR="00436B28" w:rsidRDefault="00436B28" w:rsidP="00436B28">
      <w:pPr>
        <w:jc w:val="center"/>
        <w:rPr>
          <w:sz w:val="32"/>
        </w:rPr>
      </w:pPr>
    </w:p>
    <w:p w14:paraId="720BC9E7" w14:textId="77777777" w:rsidR="00436B28" w:rsidRDefault="00436B28" w:rsidP="00436B28">
      <w:pPr>
        <w:jc w:val="center"/>
        <w:rPr>
          <w:sz w:val="32"/>
        </w:rPr>
      </w:pPr>
    </w:p>
    <w:p w14:paraId="494D963B" w14:textId="77777777" w:rsidR="00436B28" w:rsidRDefault="00436B28" w:rsidP="00436B28">
      <w:pPr>
        <w:jc w:val="center"/>
        <w:rPr>
          <w:sz w:val="32"/>
        </w:rPr>
      </w:pPr>
    </w:p>
    <w:p w14:paraId="40894441" w14:textId="77777777" w:rsidR="00436B28" w:rsidRDefault="00436B28" w:rsidP="00436B28">
      <w:pPr>
        <w:jc w:val="center"/>
        <w:rPr>
          <w:sz w:val="32"/>
        </w:rPr>
      </w:pPr>
    </w:p>
    <w:p w14:paraId="6D0C3DE3" w14:textId="77777777" w:rsidR="00436B28" w:rsidRDefault="00436B28" w:rsidP="00436B28">
      <w:pPr>
        <w:jc w:val="center"/>
        <w:rPr>
          <w:sz w:val="32"/>
        </w:rPr>
      </w:pPr>
    </w:p>
    <w:p w14:paraId="09AF2A39" w14:textId="77777777" w:rsidR="00436B28" w:rsidRDefault="00436B28" w:rsidP="00436B28">
      <w:pPr>
        <w:jc w:val="center"/>
        <w:rPr>
          <w:sz w:val="32"/>
        </w:rPr>
      </w:pPr>
    </w:p>
    <w:p w14:paraId="1FF390D2" w14:textId="77777777" w:rsidR="00436B28" w:rsidRDefault="00436B28" w:rsidP="00436B28">
      <w:pPr>
        <w:jc w:val="center"/>
        <w:rPr>
          <w:sz w:val="32"/>
        </w:rPr>
      </w:pPr>
    </w:p>
    <w:p w14:paraId="5E078009" w14:textId="77777777" w:rsidR="00436B28" w:rsidRDefault="00436B28" w:rsidP="00436B28">
      <w:pPr>
        <w:pStyle w:val="3"/>
      </w:pPr>
      <w:r>
        <w:t>Киров 20</w:t>
      </w:r>
      <w:r w:rsidRPr="00A375DE">
        <w:t>22</w:t>
      </w:r>
      <w:r>
        <w:t>.</w:t>
      </w:r>
    </w:p>
    <w:p w14:paraId="5CDD3BBB" w14:textId="1F0CDAFD" w:rsidR="00156861" w:rsidRPr="00087EDA" w:rsidRDefault="00816FF3" w:rsidP="00585CDA">
      <w:pPr>
        <w:rPr>
          <w:b/>
          <w:sz w:val="32"/>
          <w:u w:val="single"/>
        </w:rPr>
      </w:pPr>
      <w:r>
        <w:br w:type="page"/>
      </w:r>
      <w:r w:rsidR="00156861" w:rsidRPr="00156861">
        <w:rPr>
          <w:b/>
          <w:sz w:val="32"/>
          <w:u w:val="single"/>
        </w:rPr>
        <w:lastRenderedPageBreak/>
        <w:t xml:space="preserve">Задание №1. </w:t>
      </w:r>
    </w:p>
    <w:p w14:paraId="04BC9C6D" w14:textId="77777777" w:rsidR="00436B28" w:rsidRDefault="00436B28" w:rsidP="00585CDA"/>
    <w:p w14:paraId="05EEFFA4" w14:textId="77777777" w:rsidR="008E7B63" w:rsidRDefault="00436B28" w:rsidP="00D95783">
      <w:pPr>
        <w:jc w:val="both"/>
        <w:rPr>
          <w:sz w:val="28"/>
          <w:szCs w:val="28"/>
        </w:rPr>
      </w:pPr>
      <w:r w:rsidRPr="00436B28">
        <w:rPr>
          <w:sz w:val="28"/>
          <w:szCs w:val="28"/>
        </w:rPr>
        <w:t xml:space="preserve">Необходимо рассчитать вероятность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b>
        </m:sSub>
      </m:oMath>
      <w:r w:rsidRPr="00436B28">
        <w:rPr>
          <w:sz w:val="28"/>
          <w:szCs w:val="28"/>
        </w:rPr>
        <w:t xml:space="preserve"> пребывания в системе n заявок для</w:t>
      </w:r>
    </w:p>
    <w:p w14:paraId="786D349B" w14:textId="2D99F5AC" w:rsidR="008E7B63" w:rsidRPr="008E7B63" w:rsidRDefault="00087EDA" w:rsidP="00D95783">
      <w:pPr>
        <w:jc w:val="both"/>
        <w:rPr>
          <w:sz w:val="28"/>
          <w:szCs w:val="28"/>
        </w:rPr>
      </w:pPr>
      <w:r w:rsidRPr="00087EDA">
        <w:rPr>
          <w:sz w:val="28"/>
          <w:szCs w:val="28"/>
        </w:rPr>
        <w:t>R = 1,9</w:t>
      </w:r>
      <w:r w:rsidR="008E7B63" w:rsidRPr="00087EDA">
        <w:rPr>
          <w:sz w:val="28"/>
          <w:szCs w:val="28"/>
        </w:rPr>
        <w:t>;</w:t>
      </w:r>
    </w:p>
    <w:p w14:paraId="50C25C71" w14:textId="00C70A21" w:rsidR="008E7B63" w:rsidRPr="008E7B63" w:rsidRDefault="00087EDA" w:rsidP="00D95783">
      <w:pPr>
        <w:jc w:val="both"/>
        <w:rPr>
          <w:sz w:val="28"/>
          <w:szCs w:val="28"/>
        </w:rPr>
      </w:pPr>
      <w:r w:rsidRPr="00087EDA">
        <w:rPr>
          <w:sz w:val="28"/>
          <w:szCs w:val="28"/>
        </w:rPr>
        <w:t>n = 1</w:t>
      </w:r>
      <w:r w:rsidR="008E7B63" w:rsidRPr="008E7B63">
        <w:rPr>
          <w:sz w:val="28"/>
          <w:szCs w:val="28"/>
        </w:rPr>
        <w:t>;</w:t>
      </w:r>
    </w:p>
    <w:p w14:paraId="19739563" w14:textId="2753F1D6" w:rsidR="00436B28" w:rsidRPr="008E7B63" w:rsidRDefault="00436B28" w:rsidP="00D95783">
      <w:pPr>
        <w:jc w:val="both"/>
        <w:rPr>
          <w:sz w:val="28"/>
          <w:szCs w:val="28"/>
        </w:rPr>
      </w:pPr>
      <w:r w:rsidRPr="00436B28">
        <w:rPr>
          <w:sz w:val="28"/>
          <w:szCs w:val="28"/>
        </w:rPr>
        <w:t xml:space="preserve">Число процессоров </w:t>
      </w:r>
      <w:r w:rsidR="00087EDA" w:rsidRPr="00087EDA">
        <w:rPr>
          <w:sz w:val="28"/>
          <w:szCs w:val="28"/>
        </w:rPr>
        <w:t>N = 2</w:t>
      </w:r>
      <w:r w:rsidR="008E7B63" w:rsidRPr="00087EDA">
        <w:rPr>
          <w:sz w:val="28"/>
          <w:szCs w:val="28"/>
        </w:rPr>
        <w:t>.</w:t>
      </w:r>
    </w:p>
    <w:p w14:paraId="0A1815FB" w14:textId="77777777" w:rsidR="00436B28" w:rsidRPr="00156861" w:rsidRDefault="00436B28" w:rsidP="00585CDA">
      <w:pPr>
        <w:rPr>
          <w:b/>
          <w:i/>
          <w:sz w:val="28"/>
        </w:rPr>
      </w:pPr>
    </w:p>
    <w:p w14:paraId="300E74F8" w14:textId="67AB501B" w:rsidR="00156861" w:rsidRDefault="00436B28" w:rsidP="008E7B63">
      <w:r>
        <w:rPr>
          <w:noProof/>
        </w:rPr>
        <w:drawing>
          <wp:inline distT="0" distB="0" distL="0" distR="0" wp14:anchorId="0D67ED90" wp14:editId="017FEA32">
            <wp:extent cx="6336030" cy="4565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3D4B" w14:textId="6B9E9000" w:rsidR="00436B28" w:rsidRPr="00436B28" w:rsidRDefault="00436B28" w:rsidP="00436B28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>Рисунок 1 – Задание №1</w:t>
      </w:r>
    </w:p>
    <w:p w14:paraId="35AA1042" w14:textId="77777777" w:rsidR="00156861" w:rsidRDefault="00156861" w:rsidP="00585CDA"/>
    <w:p w14:paraId="583E765D" w14:textId="77777777" w:rsidR="00156861" w:rsidRDefault="00156861" w:rsidP="00585CDA"/>
    <w:p w14:paraId="6F4FA513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5D7CBB31" w14:textId="77777777" w:rsidR="00156861" w:rsidRPr="008E7B63" w:rsidRDefault="00156861" w:rsidP="00585CDA">
      <w:pPr>
        <w:rPr>
          <w:bCs/>
          <w:iCs/>
          <w:sz w:val="28"/>
        </w:rPr>
      </w:pPr>
    </w:p>
    <w:p w14:paraId="15263938" w14:textId="6B9923D0" w:rsidR="00156861" w:rsidRPr="008E7B63" w:rsidRDefault="008E7B63" w:rsidP="00D95783">
      <w:pPr>
        <w:jc w:val="both"/>
        <w:rPr>
          <w:bCs/>
          <w:iCs/>
          <w:sz w:val="28"/>
        </w:rPr>
      </w:pPr>
      <w:r w:rsidRPr="008E7B63">
        <w:rPr>
          <w:bCs/>
          <w:iCs/>
          <w:sz w:val="28"/>
        </w:rPr>
        <w:t>Вероятность пребывания в системе n = 0, 1, 2, … заявок (обслуживаемых каналами и стоящих в очереди)</w:t>
      </w:r>
    </w:p>
    <w:p w14:paraId="76775EDD" w14:textId="77777777" w:rsidR="00D95783" w:rsidRDefault="00D95783" w:rsidP="00D9578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711C7" wp14:editId="4961F83A">
            <wp:extent cx="604837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4103" w14:textId="69C378D7" w:rsidR="00D95783" w:rsidRPr="00D95783" w:rsidRDefault="00D95783" w:rsidP="00D95783">
      <w:pPr>
        <w:jc w:val="both"/>
        <w:rPr>
          <w:b/>
          <w:i/>
          <w:sz w:val="28"/>
        </w:rPr>
      </w:pPr>
      <w:r w:rsidRPr="00D95783">
        <w:rPr>
          <w:sz w:val="28"/>
          <w:szCs w:val="28"/>
        </w:rPr>
        <w:t>где</w:t>
      </w:r>
      <w:r w:rsidRPr="00D95783">
        <w:rPr>
          <w:b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!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Pr="00D95783">
        <w:rPr>
          <w:sz w:val="28"/>
          <w:szCs w:val="28"/>
        </w:rPr>
        <w:t xml:space="preserve"> , вероятность того, что в системе нет ни одной</w:t>
      </w:r>
      <w:r>
        <w:rPr>
          <w:sz w:val="28"/>
          <w:szCs w:val="28"/>
        </w:rPr>
        <w:t xml:space="preserve"> </w:t>
      </w:r>
      <w:r w:rsidRPr="00D95783">
        <w:rPr>
          <w:sz w:val="28"/>
          <w:szCs w:val="28"/>
        </w:rPr>
        <w:t>заявки;</w:t>
      </w:r>
    </w:p>
    <w:p w14:paraId="5B9528FC" w14:textId="2F099455" w:rsidR="00D95783" w:rsidRDefault="00D95783" w:rsidP="00D95783">
      <w:pPr>
        <w:jc w:val="both"/>
        <w:rPr>
          <w:sz w:val="28"/>
          <w:szCs w:val="28"/>
        </w:rPr>
      </w:pPr>
      <w:r w:rsidRPr="00D95783">
        <w:rPr>
          <w:rFonts w:ascii="Cambria Math" w:hAnsi="Cambria Math" w:cs="Cambria Math"/>
          <w:sz w:val="28"/>
          <w:szCs w:val="28"/>
        </w:rPr>
        <w:t>𝑅</w:t>
      </w:r>
      <w:r w:rsidRPr="00D95783">
        <w:rPr>
          <w:sz w:val="28"/>
          <w:szCs w:val="28"/>
        </w:rPr>
        <w:t xml:space="preserve"> – суммарная загрузка, </w:t>
      </w:r>
      <w:r w:rsidRPr="00D95783">
        <w:rPr>
          <w:rFonts w:ascii="Cambria Math" w:hAnsi="Cambria Math" w:cs="Cambria Math"/>
          <w:sz w:val="28"/>
          <w:szCs w:val="28"/>
        </w:rPr>
        <w:t>𝑁</w:t>
      </w:r>
      <w:r w:rsidRPr="00D95783">
        <w:rPr>
          <w:sz w:val="28"/>
          <w:szCs w:val="28"/>
        </w:rPr>
        <w:t xml:space="preserve"> – канальной системы.</w:t>
      </w:r>
    </w:p>
    <w:p w14:paraId="1D8C3DDF" w14:textId="77777777" w:rsidR="00D95783" w:rsidRPr="00D95783" w:rsidRDefault="00D95783" w:rsidP="00585CDA">
      <w:pPr>
        <w:rPr>
          <w:b/>
          <w:i/>
          <w:sz w:val="28"/>
          <w:szCs w:val="28"/>
        </w:rPr>
      </w:pPr>
    </w:p>
    <w:p w14:paraId="5A5EC162" w14:textId="4457ECEF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Решение: </w:t>
      </w:r>
    </w:p>
    <w:p w14:paraId="002DC192" w14:textId="253CEF76" w:rsidR="00156861" w:rsidRPr="0067619E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, т.к. 0≤n≤N</m:t>
          </m:r>
        </m:oMath>
      </m:oMathPara>
    </w:p>
    <w:p w14:paraId="2DBB5B1C" w14:textId="647C6FD6" w:rsidR="0067619E" w:rsidRPr="0067619E" w:rsidRDefault="00000000" w:rsidP="00585CDA">
      <w:pPr>
        <w:rPr>
          <w:bCs/>
          <w:i/>
          <w:iCs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n!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1,9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=1,9</m:t>
          </m:r>
        </m:oMath>
      </m:oMathPara>
    </w:p>
    <w:p w14:paraId="14DB58CF" w14:textId="2430809D" w:rsidR="0067619E" w:rsidRPr="0067619E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1,9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1!*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2-1,9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1,9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1,9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=0,02564102564</m:t>
          </m:r>
        </m:oMath>
      </m:oMathPara>
    </w:p>
    <w:p w14:paraId="368FF1E7" w14:textId="5EF0C8EA" w:rsidR="0067619E" w:rsidRPr="00D95783" w:rsidRDefault="00000000" w:rsidP="00585CDA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=1,9*0,02564102564=0,0487</m:t>
          </m:r>
        </m:oMath>
      </m:oMathPara>
    </w:p>
    <w:p w14:paraId="76679FE7" w14:textId="77777777" w:rsidR="00156861" w:rsidRPr="00156861" w:rsidRDefault="00156861" w:rsidP="00585CDA">
      <w:pPr>
        <w:rPr>
          <w:b/>
          <w:i/>
          <w:sz w:val="28"/>
        </w:rPr>
      </w:pPr>
    </w:p>
    <w:p w14:paraId="006E6506" w14:textId="371F31BD" w:rsidR="00156861" w:rsidRP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 xml:space="preserve">Задание №2. </w:t>
      </w:r>
    </w:p>
    <w:p w14:paraId="118B8112" w14:textId="77454FEA" w:rsidR="00087EDA" w:rsidRDefault="00087EDA" w:rsidP="00585CDA">
      <w:pPr>
        <w:rPr>
          <w:b/>
          <w:i/>
          <w:sz w:val="28"/>
        </w:rPr>
      </w:pPr>
    </w:p>
    <w:p w14:paraId="5D315B92" w14:textId="6AE2FB79" w:rsidR="00087EDA" w:rsidRPr="00087EDA" w:rsidRDefault="00087EDA" w:rsidP="00087EDA">
      <w:pPr>
        <w:rPr>
          <w:sz w:val="28"/>
          <w:szCs w:val="28"/>
        </w:rPr>
      </w:pPr>
      <w:proofErr w:type="spellStart"/>
      <w:r w:rsidRPr="00087EDA">
        <w:rPr>
          <w:sz w:val="28"/>
          <w:szCs w:val="28"/>
        </w:rPr>
        <w:t>Расчитайте</w:t>
      </w:r>
      <w:proofErr w:type="spellEnd"/>
      <w:r w:rsidRPr="00087EDA">
        <w:rPr>
          <w:sz w:val="28"/>
          <w:szCs w:val="28"/>
        </w:rPr>
        <w:t xml:space="preserve"> вероятность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87EDA">
        <w:rPr>
          <w:sz w:val="28"/>
          <w:szCs w:val="28"/>
        </w:rPr>
        <w:t xml:space="preserve"> пребывания в системе n заявок для</w:t>
      </w:r>
    </w:p>
    <w:p w14:paraId="4992D87D" w14:textId="137863AE" w:rsidR="00087EDA" w:rsidRPr="00087EDA" w:rsidRDefault="00087EDA" w:rsidP="00087EDA">
      <w:pPr>
        <w:rPr>
          <w:sz w:val="28"/>
          <w:szCs w:val="28"/>
        </w:rPr>
      </w:pPr>
      <w:r w:rsidRPr="00087EDA">
        <w:rPr>
          <w:sz w:val="28"/>
          <w:szCs w:val="28"/>
        </w:rPr>
        <w:t>R = 0,7;</w:t>
      </w:r>
    </w:p>
    <w:p w14:paraId="21881532" w14:textId="0C94C688" w:rsidR="00087EDA" w:rsidRPr="00087EDA" w:rsidRDefault="00087EDA" w:rsidP="00087EDA">
      <w:pPr>
        <w:rPr>
          <w:sz w:val="28"/>
          <w:szCs w:val="28"/>
        </w:rPr>
      </w:pPr>
      <w:r w:rsidRPr="00087EDA">
        <w:rPr>
          <w:sz w:val="28"/>
          <w:szCs w:val="28"/>
        </w:rPr>
        <w:t>n = 6;</w:t>
      </w:r>
    </w:p>
    <w:p w14:paraId="7CA1D436" w14:textId="42910B59" w:rsidR="00087EDA" w:rsidRPr="00087EDA" w:rsidRDefault="00087EDA" w:rsidP="00087EDA">
      <w:pPr>
        <w:rPr>
          <w:sz w:val="28"/>
          <w:szCs w:val="28"/>
        </w:rPr>
      </w:pPr>
      <w:r w:rsidRPr="00087EDA">
        <w:rPr>
          <w:sz w:val="28"/>
          <w:szCs w:val="28"/>
        </w:rPr>
        <w:t>Число процессоров N = 2.</w:t>
      </w:r>
    </w:p>
    <w:p w14:paraId="3B3B9163" w14:textId="77777777" w:rsidR="00087EDA" w:rsidRPr="00156861" w:rsidRDefault="00087EDA" w:rsidP="00585CDA">
      <w:pPr>
        <w:rPr>
          <w:b/>
          <w:i/>
          <w:sz w:val="28"/>
        </w:rPr>
      </w:pPr>
    </w:p>
    <w:p w14:paraId="5E2ED46F" w14:textId="4CF4093F" w:rsidR="00156861" w:rsidRDefault="00436B28" w:rsidP="00087EDA">
      <w:r>
        <w:rPr>
          <w:noProof/>
        </w:rPr>
        <w:drawing>
          <wp:inline distT="0" distB="0" distL="0" distR="0" wp14:anchorId="67116A3A" wp14:editId="1ECC2521">
            <wp:extent cx="6336030" cy="4565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BB1D" w14:textId="747C34B4" w:rsidR="00087EDA" w:rsidRPr="00C673B0" w:rsidRDefault="00087EDA" w:rsidP="00087EDA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 w:rsidRPr="00C673B0">
        <w:rPr>
          <w:sz w:val="28"/>
          <w:szCs w:val="28"/>
        </w:rPr>
        <w:t>2</w:t>
      </w:r>
      <w:r w:rsidRPr="00436B28">
        <w:rPr>
          <w:sz w:val="28"/>
          <w:szCs w:val="28"/>
        </w:rPr>
        <w:t xml:space="preserve"> – Задание №</w:t>
      </w:r>
      <w:r w:rsidRPr="00C673B0">
        <w:rPr>
          <w:sz w:val="28"/>
          <w:szCs w:val="28"/>
        </w:rPr>
        <w:t>2</w:t>
      </w:r>
    </w:p>
    <w:p w14:paraId="0B8A029B" w14:textId="77777777" w:rsidR="00156861" w:rsidRDefault="00156861" w:rsidP="00087EDA">
      <w:pPr>
        <w:jc w:val="center"/>
      </w:pPr>
    </w:p>
    <w:p w14:paraId="4892BC8A" w14:textId="77777777" w:rsidR="00156861" w:rsidRDefault="00156861" w:rsidP="00585CDA"/>
    <w:p w14:paraId="4057D7DE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1C5D52B2" w14:textId="3DBFF3BD" w:rsidR="00156861" w:rsidRPr="006655B6" w:rsidRDefault="00087EDA" w:rsidP="00585CDA">
      <w:pPr>
        <w:rPr>
          <w:bCs/>
          <w:iCs/>
          <w:sz w:val="28"/>
          <w:szCs w:val="28"/>
        </w:rPr>
      </w:pPr>
      <w:r w:rsidRPr="00087EDA">
        <w:rPr>
          <w:sz w:val="28"/>
          <w:szCs w:val="28"/>
        </w:rPr>
        <w:t xml:space="preserve">Вероятность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87EDA">
        <w:rPr>
          <w:sz w:val="28"/>
          <w:szCs w:val="28"/>
        </w:rPr>
        <w:t xml:space="preserve"> рассчитывается по формуле 1.</w:t>
      </w:r>
    </w:p>
    <w:p w14:paraId="433A3202" w14:textId="77777777" w:rsidR="00156861" w:rsidRPr="00156861" w:rsidRDefault="00156861" w:rsidP="00585CDA">
      <w:pPr>
        <w:rPr>
          <w:b/>
          <w:i/>
          <w:sz w:val="28"/>
        </w:rPr>
      </w:pPr>
    </w:p>
    <w:p w14:paraId="2A9D4B2C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07F681F7" w14:textId="77777777" w:rsidR="006655B6" w:rsidRPr="0067619E" w:rsidRDefault="00000000" w:rsidP="006655B6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n-N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, т.к. n&gt;N</m:t>
          </m:r>
        </m:oMath>
      </m:oMathPara>
    </w:p>
    <w:p w14:paraId="16E48E37" w14:textId="77777777" w:rsidR="006655B6" w:rsidRPr="006655B6" w:rsidRDefault="00000000" w:rsidP="006655B6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0,7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1!*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2-0,7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0,7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0,7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=0,48148148148</m:t>
          </m:r>
        </m:oMath>
      </m:oMathPara>
    </w:p>
    <w:p w14:paraId="59309145" w14:textId="77777777" w:rsidR="006655B6" w:rsidRPr="006655B6" w:rsidRDefault="00000000" w:rsidP="006655B6">
      <w:pPr>
        <w:rPr>
          <w:bCs/>
          <w:i/>
          <w:iCs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n-N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0,7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2!*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=0,00367653125</m:t>
          </m:r>
        </m:oMath>
      </m:oMathPara>
    </w:p>
    <w:p w14:paraId="3741F43C" w14:textId="77777777" w:rsidR="006655B6" w:rsidRPr="00D95783" w:rsidRDefault="00000000" w:rsidP="006655B6">
      <w:pPr>
        <w:rPr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=0,48148148148*0,00367653125=0,0018</m:t>
          </m:r>
        </m:oMath>
      </m:oMathPara>
    </w:p>
    <w:p w14:paraId="78437869" w14:textId="77777777" w:rsidR="006655B6" w:rsidRPr="006655B6" w:rsidRDefault="006655B6" w:rsidP="006655B6">
      <w:pPr>
        <w:rPr>
          <w:bCs/>
          <w:i/>
          <w:iCs/>
          <w:sz w:val="28"/>
          <w:lang w:val="en-US"/>
        </w:rPr>
      </w:pPr>
    </w:p>
    <w:p w14:paraId="4B93B961" w14:textId="0D6F3B6B" w:rsidR="00156861" w:rsidRP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 xml:space="preserve">Задание №3. </w:t>
      </w:r>
    </w:p>
    <w:p w14:paraId="7370FB7C" w14:textId="32E1275C" w:rsidR="00156861" w:rsidRDefault="00156861" w:rsidP="00585CDA">
      <w:pPr>
        <w:rPr>
          <w:b/>
          <w:sz w:val="32"/>
          <w:u w:val="single"/>
        </w:rPr>
      </w:pPr>
    </w:p>
    <w:p w14:paraId="2E604850" w14:textId="77777777" w:rsidR="006655B6" w:rsidRPr="006655B6" w:rsidRDefault="006655B6" w:rsidP="006655B6">
      <w:pPr>
        <w:rPr>
          <w:sz w:val="28"/>
          <w:szCs w:val="28"/>
        </w:rPr>
      </w:pPr>
      <w:r w:rsidRPr="006655B6">
        <w:rPr>
          <w:sz w:val="28"/>
          <w:szCs w:val="28"/>
        </w:rPr>
        <w:t>Введите интенсивности обслуживания заявки каналом M,</w:t>
      </w:r>
    </w:p>
    <w:p w14:paraId="3EC2FC48" w14:textId="77777777" w:rsidR="006655B6" w:rsidRPr="006655B6" w:rsidRDefault="006655B6" w:rsidP="006655B6">
      <w:pPr>
        <w:rPr>
          <w:sz w:val="28"/>
          <w:szCs w:val="28"/>
        </w:rPr>
      </w:pPr>
      <w:r w:rsidRPr="006655B6">
        <w:rPr>
          <w:sz w:val="28"/>
          <w:szCs w:val="28"/>
        </w:rPr>
        <w:t>где B - быстродействие процессора,</w:t>
      </w:r>
    </w:p>
    <w:p w14:paraId="5955311E" w14:textId="77777777" w:rsidR="006655B6" w:rsidRPr="006655B6" w:rsidRDefault="006655B6" w:rsidP="006655B6">
      <w:pPr>
        <w:rPr>
          <w:sz w:val="28"/>
          <w:szCs w:val="28"/>
        </w:rPr>
      </w:pPr>
      <w:r w:rsidRPr="006655B6">
        <w:rPr>
          <w:sz w:val="28"/>
          <w:szCs w:val="28"/>
        </w:rPr>
        <w:t>Q - средняя трудоемкость заявки:</w:t>
      </w:r>
    </w:p>
    <w:p w14:paraId="02AFD3E2" w14:textId="77777777" w:rsidR="006655B6" w:rsidRPr="00156861" w:rsidRDefault="006655B6" w:rsidP="00585CDA">
      <w:pPr>
        <w:rPr>
          <w:b/>
          <w:i/>
          <w:sz w:val="28"/>
        </w:rPr>
      </w:pPr>
    </w:p>
    <w:p w14:paraId="506CBD5B" w14:textId="06C4FD42" w:rsidR="00156861" w:rsidRDefault="00436B28" w:rsidP="00585CDA">
      <w:r>
        <w:rPr>
          <w:noProof/>
        </w:rPr>
        <w:drawing>
          <wp:inline distT="0" distB="0" distL="0" distR="0" wp14:anchorId="222526C3" wp14:editId="42D52A4F">
            <wp:extent cx="6336030" cy="4565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B56B" w14:textId="2F04AD96" w:rsidR="006655B6" w:rsidRPr="00C673B0" w:rsidRDefault="006655B6" w:rsidP="006655B6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 w:rsidRPr="00C673B0">
        <w:rPr>
          <w:sz w:val="28"/>
          <w:szCs w:val="28"/>
        </w:rPr>
        <w:t>3</w:t>
      </w:r>
      <w:r w:rsidRPr="00436B28">
        <w:rPr>
          <w:sz w:val="28"/>
          <w:szCs w:val="28"/>
        </w:rPr>
        <w:t xml:space="preserve"> – Задание №</w:t>
      </w:r>
      <w:r w:rsidRPr="00C673B0">
        <w:rPr>
          <w:sz w:val="28"/>
          <w:szCs w:val="28"/>
        </w:rPr>
        <w:t>3</w:t>
      </w:r>
    </w:p>
    <w:p w14:paraId="559AF0F1" w14:textId="77777777" w:rsidR="00156861" w:rsidRDefault="00156861" w:rsidP="006655B6">
      <w:pPr>
        <w:jc w:val="center"/>
      </w:pPr>
    </w:p>
    <w:p w14:paraId="341A4403" w14:textId="77777777" w:rsidR="00156861" w:rsidRDefault="00156861" w:rsidP="00585CDA"/>
    <w:p w14:paraId="6EB00798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220509F" w14:textId="02CEECAF" w:rsidR="00156861" w:rsidRDefault="006655B6" w:rsidP="006655B6">
      <w:pPr>
        <w:jc w:val="both"/>
        <w:rPr>
          <w:sz w:val="28"/>
          <w:szCs w:val="28"/>
        </w:rPr>
      </w:pPr>
      <w:r w:rsidRPr="006655B6">
        <w:rPr>
          <w:sz w:val="28"/>
          <w:szCs w:val="28"/>
        </w:rPr>
        <w:t>Интенсивность обслуживания заявки каналом рассчитывается по формуле:</w:t>
      </w:r>
    </w:p>
    <w:p w14:paraId="575AB663" w14:textId="5D753EB8" w:rsidR="006655B6" w:rsidRPr="006655B6" w:rsidRDefault="006655B6" w:rsidP="006655B6">
      <w:pPr>
        <w:ind w:left="2124" w:firstLine="708"/>
        <w:jc w:val="center"/>
        <w:rPr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 w:rsidRPr="00C673B0">
        <w:rPr>
          <w:bCs/>
          <w:i/>
          <w:sz w:val="28"/>
          <w:szCs w:val="28"/>
        </w:rPr>
        <w:t>,</w:t>
      </w:r>
      <w:r w:rsidRPr="00C673B0">
        <w:rPr>
          <w:bCs/>
          <w:i/>
          <w:sz w:val="28"/>
          <w:szCs w:val="28"/>
        </w:rPr>
        <w:tab/>
      </w:r>
      <w:r w:rsidRPr="00C673B0">
        <w:rPr>
          <w:bCs/>
          <w:i/>
          <w:sz w:val="28"/>
          <w:szCs w:val="28"/>
        </w:rPr>
        <w:tab/>
      </w:r>
      <w:r w:rsidRPr="00C673B0">
        <w:rPr>
          <w:bCs/>
          <w:i/>
          <w:sz w:val="28"/>
          <w:szCs w:val="28"/>
        </w:rPr>
        <w:tab/>
      </w:r>
      <w:proofErr w:type="gramStart"/>
      <w:r w:rsidRPr="00C673B0">
        <w:rPr>
          <w:bCs/>
          <w:i/>
          <w:sz w:val="28"/>
          <w:szCs w:val="28"/>
        </w:rPr>
        <w:tab/>
        <w:t xml:space="preserve">  </w:t>
      </w:r>
      <w:r w:rsidRPr="00C673B0">
        <w:rPr>
          <w:bCs/>
          <w:i/>
          <w:sz w:val="28"/>
          <w:szCs w:val="28"/>
        </w:rPr>
        <w:tab/>
      </w:r>
      <w:proofErr w:type="gramEnd"/>
      <w:r w:rsidRPr="00C673B0">
        <w:rPr>
          <w:bCs/>
          <w:i/>
          <w:sz w:val="28"/>
          <w:szCs w:val="28"/>
        </w:rPr>
        <w:tab/>
      </w:r>
      <w:r w:rsidRPr="006655B6">
        <w:rPr>
          <w:bCs/>
          <w:iCs/>
          <w:sz w:val="28"/>
          <w:szCs w:val="28"/>
        </w:rPr>
        <w:t>(2)</w:t>
      </w:r>
    </w:p>
    <w:p w14:paraId="5CC1CE15" w14:textId="4AEB9FA2" w:rsidR="00156861" w:rsidRPr="006655B6" w:rsidRDefault="006655B6" w:rsidP="006655B6">
      <w:pPr>
        <w:jc w:val="both"/>
        <w:rPr>
          <w:b/>
          <w:i/>
          <w:sz w:val="28"/>
          <w:szCs w:val="28"/>
        </w:rPr>
      </w:pPr>
      <w:r w:rsidRPr="006655B6">
        <w:rPr>
          <w:sz w:val="28"/>
          <w:szCs w:val="28"/>
        </w:rPr>
        <w:lastRenderedPageBreak/>
        <w:t xml:space="preserve">где </w:t>
      </w:r>
      <w:r w:rsidRPr="006655B6">
        <w:rPr>
          <w:rFonts w:ascii="Cambria Math" w:hAnsi="Cambria Math" w:cs="Cambria Math"/>
          <w:sz w:val="28"/>
          <w:szCs w:val="28"/>
        </w:rPr>
        <w:t>𝑉</w:t>
      </w:r>
      <w:r w:rsidRPr="006655B6">
        <w:rPr>
          <w:sz w:val="28"/>
          <w:szCs w:val="28"/>
        </w:rPr>
        <w:t xml:space="preserve"> – средняя длительность обслуживания заявки каналом с быстродействием </w:t>
      </w:r>
      <w:r w:rsidRPr="006655B6">
        <w:rPr>
          <w:rFonts w:ascii="Cambria Math" w:hAnsi="Cambria Math" w:cs="Cambria Math"/>
          <w:sz w:val="28"/>
          <w:szCs w:val="28"/>
        </w:rPr>
        <w:t>𝐵</w:t>
      </w:r>
      <w:r w:rsidRPr="006655B6">
        <w:rPr>
          <w:sz w:val="28"/>
          <w:szCs w:val="28"/>
        </w:rPr>
        <w:t>:</w:t>
      </w:r>
    </w:p>
    <w:p w14:paraId="120BF23E" w14:textId="3E5806DD" w:rsidR="00156861" w:rsidRDefault="00156861" w:rsidP="006655B6">
      <w:pPr>
        <w:jc w:val="both"/>
        <w:rPr>
          <w:b/>
          <w:i/>
          <w:sz w:val="28"/>
        </w:rPr>
      </w:pPr>
    </w:p>
    <w:p w14:paraId="520C315D" w14:textId="234C6E74" w:rsidR="006655B6" w:rsidRPr="003404CB" w:rsidRDefault="006655B6" w:rsidP="003404CB">
      <w:pPr>
        <w:jc w:val="center"/>
        <w:rPr>
          <w:b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V=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</w:rPr>
                <m:t>B</m:t>
              </m:r>
            </m:den>
          </m:f>
        </m:oMath>
      </m:oMathPara>
    </w:p>
    <w:p w14:paraId="1D6187F3" w14:textId="62752A3D" w:rsidR="003404CB" w:rsidRDefault="003404CB" w:rsidP="003404CB">
      <w:pPr>
        <w:jc w:val="both"/>
        <w:rPr>
          <w:sz w:val="28"/>
          <w:szCs w:val="28"/>
        </w:rPr>
      </w:pPr>
      <w:r w:rsidRPr="003404CB">
        <w:rPr>
          <w:sz w:val="28"/>
          <w:szCs w:val="28"/>
        </w:rPr>
        <w:t>Тогда получаем, что интенсивность обслуживания заявки каналом:</w:t>
      </w:r>
    </w:p>
    <w:p w14:paraId="43E24FE2" w14:textId="439FA3C4" w:rsidR="003404CB" w:rsidRPr="003404CB" w:rsidRDefault="003404CB" w:rsidP="003404CB">
      <w:pPr>
        <w:ind w:left="2124" w:firstLine="708"/>
        <w:jc w:val="center"/>
        <w:rPr>
          <w:bCs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</w:rPr>
              <m:t>θ</m:t>
            </m:r>
          </m:den>
        </m:f>
      </m:oMath>
      <w:r w:rsidRPr="003404CB">
        <w:t xml:space="preserve"> , </w:t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proofErr w:type="gramStart"/>
      <w:r w:rsidRPr="003404CB">
        <w:rPr>
          <w:bCs/>
          <w:i/>
          <w:sz w:val="28"/>
          <w:szCs w:val="28"/>
        </w:rPr>
        <w:tab/>
        <w:t xml:space="preserve">  </w:t>
      </w:r>
      <w:r w:rsidRPr="003404CB">
        <w:rPr>
          <w:bCs/>
          <w:i/>
          <w:sz w:val="28"/>
          <w:szCs w:val="28"/>
        </w:rPr>
        <w:tab/>
      </w:r>
      <w:proofErr w:type="gramEnd"/>
      <w:r w:rsidRPr="003404CB">
        <w:rPr>
          <w:bCs/>
          <w:i/>
          <w:sz w:val="28"/>
          <w:szCs w:val="28"/>
        </w:rPr>
        <w:tab/>
      </w:r>
      <w:r>
        <w:t xml:space="preserve"> </w:t>
      </w:r>
      <w:r w:rsidRPr="003404CB">
        <w:rPr>
          <w:sz w:val="28"/>
          <w:szCs w:val="28"/>
        </w:rPr>
        <w:t>(3)</w:t>
      </w:r>
    </w:p>
    <w:p w14:paraId="47616E2B" w14:textId="6E54F19F" w:rsidR="003404CB" w:rsidRPr="003404CB" w:rsidRDefault="003404CB" w:rsidP="003404CB">
      <w:pPr>
        <w:rPr>
          <w:sz w:val="28"/>
          <w:szCs w:val="28"/>
        </w:rPr>
      </w:pPr>
      <w:r w:rsidRPr="003404CB">
        <w:rPr>
          <w:sz w:val="28"/>
          <w:szCs w:val="28"/>
        </w:rPr>
        <w:t xml:space="preserve">где </w:t>
      </w:r>
      <w:r w:rsidRPr="003404CB">
        <w:rPr>
          <w:rFonts w:ascii="Cambria Math" w:hAnsi="Cambria Math" w:cs="Cambria Math"/>
          <w:sz w:val="28"/>
          <w:szCs w:val="28"/>
        </w:rPr>
        <w:t>𝐵</w:t>
      </w:r>
      <w:r w:rsidRPr="003404CB">
        <w:rPr>
          <w:sz w:val="28"/>
          <w:szCs w:val="28"/>
        </w:rPr>
        <w:t xml:space="preserve"> – быстродействие процессора;</w:t>
      </w:r>
    </w:p>
    <w:p w14:paraId="3931D266" w14:textId="4BC640D2" w:rsidR="003404CB" w:rsidRPr="003404CB" w:rsidRDefault="003404CB" w:rsidP="00585CDA">
      <w:pPr>
        <w:rPr>
          <w:b/>
          <w:i/>
          <w:sz w:val="28"/>
          <w:szCs w:val="28"/>
        </w:rPr>
      </w:pPr>
      <w:r w:rsidRPr="003404CB">
        <w:rPr>
          <w:rFonts w:ascii="Cambria Math" w:hAnsi="Cambria Math" w:cs="Cambria Math"/>
          <w:sz w:val="28"/>
          <w:szCs w:val="28"/>
        </w:rPr>
        <w:t>𝜃</w:t>
      </w:r>
      <w:r w:rsidRPr="003404CB">
        <w:rPr>
          <w:sz w:val="28"/>
          <w:szCs w:val="28"/>
        </w:rPr>
        <w:t xml:space="preserve"> – средняя трудоемкость процессорных операций.</w:t>
      </w:r>
    </w:p>
    <w:p w14:paraId="297C5675" w14:textId="77777777" w:rsidR="003404CB" w:rsidRDefault="003404CB" w:rsidP="00585CDA">
      <w:pPr>
        <w:rPr>
          <w:b/>
          <w:i/>
          <w:sz w:val="28"/>
        </w:rPr>
      </w:pPr>
    </w:p>
    <w:p w14:paraId="6F58FC9A" w14:textId="0FB18D09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Решение: </w:t>
      </w:r>
    </w:p>
    <w:p w14:paraId="43DF961B" w14:textId="01B6499E" w:rsidR="00156861" w:rsidRPr="00C673B0" w:rsidRDefault="003404CB" w:rsidP="003404CB">
      <w:pPr>
        <w:jc w:val="center"/>
        <w:rPr>
          <w:bCs/>
          <w:i/>
          <w:sz w:val="28"/>
        </w:rPr>
      </w:pPr>
      <m:oMath>
        <m:r>
          <w:rPr>
            <w:rFonts w:ascii="Cambria Math" w:hAnsi="Cambria Math"/>
            <w:sz w:val="28"/>
          </w:rPr>
          <m:t>M=B/Q</m:t>
        </m:r>
      </m:oMath>
      <w:r w:rsidRPr="00C673B0">
        <w:rPr>
          <w:bCs/>
          <w:i/>
          <w:sz w:val="28"/>
        </w:rPr>
        <w:t>.</w:t>
      </w:r>
    </w:p>
    <w:p w14:paraId="3B26CB3B" w14:textId="77777777" w:rsidR="00156861" w:rsidRPr="00156861" w:rsidRDefault="00156861" w:rsidP="00585CDA">
      <w:pPr>
        <w:rPr>
          <w:b/>
          <w:i/>
          <w:sz w:val="28"/>
        </w:rPr>
      </w:pPr>
    </w:p>
    <w:p w14:paraId="5A4F7B10" w14:textId="7C354722" w:rsidR="00156861" w:rsidRP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 xml:space="preserve">Задание №4. </w:t>
      </w:r>
    </w:p>
    <w:p w14:paraId="3630EC7B" w14:textId="1B1F9930" w:rsidR="00156861" w:rsidRDefault="00156861" w:rsidP="00585CDA">
      <w:pPr>
        <w:rPr>
          <w:b/>
          <w:sz w:val="32"/>
          <w:u w:val="single"/>
        </w:rPr>
      </w:pPr>
    </w:p>
    <w:p w14:paraId="2BA6FBF3" w14:textId="77777777" w:rsidR="003404CB" w:rsidRPr="003404CB" w:rsidRDefault="003404CB" w:rsidP="003404CB">
      <w:pPr>
        <w:rPr>
          <w:sz w:val="28"/>
          <w:szCs w:val="28"/>
        </w:rPr>
      </w:pPr>
      <w:proofErr w:type="spellStart"/>
      <w:r w:rsidRPr="003404CB">
        <w:rPr>
          <w:sz w:val="28"/>
          <w:szCs w:val="28"/>
        </w:rPr>
        <w:t>Расчитайте</w:t>
      </w:r>
      <w:proofErr w:type="spellEnd"/>
      <w:r w:rsidRPr="003404CB">
        <w:rPr>
          <w:sz w:val="28"/>
          <w:szCs w:val="28"/>
        </w:rPr>
        <w:t xml:space="preserve"> интенсивность обслуживания заявки каналом M</w:t>
      </w:r>
    </w:p>
    <w:p w14:paraId="401C6135" w14:textId="77777777" w:rsidR="003404CB" w:rsidRPr="003404CB" w:rsidRDefault="003404CB" w:rsidP="003404CB">
      <w:pPr>
        <w:rPr>
          <w:sz w:val="28"/>
          <w:szCs w:val="28"/>
        </w:rPr>
      </w:pPr>
      <w:r w:rsidRPr="003404CB">
        <w:rPr>
          <w:sz w:val="28"/>
          <w:szCs w:val="28"/>
        </w:rPr>
        <w:t>B = 160000,</w:t>
      </w:r>
    </w:p>
    <w:p w14:paraId="1BCA167B" w14:textId="77777777" w:rsidR="003404CB" w:rsidRPr="003404CB" w:rsidRDefault="003404CB" w:rsidP="003404CB">
      <w:pPr>
        <w:rPr>
          <w:sz w:val="28"/>
          <w:szCs w:val="28"/>
        </w:rPr>
      </w:pPr>
      <w:r w:rsidRPr="003404CB">
        <w:rPr>
          <w:sz w:val="28"/>
          <w:szCs w:val="28"/>
        </w:rPr>
        <w:t>Q = 5000</w:t>
      </w:r>
    </w:p>
    <w:p w14:paraId="26447771" w14:textId="77777777" w:rsidR="003404CB" w:rsidRPr="00156861" w:rsidRDefault="003404CB" w:rsidP="00585CDA">
      <w:pPr>
        <w:rPr>
          <w:b/>
          <w:sz w:val="32"/>
          <w:u w:val="single"/>
        </w:rPr>
      </w:pPr>
    </w:p>
    <w:p w14:paraId="56103A2A" w14:textId="17C4431B" w:rsidR="00156861" w:rsidRDefault="00436B28" w:rsidP="00585CDA">
      <w:r>
        <w:rPr>
          <w:noProof/>
        </w:rPr>
        <w:drawing>
          <wp:inline distT="0" distB="0" distL="0" distR="0" wp14:anchorId="064CCBB4" wp14:editId="69C3CE0A">
            <wp:extent cx="6336030" cy="4565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1923" w14:textId="4EB49B4A" w:rsidR="003404CB" w:rsidRPr="00C673B0" w:rsidRDefault="003404CB" w:rsidP="003404CB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 w:rsidRPr="00C673B0">
        <w:rPr>
          <w:sz w:val="28"/>
          <w:szCs w:val="28"/>
        </w:rPr>
        <w:t>4</w:t>
      </w:r>
      <w:r w:rsidRPr="00436B28">
        <w:rPr>
          <w:sz w:val="28"/>
          <w:szCs w:val="28"/>
        </w:rPr>
        <w:t xml:space="preserve"> – Задание №</w:t>
      </w:r>
      <w:r w:rsidRPr="00C673B0">
        <w:rPr>
          <w:sz w:val="28"/>
          <w:szCs w:val="28"/>
        </w:rPr>
        <w:t>4</w:t>
      </w:r>
    </w:p>
    <w:p w14:paraId="57EB4213" w14:textId="77777777" w:rsidR="00156861" w:rsidRDefault="00156861" w:rsidP="00585CDA"/>
    <w:p w14:paraId="7752B355" w14:textId="77777777" w:rsidR="00156861" w:rsidRDefault="00156861" w:rsidP="00585CDA"/>
    <w:p w14:paraId="3AB6BB51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0F3CDA96" w14:textId="77777777" w:rsidR="00156861" w:rsidRPr="00156861" w:rsidRDefault="00156861" w:rsidP="00585CDA">
      <w:pPr>
        <w:rPr>
          <w:b/>
          <w:i/>
          <w:sz w:val="28"/>
        </w:rPr>
      </w:pPr>
    </w:p>
    <w:p w14:paraId="2C9A5CE6" w14:textId="7FCEF38D" w:rsidR="00156861" w:rsidRPr="00917003" w:rsidRDefault="003404CB" w:rsidP="00917003">
      <w:pPr>
        <w:jc w:val="center"/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den>
          </m:f>
        </m:oMath>
      </m:oMathPara>
    </w:p>
    <w:p w14:paraId="38EAA412" w14:textId="77777777" w:rsidR="00156861" w:rsidRPr="00156861" w:rsidRDefault="00156861" w:rsidP="00585CDA">
      <w:pPr>
        <w:rPr>
          <w:b/>
          <w:i/>
          <w:sz w:val="28"/>
        </w:rPr>
      </w:pPr>
    </w:p>
    <w:p w14:paraId="1CA50914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36A39C94" w14:textId="117046AB" w:rsidR="00917003" w:rsidRPr="00917003" w:rsidRDefault="00917003" w:rsidP="00917003">
      <w:pPr>
        <w:jc w:val="center"/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=32</m:t>
          </m:r>
        </m:oMath>
      </m:oMathPara>
    </w:p>
    <w:p w14:paraId="025A0322" w14:textId="099C44B6" w:rsidR="00156861" w:rsidRPr="00156861" w:rsidRDefault="00156861" w:rsidP="00585CDA">
      <w:pPr>
        <w:rPr>
          <w:b/>
          <w:i/>
          <w:sz w:val="28"/>
        </w:rPr>
      </w:pPr>
    </w:p>
    <w:p w14:paraId="3A653823" w14:textId="0244C2F0" w:rsid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>Задание №5.</w:t>
      </w:r>
    </w:p>
    <w:p w14:paraId="22F71C93" w14:textId="77777777" w:rsidR="00917003" w:rsidRDefault="00917003" w:rsidP="00585CDA">
      <w:pPr>
        <w:rPr>
          <w:b/>
          <w:sz w:val="32"/>
          <w:u w:val="single"/>
        </w:rPr>
      </w:pPr>
    </w:p>
    <w:p w14:paraId="1CFDDFC2" w14:textId="77777777" w:rsidR="00917003" w:rsidRPr="00917003" w:rsidRDefault="00917003" w:rsidP="00917003">
      <w:pPr>
        <w:rPr>
          <w:sz w:val="28"/>
          <w:szCs w:val="28"/>
        </w:rPr>
      </w:pPr>
      <w:r w:rsidRPr="00917003">
        <w:rPr>
          <w:sz w:val="28"/>
          <w:szCs w:val="28"/>
        </w:rPr>
        <w:t>Введите формулу загрузки канала р,</w:t>
      </w:r>
    </w:p>
    <w:p w14:paraId="527DCB33" w14:textId="77777777" w:rsidR="00917003" w:rsidRPr="00917003" w:rsidRDefault="00917003" w:rsidP="00917003">
      <w:pPr>
        <w:rPr>
          <w:sz w:val="28"/>
          <w:szCs w:val="28"/>
        </w:rPr>
      </w:pPr>
      <w:r w:rsidRPr="00917003">
        <w:rPr>
          <w:sz w:val="28"/>
          <w:szCs w:val="28"/>
        </w:rPr>
        <w:t>где L - интенсивность потока заявок,</w:t>
      </w:r>
    </w:p>
    <w:p w14:paraId="3EE9466F" w14:textId="77777777" w:rsidR="00917003" w:rsidRPr="00917003" w:rsidRDefault="00917003" w:rsidP="00917003">
      <w:pPr>
        <w:rPr>
          <w:sz w:val="28"/>
          <w:szCs w:val="28"/>
        </w:rPr>
      </w:pPr>
      <w:r w:rsidRPr="00917003">
        <w:rPr>
          <w:sz w:val="28"/>
          <w:szCs w:val="28"/>
        </w:rPr>
        <w:t>N - число процессоров,</w:t>
      </w:r>
    </w:p>
    <w:p w14:paraId="163FE12D" w14:textId="77777777" w:rsidR="00917003" w:rsidRPr="00917003" w:rsidRDefault="00917003" w:rsidP="00917003">
      <w:pPr>
        <w:rPr>
          <w:sz w:val="28"/>
          <w:szCs w:val="28"/>
        </w:rPr>
      </w:pPr>
      <w:r w:rsidRPr="00917003">
        <w:rPr>
          <w:sz w:val="28"/>
          <w:szCs w:val="28"/>
        </w:rPr>
        <w:t>M - интенсивность обслуживания заявки каналом:</w:t>
      </w:r>
    </w:p>
    <w:p w14:paraId="16357CB5" w14:textId="77777777" w:rsidR="00917003" w:rsidRPr="00156861" w:rsidRDefault="00917003" w:rsidP="00585CDA">
      <w:pPr>
        <w:rPr>
          <w:b/>
          <w:sz w:val="32"/>
          <w:u w:val="single"/>
        </w:rPr>
      </w:pPr>
    </w:p>
    <w:p w14:paraId="2672DF87" w14:textId="1A77DC89" w:rsidR="00156861" w:rsidRDefault="00436B28" w:rsidP="00585CDA">
      <w:r>
        <w:rPr>
          <w:noProof/>
        </w:rPr>
        <w:drawing>
          <wp:inline distT="0" distB="0" distL="0" distR="0" wp14:anchorId="4B2F6918" wp14:editId="59728C29">
            <wp:extent cx="6336030" cy="4565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4329" w14:textId="431786B8" w:rsidR="00917003" w:rsidRPr="00C673B0" w:rsidRDefault="00917003" w:rsidP="00917003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 w:rsidRPr="00C673B0">
        <w:rPr>
          <w:sz w:val="28"/>
          <w:szCs w:val="28"/>
        </w:rPr>
        <w:t>5</w:t>
      </w:r>
      <w:r w:rsidRPr="00436B28">
        <w:rPr>
          <w:sz w:val="28"/>
          <w:szCs w:val="28"/>
        </w:rPr>
        <w:t xml:space="preserve"> – Задание №</w:t>
      </w:r>
      <w:r w:rsidRPr="00C673B0">
        <w:rPr>
          <w:sz w:val="28"/>
          <w:szCs w:val="28"/>
        </w:rPr>
        <w:t>5</w:t>
      </w:r>
    </w:p>
    <w:p w14:paraId="3574B7F9" w14:textId="77777777" w:rsidR="00156861" w:rsidRDefault="00156861" w:rsidP="00585CDA"/>
    <w:p w14:paraId="59C2896C" w14:textId="77777777" w:rsidR="00156861" w:rsidRDefault="00156861" w:rsidP="00585CDA"/>
    <w:p w14:paraId="171ED665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15139239" w14:textId="77777777" w:rsidR="00156861" w:rsidRPr="00156861" w:rsidRDefault="00156861" w:rsidP="00585CDA">
      <w:pPr>
        <w:rPr>
          <w:b/>
          <w:i/>
          <w:sz w:val="28"/>
        </w:rPr>
      </w:pPr>
    </w:p>
    <w:p w14:paraId="2ADD4AA8" w14:textId="0375DF8E" w:rsidR="00156861" w:rsidRDefault="00917003" w:rsidP="00585CDA">
      <w:pPr>
        <w:rPr>
          <w:bCs/>
          <w:iCs/>
          <w:sz w:val="28"/>
        </w:rPr>
      </w:pPr>
      <w:r w:rsidRPr="00917003">
        <w:rPr>
          <w:bCs/>
          <w:iCs/>
          <w:sz w:val="28"/>
        </w:rPr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14:paraId="5C0DEC14" w14:textId="1160FAFE" w:rsidR="00917003" w:rsidRPr="00C673B0" w:rsidRDefault="00917003" w:rsidP="00917003">
      <w:pPr>
        <w:ind w:left="2124" w:firstLine="708"/>
        <w:jc w:val="center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ρ=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Nμ</m:t>
            </m:r>
          </m:den>
        </m:f>
      </m:oMath>
      <w:r w:rsidRPr="00C673B0">
        <w:rPr>
          <w:bCs/>
          <w:i/>
          <w:iCs/>
          <w:sz w:val="28"/>
          <w:szCs w:val="28"/>
        </w:rPr>
        <w:t>,</w:t>
      </w:r>
      <w:r w:rsidRPr="00917003">
        <w:rPr>
          <w:bCs/>
          <w:i/>
          <w:sz w:val="28"/>
          <w:szCs w:val="28"/>
        </w:rPr>
        <w:t xml:space="preserve"> </w:t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proofErr w:type="gramStart"/>
      <w:r w:rsidRPr="003404CB">
        <w:rPr>
          <w:bCs/>
          <w:i/>
          <w:sz w:val="28"/>
          <w:szCs w:val="28"/>
        </w:rPr>
        <w:tab/>
        <w:t xml:space="preserve">  </w:t>
      </w:r>
      <w:r w:rsidRPr="003404CB">
        <w:rPr>
          <w:bCs/>
          <w:i/>
          <w:sz w:val="28"/>
          <w:szCs w:val="28"/>
        </w:rPr>
        <w:tab/>
      </w:r>
      <w:proofErr w:type="gramEnd"/>
      <w:r w:rsidRPr="00C673B0">
        <w:rPr>
          <w:bCs/>
          <w:sz w:val="28"/>
          <w:szCs w:val="28"/>
        </w:rPr>
        <w:t xml:space="preserve"> (4)</w:t>
      </w:r>
    </w:p>
    <w:p w14:paraId="1F2123F8" w14:textId="77777777" w:rsidR="00917003" w:rsidRPr="00917003" w:rsidRDefault="00917003" w:rsidP="00917003">
      <w:pPr>
        <w:jc w:val="both"/>
        <w:rPr>
          <w:sz w:val="28"/>
          <w:szCs w:val="28"/>
        </w:rPr>
      </w:pPr>
      <w:r w:rsidRPr="00917003">
        <w:rPr>
          <w:sz w:val="28"/>
          <w:szCs w:val="28"/>
        </w:rPr>
        <w:t xml:space="preserve">где </w:t>
      </w:r>
      <w:r w:rsidRPr="00917003">
        <w:rPr>
          <w:rFonts w:ascii="Cambria Math" w:hAnsi="Cambria Math" w:cs="Cambria Math"/>
          <w:sz w:val="28"/>
          <w:szCs w:val="28"/>
        </w:rPr>
        <w:t>𝜆</w:t>
      </w:r>
      <w:r w:rsidRPr="00917003">
        <w:rPr>
          <w:sz w:val="28"/>
          <w:szCs w:val="28"/>
        </w:rPr>
        <w:t xml:space="preserve"> – интенсивность потока заявок;</w:t>
      </w:r>
    </w:p>
    <w:p w14:paraId="73F4B3AA" w14:textId="77777777" w:rsidR="00917003" w:rsidRPr="00917003" w:rsidRDefault="00917003" w:rsidP="00917003">
      <w:pPr>
        <w:jc w:val="both"/>
        <w:rPr>
          <w:sz w:val="28"/>
          <w:szCs w:val="28"/>
        </w:rPr>
      </w:pPr>
      <w:r w:rsidRPr="00917003">
        <w:rPr>
          <w:rFonts w:ascii="Cambria Math" w:hAnsi="Cambria Math" w:cs="Cambria Math"/>
          <w:sz w:val="28"/>
          <w:szCs w:val="28"/>
        </w:rPr>
        <w:t>𝜇</w:t>
      </w:r>
      <w:r w:rsidRPr="00917003">
        <w:rPr>
          <w:sz w:val="28"/>
          <w:szCs w:val="28"/>
        </w:rPr>
        <w:t xml:space="preserve"> – интенсивность обслуживания заявки каналом;</w:t>
      </w:r>
    </w:p>
    <w:p w14:paraId="2C77B336" w14:textId="0EB4B34F" w:rsidR="00156861" w:rsidRPr="00AC464A" w:rsidRDefault="00917003" w:rsidP="00AC464A">
      <w:pPr>
        <w:jc w:val="both"/>
        <w:rPr>
          <w:bCs/>
          <w:i/>
          <w:sz w:val="28"/>
          <w:szCs w:val="28"/>
        </w:rPr>
      </w:pPr>
      <w:r w:rsidRPr="00917003">
        <w:rPr>
          <w:rFonts w:ascii="Cambria Math" w:hAnsi="Cambria Math" w:cs="Cambria Math"/>
          <w:sz w:val="28"/>
          <w:szCs w:val="28"/>
        </w:rPr>
        <w:t>𝑁</w:t>
      </w:r>
      <w:r w:rsidRPr="00917003">
        <w:rPr>
          <w:sz w:val="28"/>
          <w:szCs w:val="28"/>
        </w:rPr>
        <w:t xml:space="preserve"> – число процессоров.</w:t>
      </w:r>
    </w:p>
    <w:p w14:paraId="0722E940" w14:textId="77777777" w:rsidR="00156861" w:rsidRPr="00156861" w:rsidRDefault="00156861" w:rsidP="00585CDA">
      <w:pPr>
        <w:rPr>
          <w:b/>
          <w:i/>
          <w:sz w:val="28"/>
        </w:rPr>
      </w:pPr>
    </w:p>
    <w:p w14:paraId="615AEC6D" w14:textId="77777777" w:rsidR="00156861" w:rsidRPr="00156861" w:rsidRDefault="00156861" w:rsidP="00585CDA">
      <w:pPr>
        <w:rPr>
          <w:b/>
          <w:i/>
          <w:sz w:val="28"/>
        </w:rPr>
      </w:pPr>
    </w:p>
    <w:p w14:paraId="782D09EE" w14:textId="454F9316" w:rsidR="00156861" w:rsidRP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 xml:space="preserve">Задание №6. </w:t>
      </w:r>
    </w:p>
    <w:p w14:paraId="72E2E4B9" w14:textId="5CFCF1F7" w:rsidR="00156861" w:rsidRDefault="00156861" w:rsidP="00585CDA">
      <w:pPr>
        <w:rPr>
          <w:b/>
          <w:sz w:val="32"/>
          <w:u w:val="single"/>
        </w:rPr>
      </w:pPr>
    </w:p>
    <w:p w14:paraId="74772D5E" w14:textId="0B1D0DFE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Рассчитайте загрузку канала p</w:t>
      </w:r>
    </w:p>
    <w:p w14:paraId="1B146876" w14:textId="107C0FC6" w:rsidR="00AC464A" w:rsidRPr="00AC464A" w:rsidRDefault="00AC464A" w:rsidP="00AC464A">
      <w:pPr>
        <w:rPr>
          <w:sz w:val="28"/>
          <w:szCs w:val="28"/>
        </w:rPr>
      </w:pPr>
      <w:r w:rsidRPr="00917003">
        <w:rPr>
          <w:rFonts w:ascii="Cambria Math" w:hAnsi="Cambria Math" w:cs="Cambria Math"/>
          <w:sz w:val="28"/>
          <w:szCs w:val="28"/>
        </w:rPr>
        <w:t>𝜆</w:t>
      </w:r>
      <w:r w:rsidRPr="00AC464A">
        <w:rPr>
          <w:sz w:val="28"/>
          <w:szCs w:val="28"/>
        </w:rPr>
        <w:t xml:space="preserve"> = 10,</w:t>
      </w:r>
    </w:p>
    <w:p w14:paraId="78F82D56" w14:textId="77777777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N = 2</w:t>
      </w:r>
    </w:p>
    <w:p w14:paraId="63F03E77" w14:textId="1096DD24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(Округление до 3 значащих разрядов)</w:t>
      </w:r>
    </w:p>
    <w:p w14:paraId="6EDB7728" w14:textId="77777777" w:rsidR="00AC464A" w:rsidRPr="00156861" w:rsidRDefault="00AC464A" w:rsidP="00585CDA">
      <w:pPr>
        <w:rPr>
          <w:b/>
          <w:sz w:val="32"/>
          <w:u w:val="single"/>
        </w:rPr>
      </w:pPr>
    </w:p>
    <w:p w14:paraId="52A3B742" w14:textId="606F7E33" w:rsidR="00156861" w:rsidRDefault="00436B28" w:rsidP="00585CDA">
      <w:r>
        <w:rPr>
          <w:noProof/>
        </w:rPr>
        <w:drawing>
          <wp:inline distT="0" distB="0" distL="0" distR="0" wp14:anchorId="74DF9A1A" wp14:editId="1AB597A9">
            <wp:extent cx="6336030" cy="4565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A1AF" w14:textId="28ADD553" w:rsidR="00156861" w:rsidRPr="00AC464A" w:rsidRDefault="00AC464A" w:rsidP="00AC464A">
      <w:pPr>
        <w:jc w:val="center"/>
        <w:rPr>
          <w:sz w:val="28"/>
          <w:szCs w:val="28"/>
          <w:lang w:val="en-US"/>
        </w:rPr>
      </w:pPr>
      <w:r w:rsidRPr="00436B28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 w:rsidRPr="00436B28">
        <w:rPr>
          <w:sz w:val="28"/>
          <w:szCs w:val="28"/>
        </w:rPr>
        <w:t xml:space="preserve"> – Задание №</w:t>
      </w:r>
      <w:r>
        <w:rPr>
          <w:sz w:val="28"/>
          <w:szCs w:val="28"/>
          <w:lang w:val="en-US"/>
        </w:rPr>
        <w:t>5</w:t>
      </w:r>
    </w:p>
    <w:p w14:paraId="7B34BBB8" w14:textId="1AFAB3C9" w:rsid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1ECFF2F9" w14:textId="2AA902D7" w:rsidR="00AC464A" w:rsidRDefault="00AC464A" w:rsidP="00585CDA">
      <w:pPr>
        <w:rPr>
          <w:b/>
          <w:i/>
          <w:sz w:val="28"/>
        </w:rPr>
      </w:pPr>
    </w:p>
    <w:p w14:paraId="30DEB76A" w14:textId="73C55966" w:rsidR="00AC464A" w:rsidRPr="00AC464A" w:rsidRDefault="00AC464A" w:rsidP="00585CDA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μ=32</m:t>
          </m:r>
        </m:oMath>
      </m:oMathPara>
    </w:p>
    <w:p w14:paraId="75038C45" w14:textId="4D48B6B5" w:rsidR="00AC464A" w:rsidRPr="00AC464A" w:rsidRDefault="00AC464A" w:rsidP="00585CDA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=0,15625</m:t>
          </m:r>
        </m:oMath>
      </m:oMathPara>
    </w:p>
    <w:p w14:paraId="63271C25" w14:textId="77777777" w:rsidR="00AC464A" w:rsidRPr="00AC464A" w:rsidRDefault="00AC464A" w:rsidP="00585CDA">
      <w:pPr>
        <w:rPr>
          <w:bCs/>
          <w:i/>
          <w:sz w:val="28"/>
        </w:rPr>
      </w:pPr>
    </w:p>
    <w:p w14:paraId="31127981" w14:textId="77777777" w:rsidR="00156861" w:rsidRPr="00156861" w:rsidRDefault="00156861" w:rsidP="00585CDA">
      <w:pPr>
        <w:rPr>
          <w:b/>
          <w:i/>
          <w:sz w:val="28"/>
        </w:rPr>
      </w:pPr>
    </w:p>
    <w:p w14:paraId="7751D89B" w14:textId="06B144E4" w:rsid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lastRenderedPageBreak/>
        <w:t xml:space="preserve">Задание №7. </w:t>
      </w:r>
    </w:p>
    <w:p w14:paraId="59AC9A18" w14:textId="4DA07E8F" w:rsidR="00AC464A" w:rsidRDefault="00AC464A" w:rsidP="00585CDA">
      <w:pPr>
        <w:rPr>
          <w:b/>
          <w:sz w:val="32"/>
          <w:u w:val="single"/>
        </w:rPr>
      </w:pPr>
    </w:p>
    <w:p w14:paraId="7E239C35" w14:textId="272C42A8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Введите формулу суммарной загрузки N-канальной системы R,</w:t>
      </w:r>
    </w:p>
    <w:p w14:paraId="372CA0C1" w14:textId="77777777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где N - количество процессоров,</w:t>
      </w:r>
    </w:p>
    <w:p w14:paraId="461FDD8F" w14:textId="7C815814" w:rsidR="00AC464A" w:rsidRPr="00AC464A" w:rsidRDefault="00AC464A" w:rsidP="00AC464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AC464A">
        <w:rPr>
          <w:sz w:val="28"/>
          <w:szCs w:val="28"/>
        </w:rPr>
        <w:t xml:space="preserve"> - загрузка канала:</w:t>
      </w:r>
    </w:p>
    <w:p w14:paraId="212406BF" w14:textId="77777777" w:rsidR="00AC464A" w:rsidRPr="00156861" w:rsidRDefault="00AC464A" w:rsidP="00585CDA">
      <w:pPr>
        <w:rPr>
          <w:b/>
          <w:sz w:val="32"/>
          <w:u w:val="single"/>
        </w:rPr>
      </w:pPr>
    </w:p>
    <w:p w14:paraId="19B5EC76" w14:textId="2FDD9124" w:rsidR="00156861" w:rsidRDefault="00436B28" w:rsidP="00585CDA">
      <w:r>
        <w:rPr>
          <w:noProof/>
        </w:rPr>
        <w:drawing>
          <wp:inline distT="0" distB="0" distL="0" distR="0" wp14:anchorId="4127D639" wp14:editId="68209126">
            <wp:extent cx="6336030" cy="4565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A005" w14:textId="77777777" w:rsidR="00AC464A" w:rsidRPr="00C673B0" w:rsidRDefault="00AC464A" w:rsidP="00AC464A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 w:rsidRPr="00C673B0">
        <w:rPr>
          <w:sz w:val="28"/>
          <w:szCs w:val="28"/>
        </w:rPr>
        <w:t>5</w:t>
      </w:r>
      <w:r w:rsidRPr="00436B28">
        <w:rPr>
          <w:sz w:val="28"/>
          <w:szCs w:val="28"/>
        </w:rPr>
        <w:t xml:space="preserve"> – Задание №</w:t>
      </w:r>
      <w:r w:rsidRPr="00C673B0">
        <w:rPr>
          <w:sz w:val="28"/>
          <w:szCs w:val="28"/>
        </w:rPr>
        <w:t>5</w:t>
      </w:r>
    </w:p>
    <w:p w14:paraId="45B7E63B" w14:textId="77777777" w:rsidR="00156861" w:rsidRDefault="00156861" w:rsidP="00585CDA"/>
    <w:p w14:paraId="3B08498A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47FA0062" w14:textId="77777777" w:rsidR="00156861" w:rsidRPr="00156861" w:rsidRDefault="00156861" w:rsidP="00585CDA">
      <w:pPr>
        <w:rPr>
          <w:b/>
          <w:i/>
          <w:sz w:val="28"/>
        </w:rPr>
      </w:pPr>
    </w:p>
    <w:p w14:paraId="5CED93DB" w14:textId="4E919CB1" w:rsidR="00156861" w:rsidRPr="00C673B0" w:rsidRDefault="00AC464A" w:rsidP="00585CDA">
      <w:pPr>
        <w:rPr>
          <w:bCs/>
          <w:iCs/>
          <w:sz w:val="28"/>
        </w:rPr>
      </w:pPr>
      <w:r w:rsidRPr="00AC464A">
        <w:rPr>
          <w:bCs/>
          <w:iCs/>
          <w:sz w:val="28"/>
        </w:rPr>
        <w:t xml:space="preserve">Суммарная загрузка </w:t>
      </w:r>
      <w:r w:rsidRPr="00AC464A">
        <w:rPr>
          <w:rFonts w:ascii="Cambria Math" w:hAnsi="Cambria Math" w:cs="Cambria Math"/>
          <w:bCs/>
          <w:iCs/>
          <w:sz w:val="28"/>
        </w:rPr>
        <w:t>𝑅</w:t>
      </w:r>
      <w:r w:rsidRPr="00AC464A">
        <w:rPr>
          <w:bCs/>
          <w:iCs/>
          <w:sz w:val="28"/>
        </w:rPr>
        <w:t xml:space="preserve"> в отношении </w:t>
      </w:r>
      <w:r w:rsidRPr="00AC464A">
        <w:rPr>
          <w:rFonts w:ascii="Cambria Math" w:hAnsi="Cambria Math" w:cs="Cambria Math"/>
          <w:bCs/>
          <w:iCs/>
          <w:sz w:val="28"/>
        </w:rPr>
        <w:t>𝑁</w:t>
      </w:r>
      <w:r w:rsidRPr="00AC464A">
        <w:rPr>
          <w:bCs/>
          <w:iCs/>
          <w:sz w:val="28"/>
        </w:rPr>
        <w:t xml:space="preserve">-канальной системы массового обслуживания определяет среднее число каналов, занятых обслуживанием заявок. </w:t>
      </w:r>
      <w:r w:rsidRPr="00AC464A">
        <w:rPr>
          <w:rFonts w:ascii="Cambria Math" w:hAnsi="Cambria Math" w:cs="Cambria Math"/>
          <w:bCs/>
          <w:iCs/>
          <w:sz w:val="28"/>
        </w:rPr>
        <w:t>𝑅</w:t>
      </w:r>
      <w:r w:rsidRPr="00AC464A">
        <w:rPr>
          <w:bCs/>
          <w:iCs/>
          <w:sz w:val="28"/>
        </w:rPr>
        <w:t xml:space="preserve"> – суммарная загрузка, </w:t>
      </w:r>
      <w:r w:rsidRPr="00AC464A">
        <w:rPr>
          <w:rFonts w:ascii="Cambria Math" w:hAnsi="Cambria Math" w:cs="Cambria Math"/>
          <w:bCs/>
          <w:iCs/>
          <w:sz w:val="28"/>
        </w:rPr>
        <w:t>𝑁</w:t>
      </w:r>
      <w:r w:rsidRPr="00AC464A">
        <w:rPr>
          <w:bCs/>
          <w:iCs/>
          <w:sz w:val="28"/>
        </w:rPr>
        <w:t xml:space="preserve"> – канальной системы</w:t>
      </w:r>
      <w:r w:rsidRPr="00C673B0">
        <w:rPr>
          <w:bCs/>
          <w:iCs/>
          <w:sz w:val="28"/>
        </w:rPr>
        <w:t>.</w:t>
      </w:r>
    </w:p>
    <w:p w14:paraId="214E13C0" w14:textId="77777777" w:rsidR="00156861" w:rsidRPr="00156861" w:rsidRDefault="00156861" w:rsidP="00585CDA">
      <w:pPr>
        <w:rPr>
          <w:b/>
          <w:i/>
          <w:sz w:val="28"/>
        </w:rPr>
      </w:pPr>
    </w:p>
    <w:p w14:paraId="4B586266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18C3BEFF" w14:textId="77777777" w:rsidR="00156861" w:rsidRPr="00156861" w:rsidRDefault="00156861" w:rsidP="00585CDA">
      <w:pPr>
        <w:rPr>
          <w:b/>
          <w:i/>
          <w:sz w:val="28"/>
        </w:rPr>
      </w:pPr>
    </w:p>
    <w:p w14:paraId="2882EB3E" w14:textId="3468BCB5" w:rsidR="00156861" w:rsidRPr="00C673B0" w:rsidRDefault="00AC464A" w:rsidP="00AC464A">
      <w:pPr>
        <w:ind w:left="2832" w:firstLine="708"/>
        <w:jc w:val="center"/>
        <w:rPr>
          <w:bCs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Nμ</m:t>
            </m:r>
          </m:den>
        </m:f>
        <m:r>
          <w:rPr>
            <w:rFonts w:ascii="Cambria Math" w:hAnsi="Cambria Math"/>
            <w:sz w:val="28"/>
            <w:szCs w:val="28"/>
          </w:rPr>
          <m:t>=Nρ</m:t>
        </m:r>
      </m:oMath>
      <w:r w:rsidRPr="00AC464A">
        <w:rPr>
          <w:bCs/>
          <w:i/>
          <w:iCs/>
          <w:sz w:val="28"/>
          <w:szCs w:val="28"/>
        </w:rPr>
        <w:t>,</w:t>
      </w:r>
      <w:r w:rsidRPr="00AC464A">
        <w:rPr>
          <w:bCs/>
          <w:i/>
          <w:sz w:val="28"/>
          <w:szCs w:val="28"/>
        </w:rPr>
        <w:t xml:space="preserve"> </w:t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proofErr w:type="gramStart"/>
      <w:r w:rsidRPr="003404CB">
        <w:rPr>
          <w:bCs/>
          <w:i/>
          <w:sz w:val="28"/>
          <w:szCs w:val="28"/>
        </w:rPr>
        <w:tab/>
        <w:t xml:space="preserve">  </w:t>
      </w:r>
      <w:r w:rsidRPr="003404CB">
        <w:rPr>
          <w:bCs/>
          <w:i/>
          <w:sz w:val="28"/>
          <w:szCs w:val="28"/>
        </w:rPr>
        <w:tab/>
      </w:r>
      <w:proofErr w:type="gramEnd"/>
      <w:r w:rsidRPr="00C673B0">
        <w:rPr>
          <w:bCs/>
          <w:sz w:val="28"/>
          <w:szCs w:val="28"/>
        </w:rPr>
        <w:t xml:space="preserve"> </w:t>
      </w:r>
      <w:r w:rsidRPr="00AC464A">
        <w:rPr>
          <w:bCs/>
          <w:i/>
          <w:iCs/>
          <w:sz w:val="28"/>
          <w:szCs w:val="28"/>
        </w:rPr>
        <w:t xml:space="preserve"> </w:t>
      </w:r>
      <w:r w:rsidRPr="00C673B0">
        <w:rPr>
          <w:bCs/>
          <w:i/>
          <w:iCs/>
          <w:sz w:val="28"/>
          <w:szCs w:val="28"/>
        </w:rPr>
        <w:t>(5)</w:t>
      </w:r>
    </w:p>
    <w:p w14:paraId="643F5CEE" w14:textId="77777777" w:rsidR="00AC464A" w:rsidRDefault="00AC464A" w:rsidP="00585CDA">
      <w:pPr>
        <w:rPr>
          <w:sz w:val="28"/>
          <w:szCs w:val="28"/>
        </w:rPr>
      </w:pPr>
      <w:r w:rsidRPr="00AC464A">
        <w:rPr>
          <w:sz w:val="28"/>
          <w:szCs w:val="28"/>
        </w:rPr>
        <w:t xml:space="preserve">где </w:t>
      </w:r>
      <w:r w:rsidRPr="00AC464A">
        <w:rPr>
          <w:rFonts w:ascii="Cambria Math" w:hAnsi="Cambria Math" w:cs="Cambria Math"/>
          <w:sz w:val="28"/>
          <w:szCs w:val="28"/>
        </w:rPr>
        <w:t>𝑁</w:t>
      </w:r>
      <w:r w:rsidRPr="00AC464A">
        <w:rPr>
          <w:sz w:val="28"/>
          <w:szCs w:val="28"/>
        </w:rPr>
        <w:t xml:space="preserve"> – число процессоров;</w:t>
      </w:r>
    </w:p>
    <w:p w14:paraId="530B3207" w14:textId="5F79F1D5" w:rsidR="00AC464A" w:rsidRPr="00AC464A" w:rsidRDefault="00AC464A" w:rsidP="00585CDA">
      <w:pPr>
        <w:rPr>
          <w:b/>
          <w:i/>
          <w:sz w:val="28"/>
          <w:szCs w:val="28"/>
        </w:rPr>
      </w:pPr>
      <w:r w:rsidRPr="00AC464A">
        <w:rPr>
          <w:rFonts w:ascii="Cambria Math" w:hAnsi="Cambria Math" w:cs="Cambria Math"/>
          <w:sz w:val="28"/>
          <w:szCs w:val="28"/>
        </w:rPr>
        <w:t>𝜌</w:t>
      </w:r>
      <w:r w:rsidRPr="00AC464A">
        <w:rPr>
          <w:sz w:val="28"/>
          <w:szCs w:val="28"/>
        </w:rPr>
        <w:t xml:space="preserve"> – загрузка канала.</w:t>
      </w:r>
    </w:p>
    <w:p w14:paraId="4187829D" w14:textId="77777777" w:rsidR="00156861" w:rsidRPr="00156861" w:rsidRDefault="00156861" w:rsidP="00585CDA">
      <w:pPr>
        <w:rPr>
          <w:b/>
          <w:i/>
          <w:sz w:val="28"/>
        </w:rPr>
      </w:pPr>
    </w:p>
    <w:p w14:paraId="06AA99C1" w14:textId="77777777" w:rsidR="00156861" w:rsidRPr="00156861" w:rsidRDefault="00156861" w:rsidP="00585CDA">
      <w:pPr>
        <w:rPr>
          <w:b/>
          <w:sz w:val="32"/>
          <w:u w:val="single"/>
        </w:rPr>
      </w:pPr>
      <w:r>
        <w:br w:type="page"/>
      </w:r>
      <w:r w:rsidRPr="00156861">
        <w:rPr>
          <w:b/>
          <w:sz w:val="32"/>
          <w:u w:val="single"/>
        </w:rPr>
        <w:lastRenderedPageBreak/>
        <w:t xml:space="preserve">Задание №8. </w:t>
      </w:r>
    </w:p>
    <w:p w14:paraId="20689808" w14:textId="77777777" w:rsidR="00AC464A" w:rsidRDefault="00AC464A" w:rsidP="00585CDA">
      <w:pPr>
        <w:rPr>
          <w:b/>
          <w:sz w:val="32"/>
          <w:u w:val="single"/>
        </w:rPr>
      </w:pPr>
    </w:p>
    <w:p w14:paraId="679D2A98" w14:textId="077B541E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Рас</w:t>
      </w:r>
      <w:r>
        <w:rPr>
          <w:sz w:val="28"/>
          <w:szCs w:val="28"/>
        </w:rPr>
        <w:t>с</w:t>
      </w:r>
      <w:r w:rsidRPr="00AC464A">
        <w:rPr>
          <w:sz w:val="28"/>
          <w:szCs w:val="28"/>
        </w:rPr>
        <w:t>читайте суммарную загрузку N - канальной системы R</w:t>
      </w:r>
    </w:p>
    <w:p w14:paraId="1377F232" w14:textId="2156B879" w:rsidR="00AC464A" w:rsidRPr="00AC464A" w:rsidRDefault="00AC464A" w:rsidP="00AC464A">
      <w:pPr>
        <w:rPr>
          <w:sz w:val="28"/>
          <w:szCs w:val="28"/>
        </w:rPr>
      </w:pPr>
      <w:r w:rsidRPr="00AC464A">
        <w:rPr>
          <w:sz w:val="28"/>
          <w:szCs w:val="28"/>
        </w:rPr>
        <w:t>(Округление до 2 значащих разрядов)</w:t>
      </w:r>
    </w:p>
    <w:p w14:paraId="4DDC875A" w14:textId="77777777" w:rsidR="00AC464A" w:rsidRDefault="00AC464A" w:rsidP="00585CDA"/>
    <w:p w14:paraId="35A88EEF" w14:textId="547CABED" w:rsidR="00156861" w:rsidRDefault="00436B28" w:rsidP="00585CDA">
      <w:r>
        <w:rPr>
          <w:noProof/>
        </w:rPr>
        <w:drawing>
          <wp:inline distT="0" distB="0" distL="0" distR="0" wp14:anchorId="30522F6F" wp14:editId="4504A139">
            <wp:extent cx="6336030" cy="4565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3331" w14:textId="036B6682" w:rsidR="00AC464A" w:rsidRPr="00F545CC" w:rsidRDefault="00AC464A" w:rsidP="00AC464A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 w:rsidR="00F545CC" w:rsidRPr="00F545CC">
        <w:rPr>
          <w:sz w:val="28"/>
          <w:szCs w:val="28"/>
        </w:rPr>
        <w:t>8</w:t>
      </w:r>
      <w:r w:rsidRPr="00436B28">
        <w:rPr>
          <w:sz w:val="28"/>
          <w:szCs w:val="28"/>
        </w:rPr>
        <w:t xml:space="preserve"> – Задание №</w:t>
      </w:r>
      <w:r w:rsidR="00F545CC" w:rsidRPr="00F545CC">
        <w:rPr>
          <w:sz w:val="28"/>
          <w:szCs w:val="28"/>
        </w:rPr>
        <w:t>8</w:t>
      </w:r>
    </w:p>
    <w:p w14:paraId="791B3022" w14:textId="77777777" w:rsidR="00156861" w:rsidRDefault="00156861" w:rsidP="00585CDA"/>
    <w:p w14:paraId="23128BB4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19863BE7" w14:textId="782CA94F" w:rsidR="00156861" w:rsidRPr="00AC464A" w:rsidRDefault="00AC464A" w:rsidP="00585CDA">
      <w:pPr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λ=</m:t>
          </m:r>
          <m:r>
            <w:rPr>
              <w:rFonts w:ascii="Cambria Math" w:hAnsi="Cambria Math"/>
              <w:sz w:val="28"/>
              <w:szCs w:val="28"/>
            </w:rPr>
            <m:t>10</m:t>
          </m:r>
        </m:oMath>
      </m:oMathPara>
    </w:p>
    <w:p w14:paraId="646827F8" w14:textId="6AFDDA8B" w:rsidR="00AC464A" w:rsidRPr="00AC464A" w:rsidRDefault="00AC464A" w:rsidP="00585CDA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μ=32</m:t>
          </m:r>
        </m:oMath>
      </m:oMathPara>
    </w:p>
    <w:p w14:paraId="2E0E68C8" w14:textId="27B5F83D" w:rsidR="00156861" w:rsidRPr="00156861" w:rsidRDefault="00AC464A" w:rsidP="00585CDA">
      <w:pPr>
        <w:rPr>
          <w:b/>
          <w:i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37B879E8" w14:textId="283F7C89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71934538" w14:textId="2572CE69" w:rsidR="00AC464A" w:rsidRPr="00156861" w:rsidRDefault="00AC464A" w:rsidP="00AC464A">
      <w:pPr>
        <w:rPr>
          <w:b/>
          <w:i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=0,3125</m:t>
          </m:r>
        </m:oMath>
      </m:oMathPara>
    </w:p>
    <w:p w14:paraId="3B298795" w14:textId="77777777" w:rsidR="00156861" w:rsidRPr="00156861" w:rsidRDefault="00156861" w:rsidP="00585CDA">
      <w:pPr>
        <w:rPr>
          <w:b/>
          <w:i/>
          <w:sz w:val="28"/>
        </w:rPr>
      </w:pPr>
    </w:p>
    <w:p w14:paraId="434331DA" w14:textId="77777777" w:rsidR="00156861" w:rsidRPr="00156861" w:rsidRDefault="00156861" w:rsidP="00585CDA">
      <w:pPr>
        <w:rPr>
          <w:b/>
          <w:i/>
          <w:sz w:val="28"/>
        </w:rPr>
      </w:pPr>
    </w:p>
    <w:p w14:paraId="03DC400E" w14:textId="77777777" w:rsidR="00156861" w:rsidRPr="00156861" w:rsidRDefault="00156861" w:rsidP="00585CDA">
      <w:pPr>
        <w:rPr>
          <w:b/>
          <w:sz w:val="32"/>
          <w:u w:val="single"/>
        </w:rPr>
      </w:pPr>
      <w:r>
        <w:br w:type="page"/>
      </w:r>
      <w:r w:rsidRPr="00156861">
        <w:rPr>
          <w:b/>
          <w:sz w:val="32"/>
          <w:u w:val="single"/>
        </w:rPr>
        <w:lastRenderedPageBreak/>
        <w:t xml:space="preserve">Задание №9. </w:t>
      </w:r>
    </w:p>
    <w:p w14:paraId="79CEE301" w14:textId="77777777" w:rsidR="00F832E8" w:rsidRDefault="00F832E8" w:rsidP="00F832E8">
      <w:pPr>
        <w:rPr>
          <w:b/>
          <w:i/>
          <w:sz w:val="28"/>
        </w:rPr>
      </w:pPr>
    </w:p>
    <w:p w14:paraId="10E7A31D" w14:textId="28FA4E94" w:rsidR="00F832E8" w:rsidRPr="00F832E8" w:rsidRDefault="00F832E8" w:rsidP="00F832E8">
      <w:pPr>
        <w:rPr>
          <w:sz w:val="28"/>
          <w:szCs w:val="28"/>
        </w:rPr>
      </w:pPr>
      <w:r w:rsidRPr="00F832E8">
        <w:rPr>
          <w:sz w:val="28"/>
          <w:szCs w:val="28"/>
        </w:rPr>
        <w:t>Ра</w:t>
      </w:r>
      <w:r>
        <w:rPr>
          <w:sz w:val="28"/>
          <w:szCs w:val="28"/>
        </w:rPr>
        <w:t>с</w:t>
      </w:r>
      <w:r w:rsidRPr="00F832E8">
        <w:rPr>
          <w:sz w:val="28"/>
          <w:szCs w:val="28"/>
        </w:rPr>
        <w:t>считайте среднюю длину очереди заявок l по формуле:</w:t>
      </w:r>
    </w:p>
    <w:p w14:paraId="21694BDB" w14:textId="473209BE" w:rsidR="00F832E8" w:rsidRPr="00F832E8" w:rsidRDefault="00F832E8" w:rsidP="00F832E8">
      <w:pPr>
        <w:rPr>
          <w:sz w:val="28"/>
          <w:szCs w:val="28"/>
        </w:rPr>
      </w:pPr>
      <w:r w:rsidRPr="00F832E8">
        <w:rPr>
          <w:sz w:val="28"/>
          <w:szCs w:val="28"/>
        </w:rPr>
        <w:t>(Округление до 5 значащих разрядов)</w:t>
      </w:r>
    </w:p>
    <w:p w14:paraId="65AC95C3" w14:textId="77777777" w:rsidR="00F832E8" w:rsidRDefault="00F832E8" w:rsidP="00F832E8"/>
    <w:p w14:paraId="530AFE7C" w14:textId="54631FFC" w:rsidR="00156861" w:rsidRDefault="00436B28" w:rsidP="00F832E8">
      <w:r>
        <w:rPr>
          <w:noProof/>
        </w:rPr>
        <w:drawing>
          <wp:inline distT="0" distB="0" distL="0" distR="0" wp14:anchorId="5BF29049" wp14:editId="32A810F6">
            <wp:extent cx="6336030" cy="4565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E2F" w14:textId="52DC0788" w:rsidR="00815C70" w:rsidRPr="00F545CC" w:rsidRDefault="00815C70" w:rsidP="00815C70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436B28">
        <w:rPr>
          <w:sz w:val="28"/>
          <w:szCs w:val="28"/>
        </w:rPr>
        <w:t xml:space="preserve"> – Задание №</w:t>
      </w:r>
      <w:r>
        <w:rPr>
          <w:sz w:val="28"/>
          <w:szCs w:val="28"/>
        </w:rPr>
        <w:t>9</w:t>
      </w:r>
    </w:p>
    <w:p w14:paraId="67D1C9DD" w14:textId="77777777" w:rsidR="00156861" w:rsidRDefault="00156861" w:rsidP="00585CDA"/>
    <w:p w14:paraId="763A15EC" w14:textId="77777777" w:rsidR="00156861" w:rsidRDefault="00156861" w:rsidP="00585CDA"/>
    <w:p w14:paraId="525D2273" w14:textId="77777777" w:rsidR="00F832E8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</w:t>
      </w:r>
    </w:p>
    <w:p w14:paraId="2D67FB7E" w14:textId="64134579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</w:t>
      </w:r>
    </w:p>
    <w:p w14:paraId="0927D4E3" w14:textId="38A66F94" w:rsidR="00156861" w:rsidRDefault="00F832E8" w:rsidP="00585CDA">
      <w:pPr>
        <w:rPr>
          <w:sz w:val="28"/>
          <w:szCs w:val="28"/>
        </w:rPr>
      </w:pPr>
      <w:r w:rsidRPr="00F832E8">
        <w:rPr>
          <w:sz w:val="28"/>
          <w:szCs w:val="28"/>
        </w:rPr>
        <w:t xml:space="preserve">Средняя длина очереди заявок, ожидающих обслуживания в </w:t>
      </w:r>
      <w:r w:rsidRPr="00F832E8">
        <w:rPr>
          <w:rFonts w:ascii="Cambria Math" w:hAnsi="Cambria Math" w:cs="Cambria Math"/>
          <w:sz w:val="28"/>
          <w:szCs w:val="28"/>
        </w:rPr>
        <w:t>𝑁</w:t>
      </w:r>
      <w:r w:rsidRPr="00F832E8">
        <w:rPr>
          <w:sz w:val="28"/>
          <w:szCs w:val="28"/>
        </w:rPr>
        <w:t xml:space="preserve">-канальной системе, находится на основании выражения (1), как математическое ожидание случайной величины </w:t>
      </w:r>
      <w:r w:rsidRPr="00F832E8">
        <w:rPr>
          <w:rFonts w:ascii="Cambria Math" w:hAnsi="Cambria Math" w:cs="Cambria Math"/>
          <w:sz w:val="28"/>
          <w:szCs w:val="28"/>
        </w:rPr>
        <w:t>𝑖</w:t>
      </w:r>
      <w:r w:rsidRPr="00F832E8">
        <w:rPr>
          <w:sz w:val="28"/>
          <w:szCs w:val="28"/>
        </w:rPr>
        <w:t xml:space="preserve"> = </w:t>
      </w:r>
      <w:r w:rsidRPr="00F832E8">
        <w:rPr>
          <w:rFonts w:ascii="Cambria Math" w:hAnsi="Cambria Math" w:cs="Cambria Math"/>
          <w:sz w:val="28"/>
          <w:szCs w:val="28"/>
        </w:rPr>
        <w:t>𝑛</w:t>
      </w:r>
      <w:r w:rsidRPr="00F832E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832E8">
        <w:rPr>
          <w:sz w:val="28"/>
          <w:szCs w:val="28"/>
        </w:rPr>
        <w:t xml:space="preserve"> </w:t>
      </w:r>
      <w:proofErr w:type="gramStart"/>
      <w:r w:rsidRPr="00F832E8"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832E8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</w:t>
      </w:r>
      <w:r w:rsidRPr="00F832E8">
        <w:rPr>
          <w:sz w:val="28"/>
          <w:szCs w:val="28"/>
        </w:rPr>
        <w:t>0, равной числу заявок в очереди:</w:t>
      </w:r>
    </w:p>
    <w:p w14:paraId="4A0218DA" w14:textId="06632546" w:rsidR="00F832E8" w:rsidRPr="00F832E8" w:rsidRDefault="00F832E8" w:rsidP="00F832E8">
      <w:pPr>
        <w:ind w:left="2832" w:firstLine="708"/>
        <w:jc w:val="center"/>
        <w:rPr>
          <w:bCs/>
          <w:i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l=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(1-ρ)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 w:rsidRPr="00C673B0">
        <w:rPr>
          <w:bCs/>
          <w:i/>
          <w:sz w:val="36"/>
          <w:szCs w:val="36"/>
        </w:rPr>
        <w:t>,</w:t>
      </w:r>
      <w:r w:rsidRPr="00F832E8">
        <w:rPr>
          <w:bCs/>
          <w:i/>
          <w:sz w:val="36"/>
          <w:szCs w:val="36"/>
        </w:rPr>
        <w:t xml:space="preserve"> </w:t>
      </w:r>
      <w:r w:rsidRPr="003404CB">
        <w:rPr>
          <w:bCs/>
          <w:i/>
          <w:sz w:val="28"/>
          <w:szCs w:val="28"/>
        </w:rPr>
        <w:tab/>
      </w:r>
      <w:r w:rsidRPr="003404CB">
        <w:rPr>
          <w:bCs/>
          <w:i/>
          <w:sz w:val="28"/>
          <w:szCs w:val="28"/>
        </w:rPr>
        <w:tab/>
      </w:r>
      <w:proofErr w:type="gramStart"/>
      <w:r w:rsidRPr="003404CB">
        <w:rPr>
          <w:bCs/>
          <w:i/>
          <w:sz w:val="28"/>
          <w:szCs w:val="28"/>
        </w:rPr>
        <w:tab/>
        <w:t xml:space="preserve">  </w:t>
      </w:r>
      <w:r w:rsidRPr="003404CB">
        <w:rPr>
          <w:bCs/>
          <w:i/>
          <w:sz w:val="28"/>
          <w:szCs w:val="28"/>
        </w:rPr>
        <w:tab/>
      </w:r>
      <w:proofErr w:type="gramEnd"/>
      <w:r w:rsidRPr="00F832E8">
        <w:rPr>
          <w:bCs/>
          <w:sz w:val="28"/>
          <w:szCs w:val="28"/>
        </w:rPr>
        <w:t xml:space="preserve"> </w:t>
      </w:r>
      <w:r w:rsidRPr="00AC464A">
        <w:rPr>
          <w:bCs/>
          <w:i/>
          <w:iCs/>
          <w:sz w:val="28"/>
          <w:szCs w:val="28"/>
        </w:rPr>
        <w:t xml:space="preserve"> </w:t>
      </w:r>
      <w:r w:rsidRPr="00F832E8">
        <w:rPr>
          <w:bCs/>
          <w:i/>
          <w:sz w:val="28"/>
          <w:szCs w:val="28"/>
        </w:rPr>
        <w:t xml:space="preserve"> </w:t>
      </w:r>
      <w:r w:rsidRPr="00F832E8">
        <w:rPr>
          <w:bCs/>
          <w:iCs/>
          <w:sz w:val="28"/>
          <w:szCs w:val="28"/>
        </w:rPr>
        <w:t>(6)</w:t>
      </w:r>
    </w:p>
    <w:p w14:paraId="581EC036" w14:textId="77777777" w:rsidR="00156861" w:rsidRPr="00156861" w:rsidRDefault="00156861" w:rsidP="00585CDA">
      <w:pPr>
        <w:rPr>
          <w:b/>
          <w:i/>
          <w:sz w:val="28"/>
        </w:rPr>
      </w:pPr>
    </w:p>
    <w:p w14:paraId="2EC0B6DA" w14:textId="75B048BD" w:rsidR="00156861" w:rsidRDefault="00F832E8" w:rsidP="00585CDA">
      <w:pPr>
        <w:rPr>
          <w:sz w:val="28"/>
          <w:szCs w:val="28"/>
        </w:rPr>
      </w:pPr>
      <w:r w:rsidRPr="00F832E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832E8">
        <w:rPr>
          <w:sz w:val="28"/>
          <w:szCs w:val="28"/>
        </w:rPr>
        <w:t xml:space="preserve"> определяется выражением:</w:t>
      </w:r>
    </w:p>
    <w:p w14:paraId="06E37E9D" w14:textId="206034AF" w:rsidR="00F832E8" w:rsidRPr="00F832E8" w:rsidRDefault="00000000" w:rsidP="00585CDA">
      <w:pPr>
        <w:rPr>
          <w:b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=[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1-ρ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32339DDE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013C0ADE" w14:textId="611FF646" w:rsidR="00156861" w:rsidRPr="005F131B" w:rsidRDefault="005F131B" w:rsidP="00585CDA">
      <w:pPr>
        <w:rPr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N=2, ρ=</m:t>
          </m:r>
          <m:r>
            <w:rPr>
              <w:rFonts w:ascii="Cambria Math" w:hAnsi="Cambria Math"/>
              <w:sz w:val="28"/>
              <w:szCs w:val="28"/>
            </w:rPr>
            <m:t>0,15625</m:t>
          </m:r>
        </m:oMath>
      </m:oMathPara>
    </w:p>
    <w:p w14:paraId="20CB2E66" w14:textId="77777777" w:rsidR="005F131B" w:rsidRPr="005F131B" w:rsidRDefault="005F131B" w:rsidP="00585CDA">
      <w:pPr>
        <w:rPr>
          <w:bCs/>
          <w:i/>
          <w:sz w:val="28"/>
        </w:rPr>
      </w:pPr>
    </w:p>
    <w:p w14:paraId="19744F83" w14:textId="7A8B3D5B" w:rsidR="00704534" w:rsidRPr="00704534" w:rsidRDefault="00000000" w:rsidP="00704534">
      <w:pPr>
        <w:rPr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=[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*0,15625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1-0,15625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0,15625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0,15625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[0,05787037037+1+0,3125]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=0,72972972973</m:t>
          </m:r>
        </m:oMath>
      </m:oMathPara>
    </w:p>
    <w:p w14:paraId="624147B3" w14:textId="77777777" w:rsidR="00704534" w:rsidRPr="00704534" w:rsidRDefault="00704534" w:rsidP="00704534">
      <w:pPr>
        <w:rPr>
          <w:b/>
          <w:i/>
          <w:sz w:val="28"/>
          <w:szCs w:val="28"/>
        </w:rPr>
      </w:pPr>
    </w:p>
    <w:p w14:paraId="1167D4CA" w14:textId="7D689576" w:rsidR="00156861" w:rsidRPr="00704534" w:rsidRDefault="00000000" w:rsidP="00585CDA">
      <w:pPr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0,15625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(1-0,15625)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0,00762939453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0,7119140625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=0,01071673525</m:t>
          </m:r>
        </m:oMath>
      </m:oMathPara>
    </w:p>
    <w:p w14:paraId="303ABE3D" w14:textId="77777777" w:rsidR="00704534" w:rsidRPr="00704534" w:rsidRDefault="00704534" w:rsidP="00585CDA">
      <w:pPr>
        <w:rPr>
          <w:b/>
          <w:i/>
          <w:sz w:val="28"/>
          <w:szCs w:val="28"/>
        </w:rPr>
      </w:pPr>
    </w:p>
    <w:p w14:paraId="1A9C2A78" w14:textId="77777777" w:rsidR="00061223" w:rsidRDefault="00704534" w:rsidP="00704534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l=0,01071673525*0,72972972973=0,00782</m:t>
          </m:r>
        </m:oMath>
      </m:oMathPara>
    </w:p>
    <w:p w14:paraId="08CB3158" w14:textId="77777777" w:rsidR="00061223" w:rsidRDefault="00061223" w:rsidP="00061223"/>
    <w:p w14:paraId="575B0733" w14:textId="7415F0FE" w:rsidR="00156861" w:rsidRPr="00156861" w:rsidRDefault="00156861" w:rsidP="00061223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>Задание №10.</w:t>
      </w:r>
    </w:p>
    <w:p w14:paraId="2FC53F09" w14:textId="77777777" w:rsidR="00061223" w:rsidRDefault="00061223" w:rsidP="00585CDA">
      <w:pPr>
        <w:rPr>
          <w:b/>
          <w:sz w:val="32"/>
          <w:u w:val="single"/>
        </w:rPr>
      </w:pPr>
    </w:p>
    <w:p w14:paraId="3D0FFB0F" w14:textId="77777777" w:rsidR="00061223" w:rsidRPr="00061223" w:rsidRDefault="00061223" w:rsidP="00061223">
      <w:pPr>
        <w:rPr>
          <w:sz w:val="28"/>
          <w:szCs w:val="28"/>
        </w:rPr>
      </w:pPr>
      <w:r w:rsidRPr="00061223">
        <w:rPr>
          <w:sz w:val="28"/>
          <w:szCs w:val="28"/>
        </w:rPr>
        <w:t>Введите формулу среднего времени пребывания заявки в системе U,</w:t>
      </w:r>
    </w:p>
    <w:p w14:paraId="291F5088" w14:textId="77777777" w:rsidR="00061223" w:rsidRPr="00061223" w:rsidRDefault="00061223" w:rsidP="00061223">
      <w:pPr>
        <w:rPr>
          <w:sz w:val="28"/>
          <w:szCs w:val="28"/>
        </w:rPr>
      </w:pPr>
      <w:r w:rsidRPr="00061223">
        <w:rPr>
          <w:sz w:val="28"/>
          <w:szCs w:val="28"/>
        </w:rPr>
        <w:t>где l - средняя длина очереди заявок,</w:t>
      </w:r>
    </w:p>
    <w:p w14:paraId="31614254" w14:textId="77777777" w:rsidR="00061223" w:rsidRPr="00061223" w:rsidRDefault="00061223" w:rsidP="00061223">
      <w:pPr>
        <w:rPr>
          <w:sz w:val="28"/>
          <w:szCs w:val="28"/>
        </w:rPr>
      </w:pPr>
      <w:r w:rsidRPr="00061223">
        <w:rPr>
          <w:sz w:val="28"/>
          <w:szCs w:val="28"/>
        </w:rPr>
        <w:t>R - суммарная загрузка N - канальной системы,</w:t>
      </w:r>
    </w:p>
    <w:p w14:paraId="7B3A70F2" w14:textId="77777777" w:rsidR="00061223" w:rsidRPr="00061223" w:rsidRDefault="00061223" w:rsidP="00061223">
      <w:pPr>
        <w:rPr>
          <w:sz w:val="28"/>
          <w:szCs w:val="28"/>
        </w:rPr>
      </w:pPr>
      <w:r w:rsidRPr="00061223">
        <w:rPr>
          <w:sz w:val="28"/>
          <w:szCs w:val="28"/>
        </w:rPr>
        <w:t>L - интенсивность потока заявок:</w:t>
      </w:r>
    </w:p>
    <w:p w14:paraId="60869C3E" w14:textId="77777777" w:rsidR="00061223" w:rsidRDefault="00061223" w:rsidP="00585CDA"/>
    <w:p w14:paraId="20F747E2" w14:textId="70AAB8F6" w:rsidR="00156861" w:rsidRDefault="00436B28" w:rsidP="00585CDA">
      <w:r>
        <w:rPr>
          <w:noProof/>
        </w:rPr>
        <w:drawing>
          <wp:inline distT="0" distB="0" distL="0" distR="0" wp14:anchorId="03962DFE" wp14:editId="08E1F830">
            <wp:extent cx="6336030" cy="4565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87D3" w14:textId="5E102292" w:rsidR="00815C70" w:rsidRPr="00F545CC" w:rsidRDefault="00815C70" w:rsidP="00815C70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436B28">
        <w:rPr>
          <w:sz w:val="28"/>
          <w:szCs w:val="28"/>
        </w:rPr>
        <w:t xml:space="preserve"> – Задание №</w:t>
      </w:r>
      <w:r>
        <w:rPr>
          <w:sz w:val="28"/>
          <w:szCs w:val="28"/>
        </w:rPr>
        <w:t>10</w:t>
      </w:r>
    </w:p>
    <w:p w14:paraId="3F6B2B84" w14:textId="77777777" w:rsidR="00156861" w:rsidRDefault="00156861" w:rsidP="00585CDA"/>
    <w:p w14:paraId="0D71503B" w14:textId="01FCBDAA" w:rsid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5804CE84" w14:textId="77777777" w:rsidR="00815C70" w:rsidRPr="00156861" w:rsidRDefault="00815C70" w:rsidP="00585CDA">
      <w:pPr>
        <w:rPr>
          <w:b/>
          <w:i/>
          <w:sz w:val="28"/>
        </w:rPr>
      </w:pPr>
    </w:p>
    <w:p w14:paraId="4F1FA2C7" w14:textId="005BF235" w:rsidR="00156861" w:rsidRPr="00061223" w:rsidRDefault="00061223" w:rsidP="00585CDA">
      <w:pPr>
        <w:rPr>
          <w:b/>
          <w:i/>
          <w:sz w:val="28"/>
          <w:szCs w:val="28"/>
        </w:rPr>
      </w:pPr>
      <w:r w:rsidRPr="00061223">
        <w:rPr>
          <w:sz w:val="28"/>
          <w:szCs w:val="28"/>
        </w:rPr>
        <w:t>Среднее время пребывания заявки в системе рассчитывается по формуле:</w:t>
      </w:r>
    </w:p>
    <w:p w14:paraId="0BB480BE" w14:textId="7558A7E0" w:rsidR="00156861" w:rsidRPr="00061223" w:rsidRDefault="00061223" w:rsidP="00061223">
      <w:pPr>
        <w:jc w:val="center"/>
        <w:rPr>
          <w:bCs/>
          <w:iCs/>
          <w:sz w:val="28"/>
        </w:rPr>
      </w:pPr>
      <w:r w:rsidRPr="00061223">
        <w:rPr>
          <w:bCs/>
          <w:i/>
          <w:sz w:val="28"/>
        </w:rPr>
        <w:t xml:space="preserve">                                                          </w:t>
      </w:r>
      <m:oMath>
        <m:r>
          <w:rPr>
            <w:rFonts w:ascii="Cambria Math" w:hAnsi="Cambria Math"/>
            <w:sz w:val="28"/>
          </w:rPr>
          <m:t>U=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proofErr w:type="gramStart"/>
      <w:r w:rsidRPr="00061223">
        <w:rPr>
          <w:bCs/>
          <w:iCs/>
          <w:sz w:val="28"/>
        </w:rPr>
        <w:t xml:space="preserve">,   </w:t>
      </w:r>
      <w:proofErr w:type="gramEnd"/>
      <w:r w:rsidRPr="00061223">
        <w:rPr>
          <w:bCs/>
          <w:iCs/>
          <w:sz w:val="28"/>
        </w:rPr>
        <w:t xml:space="preserve">                                                              (7)</w:t>
      </w:r>
    </w:p>
    <w:p w14:paraId="26BBA156" w14:textId="42A758BD" w:rsidR="00156861" w:rsidRDefault="00061223" w:rsidP="00585CDA">
      <w:pPr>
        <w:rPr>
          <w:sz w:val="28"/>
          <w:szCs w:val="28"/>
        </w:rPr>
      </w:pPr>
      <w:r w:rsidRPr="00061223">
        <w:rPr>
          <w:sz w:val="28"/>
          <w:szCs w:val="28"/>
        </w:rPr>
        <w:lastRenderedPageBreak/>
        <w:t>Среднее число заявок, пребывающих в системе:</w:t>
      </w:r>
    </w:p>
    <w:p w14:paraId="29042BC5" w14:textId="0341EEE7" w:rsidR="00061223" w:rsidRPr="00C673B0" w:rsidRDefault="00061223" w:rsidP="00061223">
      <w:pPr>
        <w:ind w:left="2832" w:firstLine="708"/>
        <w:jc w:val="center"/>
        <w:rPr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m=l+r</m:t>
        </m:r>
      </m:oMath>
      <w:r w:rsidRPr="00C673B0">
        <w:rPr>
          <w:bCs/>
          <w:iCs/>
          <w:sz w:val="28"/>
          <w:szCs w:val="28"/>
        </w:rPr>
        <w:t xml:space="preserve">, </w:t>
      </w:r>
      <w:r w:rsidRPr="00C673B0">
        <w:rPr>
          <w:bCs/>
          <w:iCs/>
          <w:sz w:val="28"/>
          <w:szCs w:val="28"/>
        </w:rPr>
        <w:tab/>
      </w:r>
      <w:r w:rsidRPr="00C673B0">
        <w:rPr>
          <w:bCs/>
          <w:iCs/>
          <w:sz w:val="28"/>
          <w:szCs w:val="28"/>
        </w:rPr>
        <w:tab/>
      </w:r>
      <w:r w:rsidRPr="00C673B0">
        <w:rPr>
          <w:bCs/>
          <w:iCs/>
          <w:sz w:val="28"/>
          <w:szCs w:val="28"/>
        </w:rPr>
        <w:tab/>
      </w:r>
      <w:r w:rsidRPr="00C673B0">
        <w:rPr>
          <w:bCs/>
          <w:iCs/>
          <w:sz w:val="28"/>
          <w:szCs w:val="28"/>
        </w:rPr>
        <w:tab/>
      </w:r>
      <w:r w:rsidRPr="00C673B0">
        <w:rPr>
          <w:bCs/>
          <w:iCs/>
          <w:sz w:val="28"/>
          <w:szCs w:val="28"/>
        </w:rPr>
        <w:tab/>
      </w:r>
      <w:r w:rsidRPr="00C673B0">
        <w:rPr>
          <w:bCs/>
          <w:iCs/>
          <w:sz w:val="28"/>
          <w:szCs w:val="28"/>
        </w:rPr>
        <w:tab/>
      </w:r>
      <w:r w:rsidRPr="00C673B0">
        <w:rPr>
          <w:bCs/>
          <w:iCs/>
          <w:sz w:val="28"/>
          <w:szCs w:val="28"/>
        </w:rPr>
        <w:tab/>
        <w:t>(8)</w:t>
      </w:r>
    </w:p>
    <w:p w14:paraId="6E28E5B7" w14:textId="77777777" w:rsid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 xml:space="preserve">где </w:t>
      </w:r>
      <w:r w:rsidRPr="00815C70">
        <w:rPr>
          <w:rFonts w:ascii="Cambria Math" w:hAnsi="Cambria Math" w:cs="Cambria Math"/>
          <w:sz w:val="28"/>
          <w:szCs w:val="28"/>
        </w:rPr>
        <w:t>𝑙</w:t>
      </w:r>
      <w:r w:rsidRPr="00815C70">
        <w:rPr>
          <w:sz w:val="28"/>
          <w:szCs w:val="28"/>
        </w:rPr>
        <w:t xml:space="preserve"> - среднее число заявок, находящихся в очереди и определяемое выражением (6); </w:t>
      </w:r>
    </w:p>
    <w:p w14:paraId="3A079A6C" w14:textId="77777777" w:rsidR="00815C70" w:rsidRDefault="00815C70" w:rsidP="00815C70">
      <w:pPr>
        <w:rPr>
          <w:sz w:val="28"/>
          <w:szCs w:val="28"/>
        </w:rPr>
      </w:pPr>
      <w:r w:rsidRPr="00815C70">
        <w:rPr>
          <w:rFonts w:ascii="Cambria Math" w:hAnsi="Cambria Math" w:cs="Cambria Math"/>
          <w:sz w:val="28"/>
          <w:szCs w:val="28"/>
        </w:rPr>
        <w:t>𝑅</w:t>
      </w:r>
      <w:r w:rsidRPr="00815C70">
        <w:rPr>
          <w:sz w:val="28"/>
          <w:szCs w:val="28"/>
        </w:rPr>
        <w:t xml:space="preserve"> – суммарная загрузка </w:t>
      </w:r>
      <w:r w:rsidRPr="00815C70">
        <w:rPr>
          <w:rFonts w:ascii="Cambria Math" w:hAnsi="Cambria Math" w:cs="Cambria Math"/>
          <w:sz w:val="28"/>
          <w:szCs w:val="28"/>
        </w:rPr>
        <w:t>𝑁</w:t>
      </w:r>
      <w:r w:rsidRPr="00815C70">
        <w:rPr>
          <w:sz w:val="28"/>
          <w:szCs w:val="28"/>
        </w:rPr>
        <w:t>-канальной системы, определяемая выражением (5).</w:t>
      </w:r>
    </w:p>
    <w:p w14:paraId="1376B377" w14:textId="50BBE4E5" w:rsid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>Из выражений 7 и 8 получаем среднее время пребывания заявки в системе</w:t>
      </w:r>
    </w:p>
    <w:p w14:paraId="78B0EBE3" w14:textId="3FCEF794" w:rsidR="00156861" w:rsidRPr="00815C70" w:rsidRDefault="00815C70" w:rsidP="00815C70">
      <w:pPr>
        <w:ind w:left="4248"/>
        <w:rPr>
          <w:bCs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U=</m:t>
        </m:r>
        <m:f>
          <m:f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l+R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den>
        </m:f>
      </m:oMath>
      <w:proofErr w:type="gramStart"/>
      <w:r w:rsidRPr="00815C70">
        <w:rPr>
          <w:bCs/>
          <w:sz w:val="28"/>
          <w:szCs w:val="28"/>
        </w:rPr>
        <w:t xml:space="preserve">, </w:t>
      </w:r>
      <w:r w:rsidRPr="00815C70">
        <w:rPr>
          <w:bCs/>
          <w:iCs/>
          <w:sz w:val="28"/>
          <w:szCs w:val="28"/>
        </w:rPr>
        <w:t xml:space="preserve">  </w:t>
      </w:r>
      <w:proofErr w:type="gramEnd"/>
      <w:r w:rsidRPr="00815C70">
        <w:rPr>
          <w:bCs/>
          <w:iCs/>
          <w:sz w:val="28"/>
          <w:szCs w:val="28"/>
        </w:rPr>
        <w:t xml:space="preserve">                                                     </w:t>
      </w:r>
      <w:r w:rsidRPr="00815C70">
        <w:rPr>
          <w:bCs/>
          <w:sz w:val="28"/>
          <w:szCs w:val="28"/>
        </w:rPr>
        <w:t>(9)</w:t>
      </w:r>
    </w:p>
    <w:p w14:paraId="2743B699" w14:textId="2C0B18C7" w:rsidR="00156861" w:rsidRP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 xml:space="preserve">Задание №11. </w:t>
      </w:r>
    </w:p>
    <w:p w14:paraId="6EB86B6A" w14:textId="77777777" w:rsidR="00815C70" w:rsidRDefault="00815C70" w:rsidP="00815C70"/>
    <w:p w14:paraId="47A7B68A" w14:textId="05CCBF1D" w:rsidR="00815C70" w:rsidRP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>Рас</w:t>
      </w:r>
      <w:r>
        <w:rPr>
          <w:sz w:val="28"/>
          <w:szCs w:val="28"/>
        </w:rPr>
        <w:t>с</w:t>
      </w:r>
      <w:r w:rsidRPr="00815C70">
        <w:rPr>
          <w:sz w:val="28"/>
          <w:szCs w:val="28"/>
        </w:rPr>
        <w:t>читайте среднее время пребывания заявки в системе U</w:t>
      </w:r>
    </w:p>
    <w:p w14:paraId="0812A095" w14:textId="25068298" w:rsidR="00815C70" w:rsidRP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>(Округление до 4 значащих разрядов)</w:t>
      </w:r>
    </w:p>
    <w:p w14:paraId="6BC0C978" w14:textId="77777777" w:rsidR="00156861" w:rsidRPr="00156861" w:rsidRDefault="00156861" w:rsidP="00585CDA">
      <w:pPr>
        <w:rPr>
          <w:b/>
          <w:sz w:val="32"/>
          <w:u w:val="single"/>
        </w:rPr>
      </w:pPr>
    </w:p>
    <w:p w14:paraId="74A52186" w14:textId="4EF3CD09" w:rsidR="00156861" w:rsidRDefault="00436B28" w:rsidP="00585CDA">
      <w:r>
        <w:rPr>
          <w:noProof/>
        </w:rPr>
        <w:drawing>
          <wp:inline distT="0" distB="0" distL="0" distR="0" wp14:anchorId="336F2B36" wp14:editId="45E3CB1C">
            <wp:extent cx="6336030" cy="4565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556F" w14:textId="5B706890" w:rsidR="00815C70" w:rsidRPr="00F545CC" w:rsidRDefault="00815C70" w:rsidP="00815C70">
      <w:pPr>
        <w:jc w:val="center"/>
        <w:rPr>
          <w:sz w:val="28"/>
          <w:szCs w:val="28"/>
        </w:rPr>
      </w:pPr>
      <w:r w:rsidRPr="00436B2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436B28">
        <w:rPr>
          <w:sz w:val="28"/>
          <w:szCs w:val="28"/>
        </w:rPr>
        <w:t xml:space="preserve"> – Задание №</w:t>
      </w:r>
      <w:r>
        <w:rPr>
          <w:sz w:val="28"/>
          <w:szCs w:val="28"/>
        </w:rPr>
        <w:t>11</w:t>
      </w:r>
    </w:p>
    <w:p w14:paraId="5E94ED7E" w14:textId="77777777" w:rsidR="00156861" w:rsidRDefault="00156861" w:rsidP="00585CDA"/>
    <w:p w14:paraId="5E3A38EA" w14:textId="65171B49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</w:t>
      </w:r>
    </w:p>
    <w:p w14:paraId="7AA65427" w14:textId="77777777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6A2693D1" w14:textId="2D9A92DC" w:rsidR="00815C70" w:rsidRPr="00815C70" w:rsidRDefault="00815C70" w:rsidP="00815C70">
      <w:pPr>
        <w:jc w:val="center"/>
        <w:rPr>
          <w:sz w:val="28"/>
          <w:szCs w:val="28"/>
        </w:rPr>
      </w:pPr>
      <w:r w:rsidRPr="00815C70">
        <w:rPr>
          <w:rFonts w:ascii="Cambria Math" w:hAnsi="Cambria Math" w:cs="Cambria Math"/>
          <w:sz w:val="28"/>
          <w:szCs w:val="28"/>
        </w:rPr>
        <w:t>𝑙</w:t>
      </w:r>
      <w:r w:rsidRPr="00815C70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0,00782</m:t>
        </m:r>
      </m:oMath>
      <w:r w:rsidRPr="00815C70">
        <w:rPr>
          <w:sz w:val="28"/>
          <w:szCs w:val="28"/>
        </w:rPr>
        <w:t xml:space="preserve"> (рассчитано в задании 9)</w:t>
      </w:r>
    </w:p>
    <w:p w14:paraId="0A1D2739" w14:textId="2CFB71C9" w:rsidR="00815C70" w:rsidRPr="00815C70" w:rsidRDefault="00815C70" w:rsidP="00815C70">
      <w:pPr>
        <w:jc w:val="center"/>
        <w:rPr>
          <w:sz w:val="28"/>
          <w:szCs w:val="28"/>
        </w:rPr>
      </w:pPr>
      <w:r w:rsidRPr="00815C70">
        <w:rPr>
          <w:rFonts w:ascii="Cambria Math" w:hAnsi="Cambria Math" w:cs="Cambria Math"/>
          <w:sz w:val="28"/>
          <w:szCs w:val="28"/>
        </w:rPr>
        <w:t>𝑅</w:t>
      </w:r>
      <w:r w:rsidRPr="00815C70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0,3125</m:t>
        </m:r>
      </m:oMath>
      <w:r w:rsidRPr="00815C70">
        <w:rPr>
          <w:sz w:val="28"/>
          <w:szCs w:val="28"/>
        </w:rPr>
        <w:t xml:space="preserve"> (рассчитано в задании 8)</w:t>
      </w:r>
    </w:p>
    <w:p w14:paraId="59F752A1" w14:textId="7EF46BC0" w:rsidR="00156861" w:rsidRDefault="00815C70" w:rsidP="00815C70">
      <w:pPr>
        <w:jc w:val="center"/>
        <w:rPr>
          <w:sz w:val="28"/>
          <w:szCs w:val="28"/>
        </w:rPr>
      </w:pPr>
      <w:r w:rsidRPr="00815C70">
        <w:rPr>
          <w:rFonts w:ascii="Cambria Math" w:hAnsi="Cambria Math" w:cs="Cambria Math"/>
          <w:sz w:val="28"/>
          <w:szCs w:val="28"/>
        </w:rPr>
        <w:t>𝜆</w:t>
      </w:r>
      <w:r w:rsidRPr="00815C70">
        <w:rPr>
          <w:sz w:val="28"/>
          <w:szCs w:val="28"/>
        </w:rPr>
        <w:t xml:space="preserve"> = 1</w:t>
      </w:r>
      <w:r>
        <w:rPr>
          <w:sz w:val="28"/>
          <w:szCs w:val="28"/>
        </w:rPr>
        <w:t>0</w:t>
      </w:r>
      <w:r w:rsidRPr="00815C70">
        <w:rPr>
          <w:sz w:val="28"/>
          <w:szCs w:val="28"/>
        </w:rPr>
        <w:t xml:space="preserve"> (дано в задании 6)</w:t>
      </w:r>
    </w:p>
    <w:p w14:paraId="1A7EF601" w14:textId="32DAFBE9" w:rsidR="00815C70" w:rsidRPr="00815C70" w:rsidRDefault="00815C70" w:rsidP="00815C70">
      <w:pPr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0,00782+0,3125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=0,0320</m:t>
          </m:r>
        </m:oMath>
      </m:oMathPara>
    </w:p>
    <w:p w14:paraId="0029CB13" w14:textId="77777777" w:rsidR="00156861" w:rsidRPr="00156861" w:rsidRDefault="00156861" w:rsidP="00585CDA">
      <w:pPr>
        <w:rPr>
          <w:b/>
          <w:i/>
          <w:sz w:val="28"/>
        </w:rPr>
      </w:pPr>
    </w:p>
    <w:p w14:paraId="5E60508C" w14:textId="77777777" w:rsidR="00156861" w:rsidRPr="00156861" w:rsidRDefault="00156861" w:rsidP="00585CDA">
      <w:pPr>
        <w:rPr>
          <w:b/>
          <w:i/>
          <w:sz w:val="28"/>
        </w:rPr>
      </w:pPr>
    </w:p>
    <w:p w14:paraId="2FFEF0FD" w14:textId="5A0A32F4" w:rsidR="00156861" w:rsidRDefault="00156861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>Задание №12.</w:t>
      </w:r>
    </w:p>
    <w:p w14:paraId="54519F0B" w14:textId="77777777" w:rsidR="00815C70" w:rsidRDefault="00815C70" w:rsidP="00585CDA">
      <w:pPr>
        <w:rPr>
          <w:b/>
          <w:sz w:val="32"/>
          <w:u w:val="single"/>
        </w:rPr>
      </w:pPr>
    </w:p>
    <w:p w14:paraId="2A69B64C" w14:textId="77777777" w:rsidR="00815C70" w:rsidRP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>Введите формулу среднего времени ожидания заявки в очереди W,</w:t>
      </w:r>
    </w:p>
    <w:p w14:paraId="34833D41" w14:textId="77777777" w:rsidR="00815C70" w:rsidRP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>где l - средняя длина очереди заявок,</w:t>
      </w:r>
    </w:p>
    <w:p w14:paraId="29D1B092" w14:textId="77777777" w:rsidR="00815C70" w:rsidRPr="00815C70" w:rsidRDefault="00815C70" w:rsidP="00815C70">
      <w:pPr>
        <w:rPr>
          <w:sz w:val="28"/>
          <w:szCs w:val="28"/>
        </w:rPr>
      </w:pPr>
      <w:r w:rsidRPr="00815C70">
        <w:rPr>
          <w:sz w:val="28"/>
          <w:szCs w:val="28"/>
        </w:rPr>
        <w:t>L - интенсивность потока заявок:</w:t>
      </w:r>
    </w:p>
    <w:p w14:paraId="2DDA4A86" w14:textId="77777777" w:rsidR="00815C70" w:rsidRPr="00156861" w:rsidRDefault="00815C70" w:rsidP="00585CDA">
      <w:pPr>
        <w:rPr>
          <w:b/>
          <w:sz w:val="32"/>
          <w:u w:val="single"/>
        </w:rPr>
      </w:pPr>
    </w:p>
    <w:p w14:paraId="1E0F575C" w14:textId="4F7A68B7" w:rsidR="00156861" w:rsidRDefault="00436B28" w:rsidP="00585CDA">
      <w:r>
        <w:rPr>
          <w:noProof/>
        </w:rPr>
        <w:drawing>
          <wp:inline distT="0" distB="0" distL="0" distR="0" wp14:anchorId="4AD98A76" wp14:editId="36BB6E12">
            <wp:extent cx="6336030" cy="45650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1222" w14:textId="77777777" w:rsidR="00156861" w:rsidRDefault="00156861" w:rsidP="00585CDA"/>
    <w:p w14:paraId="44CF8914" w14:textId="77777777" w:rsidR="00156861" w:rsidRDefault="00156861" w:rsidP="00585CDA"/>
    <w:p w14:paraId="68CA9F3A" w14:textId="06713DCE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</w:t>
      </w:r>
      <w:r w:rsidR="00B92D6D" w:rsidRPr="00156861">
        <w:rPr>
          <w:b/>
          <w:i/>
          <w:sz w:val="28"/>
        </w:rPr>
        <w:t>Решение:</w:t>
      </w:r>
    </w:p>
    <w:p w14:paraId="404B618A" w14:textId="2AB57BC5" w:rsidR="00156861" w:rsidRDefault="00815C70" w:rsidP="00585CDA">
      <w:pPr>
        <w:rPr>
          <w:sz w:val="28"/>
          <w:szCs w:val="28"/>
        </w:rPr>
      </w:pPr>
      <w:r w:rsidRPr="00815C70">
        <w:rPr>
          <w:sz w:val="28"/>
          <w:szCs w:val="28"/>
        </w:rPr>
        <w:t>Среднее время ожидания заявки в очереди</w:t>
      </w:r>
    </w:p>
    <w:p w14:paraId="0F59F828" w14:textId="3470BAAB" w:rsidR="00815C70" w:rsidRPr="00815C70" w:rsidRDefault="00815C70" w:rsidP="00815C70">
      <w:pPr>
        <w:ind w:left="3540" w:firstLine="708"/>
        <w:jc w:val="center"/>
        <w:rPr>
          <w:b/>
          <w:i/>
          <w:sz w:val="28"/>
          <w:szCs w:val="28"/>
        </w:rPr>
      </w:pPr>
      <m:oMath>
        <m:r>
          <w:rPr>
            <w:rFonts w:ascii="Cambria Math" w:hAnsi="Cambria Math" w:cs="Cambria Math"/>
            <w:sz w:val="36"/>
            <w:szCs w:val="36"/>
          </w:rPr>
          <m:t>W</m:t>
        </m:r>
        <m:r>
          <w:rPr>
            <w:rFonts w:ascii="Cambria Math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15C70">
        <w:rPr>
          <w:iCs/>
          <w:sz w:val="28"/>
          <w:szCs w:val="28"/>
        </w:rPr>
        <w:t xml:space="preserve"> </w:t>
      </w:r>
      <w:proofErr w:type="gramStart"/>
      <w:r w:rsidRPr="00815C70">
        <w:rPr>
          <w:iCs/>
          <w:sz w:val="28"/>
          <w:szCs w:val="28"/>
        </w:rPr>
        <w:t xml:space="preserve">,   </w:t>
      </w:r>
      <w:proofErr w:type="gramEnd"/>
      <w:r w:rsidRPr="00815C70">
        <w:rPr>
          <w:iCs/>
          <w:sz w:val="28"/>
          <w:szCs w:val="28"/>
        </w:rPr>
        <w:t xml:space="preserve">                            </w:t>
      </w:r>
      <w:r w:rsidRPr="00815C70">
        <w:rPr>
          <w:iCs/>
          <w:sz w:val="28"/>
          <w:szCs w:val="28"/>
        </w:rPr>
        <w:tab/>
      </w:r>
      <w:r w:rsidRPr="00815C70">
        <w:rPr>
          <w:iCs/>
          <w:sz w:val="28"/>
          <w:szCs w:val="28"/>
        </w:rPr>
        <w:tab/>
      </w:r>
      <w:r w:rsidRPr="00815C70">
        <w:rPr>
          <w:iCs/>
          <w:sz w:val="28"/>
          <w:szCs w:val="28"/>
        </w:rPr>
        <w:tab/>
        <w:t>(10)</w:t>
      </w:r>
    </w:p>
    <w:p w14:paraId="26E9D36F" w14:textId="7D832A4E" w:rsidR="00156861" w:rsidRPr="00156861" w:rsidRDefault="00156861" w:rsidP="00585CDA">
      <w:pPr>
        <w:rPr>
          <w:b/>
          <w:i/>
          <w:sz w:val="28"/>
        </w:rPr>
      </w:pPr>
    </w:p>
    <w:p w14:paraId="2025549B" w14:textId="77777777" w:rsidR="00815C70" w:rsidRDefault="00815C70" w:rsidP="00585CDA">
      <w:pPr>
        <w:rPr>
          <w:sz w:val="28"/>
          <w:szCs w:val="28"/>
        </w:rPr>
      </w:pPr>
      <w:r w:rsidRPr="00815C70">
        <w:rPr>
          <w:sz w:val="28"/>
          <w:szCs w:val="28"/>
        </w:rPr>
        <w:t xml:space="preserve">где </w:t>
      </w:r>
      <w:r w:rsidRPr="00815C70">
        <w:rPr>
          <w:rFonts w:ascii="Cambria Math" w:hAnsi="Cambria Math" w:cs="Cambria Math"/>
          <w:sz w:val="28"/>
          <w:szCs w:val="28"/>
        </w:rPr>
        <w:t>𝑙</w:t>
      </w:r>
      <w:r w:rsidRPr="00815C70">
        <w:rPr>
          <w:sz w:val="28"/>
          <w:szCs w:val="28"/>
        </w:rPr>
        <w:t xml:space="preserve"> – средняя длина очереди заявок;</w:t>
      </w:r>
    </w:p>
    <w:p w14:paraId="73611D2B" w14:textId="58B4A25C" w:rsidR="00156861" w:rsidRPr="00815C70" w:rsidRDefault="00815C70" w:rsidP="00585CDA">
      <w:pPr>
        <w:rPr>
          <w:b/>
          <w:i/>
          <w:sz w:val="28"/>
          <w:szCs w:val="28"/>
        </w:rPr>
      </w:pPr>
      <w:r w:rsidRPr="00815C70">
        <w:rPr>
          <w:rFonts w:ascii="Cambria Math" w:hAnsi="Cambria Math" w:cs="Cambria Math"/>
          <w:sz w:val="28"/>
          <w:szCs w:val="28"/>
        </w:rPr>
        <w:t>𝜆</w:t>
      </w:r>
      <w:r w:rsidRPr="00815C70">
        <w:rPr>
          <w:sz w:val="28"/>
          <w:szCs w:val="28"/>
        </w:rPr>
        <w:t xml:space="preserve"> – интенсивность потока заявок.</w:t>
      </w:r>
    </w:p>
    <w:p w14:paraId="6FA8DE46" w14:textId="1CD78A84" w:rsidR="00156861" w:rsidRP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</w:t>
      </w:r>
    </w:p>
    <w:p w14:paraId="3C6413BF" w14:textId="77777777" w:rsidR="00156861" w:rsidRPr="00156861" w:rsidRDefault="00156861" w:rsidP="00585CDA">
      <w:pPr>
        <w:rPr>
          <w:b/>
          <w:i/>
          <w:sz w:val="28"/>
        </w:rPr>
      </w:pPr>
    </w:p>
    <w:p w14:paraId="66566B03" w14:textId="77777777" w:rsidR="00156861" w:rsidRPr="00156861" w:rsidRDefault="00156861" w:rsidP="00585CDA">
      <w:pPr>
        <w:rPr>
          <w:b/>
          <w:i/>
          <w:sz w:val="28"/>
        </w:rPr>
      </w:pPr>
    </w:p>
    <w:p w14:paraId="1C54501F" w14:textId="77777777" w:rsidR="00156861" w:rsidRPr="00156861" w:rsidRDefault="00156861" w:rsidP="00585CDA">
      <w:pPr>
        <w:rPr>
          <w:b/>
          <w:i/>
          <w:sz w:val="28"/>
        </w:rPr>
      </w:pPr>
    </w:p>
    <w:p w14:paraId="69927CAB" w14:textId="77777777" w:rsidR="00156861" w:rsidRPr="00156861" w:rsidRDefault="00156861" w:rsidP="00585CDA">
      <w:pPr>
        <w:rPr>
          <w:b/>
          <w:sz w:val="32"/>
          <w:u w:val="single"/>
        </w:rPr>
      </w:pPr>
      <w:r>
        <w:br w:type="page"/>
      </w:r>
      <w:r w:rsidRPr="00156861">
        <w:rPr>
          <w:b/>
          <w:sz w:val="32"/>
          <w:u w:val="single"/>
        </w:rPr>
        <w:lastRenderedPageBreak/>
        <w:t xml:space="preserve">Задание №13. </w:t>
      </w:r>
    </w:p>
    <w:p w14:paraId="33C589EF" w14:textId="77777777" w:rsidR="00156861" w:rsidRPr="00156861" w:rsidRDefault="00156861" w:rsidP="00585CDA">
      <w:pPr>
        <w:rPr>
          <w:b/>
          <w:sz w:val="32"/>
          <w:u w:val="single"/>
        </w:rPr>
      </w:pPr>
    </w:p>
    <w:p w14:paraId="0DBFDB2B" w14:textId="7A8D009C" w:rsidR="00B92D6D" w:rsidRPr="00B92D6D" w:rsidRDefault="00B92D6D" w:rsidP="00B92D6D">
      <w:pPr>
        <w:rPr>
          <w:sz w:val="28"/>
          <w:szCs w:val="28"/>
        </w:rPr>
      </w:pPr>
      <w:r w:rsidRPr="00B92D6D">
        <w:rPr>
          <w:sz w:val="28"/>
          <w:szCs w:val="28"/>
        </w:rPr>
        <w:t>Рассчитайте среднее время ожидания заявки в очереди W</w:t>
      </w:r>
    </w:p>
    <w:p w14:paraId="1447B9CB" w14:textId="70AFC1DA" w:rsidR="00B92D6D" w:rsidRPr="00B92D6D" w:rsidRDefault="00B92D6D" w:rsidP="00B92D6D">
      <w:pPr>
        <w:rPr>
          <w:sz w:val="28"/>
          <w:szCs w:val="28"/>
        </w:rPr>
      </w:pPr>
      <w:r w:rsidRPr="00B92D6D">
        <w:rPr>
          <w:sz w:val="28"/>
          <w:szCs w:val="28"/>
        </w:rPr>
        <w:t>(Округление до 5 значащих разрядов)</w:t>
      </w:r>
    </w:p>
    <w:p w14:paraId="67B45626" w14:textId="77777777" w:rsidR="00B92D6D" w:rsidRDefault="00B92D6D" w:rsidP="00585CDA"/>
    <w:p w14:paraId="64EF453A" w14:textId="578A177F" w:rsidR="00156861" w:rsidRDefault="00436B28" w:rsidP="00585CDA">
      <w:r>
        <w:rPr>
          <w:noProof/>
        </w:rPr>
        <w:drawing>
          <wp:inline distT="0" distB="0" distL="0" distR="0" wp14:anchorId="16A1B486" wp14:editId="1269159B">
            <wp:extent cx="6336030" cy="4565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2C10" w14:textId="29B546AC" w:rsidR="00156861" w:rsidRPr="00156861" w:rsidRDefault="00156861" w:rsidP="00585CDA">
      <w:pPr>
        <w:rPr>
          <w:b/>
          <w:i/>
          <w:sz w:val="28"/>
        </w:rPr>
      </w:pPr>
    </w:p>
    <w:p w14:paraId="2E8427B9" w14:textId="7A992799" w:rsidR="00156861" w:rsidRDefault="00156861" w:rsidP="00585CDA">
      <w:pPr>
        <w:rPr>
          <w:b/>
          <w:i/>
          <w:sz w:val="28"/>
        </w:rPr>
      </w:pPr>
      <w:r w:rsidRPr="00156861">
        <w:rPr>
          <w:b/>
          <w:i/>
          <w:sz w:val="28"/>
        </w:rPr>
        <w:t xml:space="preserve">   Решение: </w:t>
      </w:r>
    </w:p>
    <w:p w14:paraId="609109DF" w14:textId="77777777" w:rsidR="00B92D6D" w:rsidRPr="00156861" w:rsidRDefault="00B92D6D" w:rsidP="00585CDA">
      <w:pPr>
        <w:rPr>
          <w:b/>
          <w:i/>
          <w:sz w:val="28"/>
        </w:rPr>
      </w:pPr>
    </w:p>
    <w:p w14:paraId="450C0E9B" w14:textId="60BBD0C1" w:rsidR="00B92D6D" w:rsidRPr="00B92D6D" w:rsidRDefault="00B92D6D" w:rsidP="00585CDA">
      <w:pPr>
        <w:rPr>
          <w:sz w:val="28"/>
          <w:szCs w:val="28"/>
        </w:rPr>
      </w:pPr>
      <w:r w:rsidRPr="00B92D6D">
        <w:rPr>
          <w:rFonts w:ascii="Cambria Math" w:hAnsi="Cambria Math" w:cs="Cambria Math"/>
          <w:sz w:val="28"/>
          <w:szCs w:val="28"/>
        </w:rPr>
        <w:t>𝑙</w:t>
      </w:r>
      <w:r w:rsidRPr="00B92D6D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0,00782</m:t>
        </m:r>
      </m:oMath>
      <w:r w:rsidRPr="00B92D6D">
        <w:rPr>
          <w:sz w:val="28"/>
          <w:szCs w:val="28"/>
        </w:rPr>
        <w:t xml:space="preserve"> (рассчитано в задании 9) </w:t>
      </w:r>
    </w:p>
    <w:p w14:paraId="1EF4A9BE" w14:textId="5AA8847C" w:rsidR="00156861" w:rsidRDefault="00B92D6D" w:rsidP="00585CDA">
      <w:pPr>
        <w:rPr>
          <w:sz w:val="28"/>
          <w:szCs w:val="28"/>
        </w:rPr>
      </w:pPr>
      <w:r w:rsidRPr="00B92D6D">
        <w:rPr>
          <w:rFonts w:ascii="Cambria Math" w:hAnsi="Cambria Math" w:cs="Cambria Math"/>
          <w:sz w:val="28"/>
          <w:szCs w:val="28"/>
        </w:rPr>
        <w:t>𝜆</w:t>
      </w:r>
      <w:r w:rsidRPr="00B92D6D">
        <w:rPr>
          <w:sz w:val="28"/>
          <w:szCs w:val="28"/>
        </w:rPr>
        <w:t xml:space="preserve"> = 1</w:t>
      </w:r>
      <w:r>
        <w:rPr>
          <w:sz w:val="28"/>
          <w:szCs w:val="28"/>
        </w:rPr>
        <w:t>0</w:t>
      </w:r>
      <w:r w:rsidRPr="00B92D6D">
        <w:rPr>
          <w:sz w:val="28"/>
          <w:szCs w:val="28"/>
        </w:rPr>
        <w:t xml:space="preserve"> (дано в задании 6)</w:t>
      </w:r>
    </w:p>
    <w:p w14:paraId="79481772" w14:textId="77777777" w:rsidR="00B92D6D" w:rsidRPr="00B92D6D" w:rsidRDefault="00B92D6D" w:rsidP="00585CDA">
      <w:pPr>
        <w:rPr>
          <w:b/>
          <w:i/>
          <w:sz w:val="28"/>
          <w:szCs w:val="28"/>
        </w:rPr>
      </w:pPr>
    </w:p>
    <w:p w14:paraId="2B20A715" w14:textId="45269F05" w:rsidR="00156861" w:rsidRPr="00B92D6D" w:rsidRDefault="00B92D6D" w:rsidP="00585CDA">
      <w:pPr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0,00782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=0,00078</m:t>
          </m:r>
        </m:oMath>
      </m:oMathPara>
    </w:p>
    <w:p w14:paraId="1EB687EE" w14:textId="2BEDEF06" w:rsidR="00156861" w:rsidRDefault="00B92D6D" w:rsidP="00585CDA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>Задание №1</w:t>
      </w:r>
      <w:r>
        <w:rPr>
          <w:b/>
          <w:sz w:val="32"/>
          <w:u w:val="single"/>
        </w:rPr>
        <w:t>4</w:t>
      </w:r>
      <w:r w:rsidRPr="00156861">
        <w:rPr>
          <w:b/>
          <w:sz w:val="32"/>
          <w:u w:val="single"/>
        </w:rPr>
        <w:t>.</w:t>
      </w:r>
    </w:p>
    <w:p w14:paraId="61F7787E" w14:textId="6DD66644" w:rsidR="00B92D6D" w:rsidRDefault="00B92D6D" w:rsidP="00585CDA">
      <w:pPr>
        <w:rPr>
          <w:b/>
          <w:sz w:val="32"/>
          <w:u w:val="single"/>
        </w:rPr>
      </w:pPr>
    </w:p>
    <w:p w14:paraId="551E3F81" w14:textId="6EDEFE80" w:rsidR="00B92D6D" w:rsidRDefault="00B92D6D" w:rsidP="0046324C">
      <w:pPr>
        <w:ind w:firstLine="708"/>
        <w:rPr>
          <w:sz w:val="28"/>
          <w:szCs w:val="28"/>
        </w:rPr>
      </w:pPr>
      <w:r w:rsidRPr="00B92D6D">
        <w:rPr>
          <w:sz w:val="28"/>
          <w:szCs w:val="28"/>
        </w:rPr>
        <w:t xml:space="preserve">Выполнить расчет вероятности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b>
        </m:sSub>
      </m:oMath>
      <w:r w:rsidRPr="00B92D6D">
        <w:rPr>
          <w:sz w:val="28"/>
          <w:szCs w:val="28"/>
        </w:rPr>
        <w:t xml:space="preserve"> пребывания </w:t>
      </w:r>
      <w:r w:rsidRPr="00B92D6D">
        <w:rPr>
          <w:rFonts w:ascii="Cambria Math" w:hAnsi="Cambria Math" w:cs="Cambria Math"/>
          <w:sz w:val="28"/>
          <w:szCs w:val="28"/>
        </w:rPr>
        <w:t>𝑛</w:t>
      </w:r>
      <w:r w:rsidRPr="00B92D6D">
        <w:rPr>
          <w:sz w:val="28"/>
          <w:szCs w:val="28"/>
        </w:rPr>
        <w:t xml:space="preserve"> = 0, 1, 2, ..., 12 заявок в </w:t>
      </w:r>
      <w:r w:rsidRPr="00B92D6D">
        <w:rPr>
          <w:rFonts w:ascii="Cambria Math" w:hAnsi="Cambria Math" w:cs="Cambria Math"/>
          <w:sz w:val="28"/>
          <w:szCs w:val="28"/>
        </w:rPr>
        <w:t>𝑁</w:t>
      </w:r>
      <w:r w:rsidRPr="00B92D6D">
        <w:rPr>
          <w:sz w:val="28"/>
          <w:szCs w:val="28"/>
        </w:rPr>
        <w:t xml:space="preserve">-процессорной системе для четырех значений суммарной загрузки </w:t>
      </w:r>
      <w:r w:rsidRPr="00B92D6D">
        <w:rPr>
          <w:rFonts w:ascii="Cambria Math" w:hAnsi="Cambria Math" w:cs="Cambria Math"/>
          <w:sz w:val="28"/>
          <w:szCs w:val="28"/>
        </w:rPr>
        <w:t>𝑅</w:t>
      </w:r>
      <w:r w:rsidRPr="00B92D6D">
        <w:rPr>
          <w:sz w:val="28"/>
          <w:szCs w:val="28"/>
        </w:rPr>
        <w:t xml:space="preserve">. Результаты свести в таблицу, и для всех значений </w:t>
      </w:r>
      <w:r w:rsidRPr="00B92D6D">
        <w:rPr>
          <w:rFonts w:ascii="Cambria Math" w:hAnsi="Cambria Math" w:cs="Cambria Math"/>
          <w:sz w:val="28"/>
          <w:szCs w:val="28"/>
        </w:rPr>
        <w:t>𝑅</w:t>
      </w:r>
      <w:r w:rsidRPr="00B92D6D">
        <w:rPr>
          <w:sz w:val="28"/>
          <w:szCs w:val="28"/>
        </w:rPr>
        <w:t xml:space="preserve"> построить графики функции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b>
        </m:sSub>
      </m:oMath>
      <w:r w:rsidRPr="00B92D6D">
        <w:rPr>
          <w:sz w:val="28"/>
          <w:szCs w:val="28"/>
        </w:rPr>
        <w:t xml:space="preserve"> = </w:t>
      </w:r>
      <w:r w:rsidRPr="00B92D6D">
        <w:rPr>
          <w:rFonts w:ascii="Cambria Math" w:hAnsi="Cambria Math" w:cs="Cambria Math"/>
          <w:sz w:val="28"/>
          <w:szCs w:val="28"/>
        </w:rPr>
        <w:t>𝐹</w:t>
      </w:r>
      <w:r w:rsidRPr="00B92D6D">
        <w:rPr>
          <w:sz w:val="28"/>
          <w:szCs w:val="28"/>
        </w:rPr>
        <w:t>(</w:t>
      </w:r>
      <w:r w:rsidRPr="00B92D6D">
        <w:rPr>
          <w:rFonts w:ascii="Cambria Math" w:hAnsi="Cambria Math" w:cs="Cambria Math"/>
          <w:sz w:val="28"/>
          <w:szCs w:val="28"/>
        </w:rPr>
        <w:t>𝑛</w:t>
      </w:r>
      <w:r w:rsidRPr="00B92D6D">
        <w:rPr>
          <w:sz w:val="28"/>
          <w:szCs w:val="28"/>
        </w:rPr>
        <w:t>).</w:t>
      </w:r>
    </w:p>
    <w:p w14:paraId="385DB03A" w14:textId="77777777" w:rsidR="0046324C" w:rsidRDefault="0046324C" w:rsidP="0046324C"/>
    <w:p w14:paraId="7BD667D0" w14:textId="08EBA0E2" w:rsidR="0046324C" w:rsidRDefault="0046324C" w:rsidP="0046324C">
      <w:pPr>
        <w:rPr>
          <w:b/>
          <w:bCs/>
          <w:sz w:val="28"/>
          <w:szCs w:val="28"/>
        </w:rPr>
      </w:pPr>
      <w:r w:rsidRPr="0046324C">
        <w:rPr>
          <w:b/>
          <w:bCs/>
          <w:sz w:val="28"/>
          <w:szCs w:val="28"/>
        </w:rPr>
        <w:t>Исходные данные:</w:t>
      </w:r>
    </w:p>
    <w:p w14:paraId="5287ABBB" w14:textId="7EC161E2" w:rsidR="0046324C" w:rsidRPr="0046324C" w:rsidRDefault="0046324C" w:rsidP="0046324C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N=2</m:t>
          </m:r>
        </m:oMath>
      </m:oMathPara>
    </w:p>
    <w:p w14:paraId="5BD528CA" w14:textId="061DF89E" w:rsidR="0046324C" w:rsidRPr="0046324C" w:rsidRDefault="00000000" w:rsidP="0046324C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=0,7</m:t>
          </m:r>
        </m:oMath>
      </m:oMathPara>
    </w:p>
    <w:p w14:paraId="60A7E098" w14:textId="5B23E466" w:rsidR="0046324C" w:rsidRPr="0046324C" w:rsidRDefault="00000000" w:rsidP="0046324C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=1,1</m:t>
          </m:r>
        </m:oMath>
      </m:oMathPara>
    </w:p>
    <w:p w14:paraId="083CFF8C" w14:textId="0A466ACC" w:rsidR="0046324C" w:rsidRPr="0046324C" w:rsidRDefault="00000000" w:rsidP="0046324C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=1,5</m:t>
          </m:r>
        </m:oMath>
      </m:oMathPara>
    </w:p>
    <w:p w14:paraId="73806B9F" w14:textId="05687CBA" w:rsidR="0046324C" w:rsidRPr="0046324C" w:rsidRDefault="00000000" w:rsidP="0046324C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=1,9</m:t>
          </m:r>
        </m:oMath>
      </m:oMathPara>
    </w:p>
    <w:p w14:paraId="14858DD1" w14:textId="77777777" w:rsidR="0046324C" w:rsidRPr="0046324C" w:rsidRDefault="0046324C" w:rsidP="0046324C">
      <w:pPr>
        <w:rPr>
          <w:i/>
          <w:sz w:val="28"/>
          <w:szCs w:val="28"/>
          <w:lang w:val="en-US"/>
        </w:rPr>
      </w:pPr>
    </w:p>
    <w:p w14:paraId="1E954C96" w14:textId="58717F49" w:rsidR="0046324C" w:rsidRDefault="0046324C" w:rsidP="0046324C">
      <w:pPr>
        <w:rPr>
          <w:sz w:val="28"/>
          <w:szCs w:val="28"/>
        </w:rPr>
      </w:pPr>
      <w:r w:rsidRPr="0046324C">
        <w:rPr>
          <w:sz w:val="28"/>
          <w:szCs w:val="28"/>
        </w:rPr>
        <w:t xml:space="preserve">Расчет вероятности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b>
        </m:sSub>
      </m:oMath>
      <w:r w:rsidRPr="0046324C">
        <w:rPr>
          <w:sz w:val="28"/>
          <w:szCs w:val="28"/>
        </w:rPr>
        <w:t xml:space="preserve"> производится по формуле 1. Результаты расчетов представлены в таблице 1. График зависимости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b>
        </m:sSub>
      </m:oMath>
      <w:r w:rsidRPr="0046324C">
        <w:rPr>
          <w:sz w:val="28"/>
          <w:szCs w:val="28"/>
        </w:rPr>
        <w:t xml:space="preserve"> от </w:t>
      </w:r>
      <w:r w:rsidRPr="0046324C">
        <w:rPr>
          <w:rFonts w:ascii="Cambria Math" w:hAnsi="Cambria Math" w:cs="Cambria Math"/>
          <w:sz w:val="28"/>
          <w:szCs w:val="28"/>
        </w:rPr>
        <w:t>𝑛</w:t>
      </w:r>
      <w:r w:rsidRPr="0046324C">
        <w:rPr>
          <w:sz w:val="28"/>
          <w:szCs w:val="28"/>
        </w:rPr>
        <w:t xml:space="preserve"> представлен на рисунке 13.</w:t>
      </w:r>
    </w:p>
    <w:p w14:paraId="152CEBCA" w14:textId="775E56CE" w:rsidR="0046324C" w:rsidRDefault="0046324C" w:rsidP="0046324C">
      <w:pPr>
        <w:rPr>
          <w:sz w:val="28"/>
          <w:szCs w:val="28"/>
        </w:rPr>
      </w:pPr>
    </w:p>
    <w:p w14:paraId="6BDB2671" w14:textId="2311E573" w:rsidR="0046324C" w:rsidRPr="00C673B0" w:rsidRDefault="0046324C" w:rsidP="0046324C">
      <w:pPr>
        <w:rPr>
          <w:sz w:val="28"/>
          <w:szCs w:val="28"/>
        </w:rPr>
      </w:pPr>
      <w:r w:rsidRPr="0046324C">
        <w:rPr>
          <w:sz w:val="28"/>
          <w:szCs w:val="28"/>
        </w:rPr>
        <w:t>Таблица 1</w:t>
      </w:r>
    </w:p>
    <w:tbl>
      <w:tblPr>
        <w:tblW w:w="9904" w:type="dxa"/>
        <w:tblLook w:val="04A0" w:firstRow="1" w:lastRow="0" w:firstColumn="1" w:lastColumn="0" w:noHBand="0" w:noVBand="1"/>
      </w:tblPr>
      <w:tblGrid>
        <w:gridCol w:w="930"/>
        <w:gridCol w:w="2375"/>
        <w:gridCol w:w="2375"/>
        <w:gridCol w:w="2375"/>
        <w:gridCol w:w="1849"/>
      </w:tblGrid>
      <w:tr w:rsidR="00C673B0" w:rsidRPr="00C673B0" w14:paraId="0F7AA4C5" w14:textId="77777777" w:rsidTr="00183C52">
        <w:trPr>
          <w:trHeight w:val="36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BE1693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4AF70" w14:textId="0D2713D0" w:rsidR="00C673B0" w:rsidRPr="00C673B0" w:rsidRDefault="00000000" w:rsidP="00C673B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B31B4" w14:textId="312AA7E2" w:rsidR="00C673B0" w:rsidRPr="00C673B0" w:rsidRDefault="00000000" w:rsidP="00C673B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EB44F" w14:textId="0A79AA02" w:rsidR="00C673B0" w:rsidRPr="00C673B0" w:rsidRDefault="00000000" w:rsidP="00C673B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82685" w14:textId="34B27E1E" w:rsidR="00C673B0" w:rsidRPr="00C673B0" w:rsidRDefault="00000000" w:rsidP="00C673B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C673B0" w:rsidRPr="00C673B0" w14:paraId="03CD763C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FD522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62B3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0,481481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755DA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0,290323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56A7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0,142857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D17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0,0256</w:t>
            </w:r>
          </w:p>
        </w:tc>
      </w:tr>
      <w:tr w:rsidR="00C673B0" w:rsidRPr="00C673B0" w14:paraId="5285FE38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91AB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3DF6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0,337037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7F57C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0,319355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7E33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0,214286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33070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0,0487</w:t>
            </w:r>
          </w:p>
        </w:tc>
      </w:tr>
      <w:tr w:rsidR="00C673B0" w:rsidRPr="00C673B0" w14:paraId="19BCBDFB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699C2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AB80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0,117963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2970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0,175645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F82A8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0,160714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4401F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0,0463</w:t>
            </w:r>
          </w:p>
        </w:tc>
      </w:tr>
      <w:tr w:rsidR="00C673B0" w:rsidRPr="00C673B0" w14:paraId="5B6A2FDF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0FC0E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295EF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0,041287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E9437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0,096605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8EA22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0,120536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E042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0,044</w:t>
            </w:r>
          </w:p>
        </w:tc>
      </w:tr>
      <w:tr w:rsidR="00C673B0" w:rsidRPr="00C673B0" w14:paraId="3987B27F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B6D6F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1F2A0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0,01445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5998E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0,053133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07D41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0,090402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207F2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0,0418</w:t>
            </w:r>
          </w:p>
        </w:tc>
      </w:tr>
      <w:tr w:rsidR="00C673B0" w:rsidRPr="00C673B0" w14:paraId="7BFDE72B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774FA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4F32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0,005058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09BB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0,029223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8193C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0,067801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CE58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0,0397</w:t>
            </w:r>
          </w:p>
        </w:tc>
      </w:tr>
      <w:tr w:rsidR="00C673B0" w:rsidRPr="00C673B0" w14:paraId="7A333A99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A643E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6FAB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CE87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0,016073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BBBA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0,050851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4A5A3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0,0377</w:t>
            </w:r>
          </w:p>
        </w:tc>
      </w:tr>
      <w:tr w:rsidR="00C673B0" w:rsidRPr="00C673B0" w14:paraId="586666DD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FE5D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9F626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4EAC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F4EAD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0,038138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04C8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0,0358</w:t>
            </w:r>
          </w:p>
        </w:tc>
      </w:tr>
      <w:tr w:rsidR="00C673B0" w:rsidRPr="00C673B0" w14:paraId="7162AD93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50FF0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5A5A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42BC1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0,004862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44A9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0,034022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9CE0E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0,034</w:t>
            </w:r>
          </w:p>
        </w:tc>
      </w:tr>
      <w:tr w:rsidR="00C673B0" w:rsidRPr="00C673B0" w14:paraId="4E316696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9CCF9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94DF1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FD62A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0,002674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7EB44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0,021453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959A8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0,0323</w:t>
            </w:r>
          </w:p>
        </w:tc>
      </w:tr>
      <w:tr w:rsidR="00C673B0" w:rsidRPr="00C673B0" w14:paraId="18C246DB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95930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F785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0BF3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0,001471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F5686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0,01609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263B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0,0307</w:t>
            </w:r>
          </w:p>
        </w:tc>
      </w:tr>
      <w:tr w:rsidR="00C673B0" w:rsidRPr="00C673B0" w14:paraId="73BDB855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37C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C82B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4F7A8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C04B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0,012067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6FC66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0,0292</w:t>
            </w:r>
          </w:p>
        </w:tc>
      </w:tr>
      <w:tr w:rsidR="00C673B0" w:rsidRPr="00C673B0" w14:paraId="612F9400" w14:textId="77777777" w:rsidTr="00183C52">
        <w:trPr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58891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iCs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50DE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079F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0,000445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83B4C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0,00905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B8F5" w14:textId="77777777" w:rsidR="00C673B0" w:rsidRPr="00C673B0" w:rsidRDefault="00C673B0" w:rsidP="00C673B0">
            <w:pPr>
              <w:jc w:val="center"/>
              <w:rPr>
                <w:color w:val="000000"/>
                <w:sz w:val="28"/>
                <w:szCs w:val="28"/>
              </w:rPr>
            </w:pPr>
            <w:r w:rsidRPr="00C673B0">
              <w:rPr>
                <w:color w:val="000000"/>
                <w:sz w:val="28"/>
                <w:szCs w:val="28"/>
              </w:rPr>
              <w:t>0,0277</w:t>
            </w:r>
          </w:p>
        </w:tc>
      </w:tr>
    </w:tbl>
    <w:p w14:paraId="1C23A02C" w14:textId="12626F9D" w:rsidR="00512D29" w:rsidRDefault="00512D29" w:rsidP="0046324C">
      <w:pPr>
        <w:rPr>
          <w:i/>
          <w:sz w:val="28"/>
          <w:szCs w:val="28"/>
          <w:lang w:val="en-US"/>
        </w:rPr>
      </w:pPr>
    </w:p>
    <w:p w14:paraId="5D082362" w14:textId="03FF7282" w:rsidR="00512D29" w:rsidRDefault="00183C52" w:rsidP="00512D29">
      <w:pPr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D8A12A" wp14:editId="1BE682F1">
            <wp:extent cx="5301205" cy="370998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262" cy="37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B492" w14:textId="5D6B77E7" w:rsidR="00512D29" w:rsidRPr="00183C52" w:rsidRDefault="00512D29" w:rsidP="00512D29">
      <w:pPr>
        <w:jc w:val="center"/>
        <w:rPr>
          <w:sz w:val="28"/>
          <w:szCs w:val="28"/>
        </w:rPr>
      </w:pPr>
      <w:r w:rsidRPr="00512D29">
        <w:rPr>
          <w:sz w:val="28"/>
          <w:szCs w:val="28"/>
        </w:rPr>
        <w:t xml:space="preserve">Рисунок 13 – График зависимости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</m:sSub>
      </m:oMath>
      <w:r w:rsidRPr="00512D29">
        <w:rPr>
          <w:sz w:val="28"/>
          <w:szCs w:val="28"/>
        </w:rPr>
        <w:t xml:space="preserve"> от </w:t>
      </w:r>
      <m:oMath>
        <m:r>
          <w:rPr>
            <w:rFonts w:ascii="Cambria Math" w:hAnsi="Cambria Math" w:cs="Tahoma"/>
            <w:sz w:val="28"/>
            <w:szCs w:val="28"/>
            <w:lang w:val="en-US"/>
          </w:rPr>
          <m:t>n</m:t>
        </m:r>
      </m:oMath>
    </w:p>
    <w:p w14:paraId="183984CB" w14:textId="77777777" w:rsidR="00183C52" w:rsidRDefault="00183C52" w:rsidP="00183C52"/>
    <w:p w14:paraId="493CD355" w14:textId="77777777" w:rsidR="00616002" w:rsidRDefault="00616002" w:rsidP="00616002">
      <w:pPr>
        <w:ind w:firstLine="851"/>
        <w:contextualSpacing/>
        <w:jc w:val="both"/>
        <w:rPr>
          <w:sz w:val="28"/>
          <w:szCs w:val="28"/>
        </w:rPr>
      </w:pPr>
      <w:r w:rsidRPr="00292ED2">
        <w:rPr>
          <w:sz w:val="28"/>
          <w:szCs w:val="28"/>
        </w:rPr>
        <w:t xml:space="preserve">Суммарная загрузка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sz w:val="28"/>
          <w:szCs w:val="28"/>
        </w:rPr>
        <w:t xml:space="preserve">-канальной системы массового обслуживания определяет среднее число каналов, занятых обслуживанием заявок, т. е. она определяет среднее число заявок, обслуживаемых в каналах. Поэтому, можно сделать вывод, что вероятность пребывания </w:t>
      </w:r>
      <w:r w:rsidRPr="00292ED2">
        <w:rPr>
          <w:rFonts w:ascii="Cambria Math" w:hAnsi="Cambria Math" w:cs="Cambria Math"/>
          <w:sz w:val="28"/>
          <w:szCs w:val="28"/>
        </w:rPr>
        <w:t>𝑛</w:t>
      </w:r>
      <w:r w:rsidRPr="00292ED2">
        <w:rPr>
          <w:sz w:val="28"/>
          <w:szCs w:val="28"/>
        </w:rPr>
        <w:t xml:space="preserve"> заявок в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sz w:val="28"/>
          <w:szCs w:val="28"/>
        </w:rPr>
        <w:t>-канальной системе приближается к своему максимуму, когда число заявок в системе примерно равно сумме среднего числа заявок, находящихся в очереди и среднего число заявок, обслуживаемых в процессоре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1798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91798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C6EF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7C6EF0">
        <w:rPr>
          <w:sz w:val="28"/>
          <w:szCs w:val="24"/>
        </w:rPr>
        <w:t xml:space="preserve"> </w:t>
      </w:r>
    </w:p>
    <w:p w14:paraId="3D842ECF" w14:textId="77777777" w:rsidR="00616002" w:rsidRPr="007C6EF0" w:rsidRDefault="00616002" w:rsidP="00616002">
      <w:pPr>
        <w:ind w:firstLine="709"/>
        <w:jc w:val="both"/>
        <w:rPr>
          <w:sz w:val="28"/>
          <w:szCs w:val="28"/>
        </w:rPr>
      </w:pPr>
      <w:r w:rsidRPr="006777F2">
        <w:rPr>
          <w:sz w:val="28"/>
          <w:szCs w:val="28"/>
        </w:rPr>
        <w:t xml:space="preserve">При R </w:t>
      </w:r>
      <w:proofErr w:type="gramStart"/>
      <w:r w:rsidRPr="006777F2">
        <w:rPr>
          <w:sz w:val="28"/>
          <w:szCs w:val="28"/>
        </w:rPr>
        <w:t>&lt; N</w:t>
      </w:r>
      <w:proofErr w:type="gramEnd"/>
      <w:r w:rsidRPr="006777F2">
        <w:rPr>
          <w:sz w:val="28"/>
          <w:szCs w:val="28"/>
        </w:rPr>
        <w:t>/2 средняя длина очереди близка к нулю, поскольку заявки почти сразу обрабатываются, исходя из этого делаем вывод, что очередь не образуется и величина l незначительна</w:t>
      </w:r>
      <w:r w:rsidRPr="007C6EF0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в</w:t>
      </w:r>
      <w:r w:rsidRPr="007C6EF0">
        <w:rPr>
          <w:sz w:val="28"/>
          <w:szCs w:val="28"/>
        </w:rPr>
        <w:t xml:space="preserve"> n = 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 xml:space="preserve">R влияние l несущественно и этим значением можно пренебречь, следовательно, n ≈ R. Можно предположить, что при R=1.2 среднее количество заявок в очереди будет примерно равно нулю. </w:t>
      </w:r>
    </w:p>
    <w:p w14:paraId="13048741" w14:textId="77777777" w:rsidR="00616002" w:rsidRPr="007C6EF0" w:rsidRDefault="00616002" w:rsidP="00616002">
      <w:pPr>
        <w:ind w:firstLine="709"/>
        <w:jc w:val="both"/>
        <w:rPr>
          <w:sz w:val="28"/>
          <w:szCs w:val="28"/>
        </w:rPr>
      </w:pPr>
      <w:r w:rsidRPr="007C6EF0">
        <w:rPr>
          <w:sz w:val="28"/>
          <w:szCs w:val="28"/>
        </w:rPr>
        <w:t xml:space="preserve">При R = N/2, величина l </w:t>
      </w:r>
      <w:r>
        <w:rPr>
          <w:sz w:val="28"/>
          <w:szCs w:val="28"/>
        </w:rPr>
        <w:t xml:space="preserve">также </w:t>
      </w:r>
      <w:r w:rsidRPr="007C6EF0">
        <w:rPr>
          <w:sz w:val="28"/>
          <w:szCs w:val="28"/>
        </w:rPr>
        <w:t xml:space="preserve">незначительна, поэтому заявки в очереди надолго не задерживаются. </w:t>
      </w:r>
      <w:r>
        <w:rPr>
          <w:sz w:val="28"/>
          <w:szCs w:val="28"/>
        </w:rPr>
        <w:t>Поэтому в</w:t>
      </w:r>
      <w:r w:rsidRPr="007C6EF0">
        <w:rPr>
          <w:sz w:val="28"/>
          <w:szCs w:val="28"/>
        </w:rPr>
        <w:t xml:space="preserve"> n= 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 xml:space="preserve">R влияние l несущественно, следовательно, n ≈ R. Можно предположить, что при R = 2.0 среднее количество заявок в очереди будет примерно равно 1. </w:t>
      </w:r>
    </w:p>
    <w:p w14:paraId="2FC58A1A" w14:textId="77777777" w:rsidR="00616002" w:rsidRPr="007C6EF0" w:rsidRDefault="00616002" w:rsidP="00616002">
      <w:pPr>
        <w:ind w:firstLine="709"/>
        <w:jc w:val="both"/>
        <w:rPr>
          <w:sz w:val="28"/>
          <w:szCs w:val="28"/>
        </w:rPr>
      </w:pPr>
      <w:r w:rsidRPr="007C6EF0">
        <w:rPr>
          <w:sz w:val="28"/>
          <w:szCs w:val="28"/>
        </w:rPr>
        <w:t xml:space="preserve">При </w:t>
      </w:r>
      <w:proofErr w:type="gramStart"/>
      <w:r w:rsidRPr="007C6EF0">
        <w:rPr>
          <w:sz w:val="28"/>
          <w:szCs w:val="28"/>
        </w:rPr>
        <w:t>R &gt;</w:t>
      </w:r>
      <w:proofErr w:type="gramEnd"/>
      <w:r w:rsidRPr="007C6EF0">
        <w:rPr>
          <w:sz w:val="28"/>
          <w:szCs w:val="28"/>
        </w:rPr>
        <w:t xml:space="preserve"> N/2 все процессоры в среднем загружены, то есть влияние l существенно и n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= l +R, заявки надолго задерживаются в очереди и медленно выходят из неё. Можно предположить, что при R=3.2</w:t>
      </w:r>
      <w:r>
        <w:rPr>
          <w:sz w:val="28"/>
          <w:szCs w:val="28"/>
        </w:rPr>
        <w:t xml:space="preserve"> и </w:t>
      </w:r>
      <w:r w:rsidRPr="007C6EF0">
        <w:rPr>
          <w:sz w:val="28"/>
          <w:szCs w:val="28"/>
        </w:rPr>
        <w:t>R=2.8 среднее количество заявок в очереди будет большим. n=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R</w:t>
      </w:r>
    </w:p>
    <w:p w14:paraId="524C749B" w14:textId="77777777" w:rsidR="00183C52" w:rsidRDefault="00183C52" w:rsidP="00183C52">
      <w:pPr>
        <w:rPr>
          <w:b/>
          <w:sz w:val="32"/>
          <w:u w:val="single"/>
        </w:rPr>
      </w:pPr>
    </w:p>
    <w:p w14:paraId="26CA1985" w14:textId="7AE95691" w:rsidR="00183C52" w:rsidRDefault="00183C52" w:rsidP="00183C52">
      <w:pPr>
        <w:rPr>
          <w:b/>
          <w:sz w:val="32"/>
          <w:u w:val="single"/>
        </w:rPr>
      </w:pPr>
      <w:r w:rsidRPr="00156861">
        <w:rPr>
          <w:b/>
          <w:sz w:val="32"/>
          <w:u w:val="single"/>
        </w:rPr>
        <w:t>Задание №1</w:t>
      </w:r>
      <w:r w:rsidRPr="00521C21">
        <w:rPr>
          <w:b/>
          <w:sz w:val="32"/>
          <w:u w:val="single"/>
        </w:rPr>
        <w:t>5</w:t>
      </w:r>
      <w:r w:rsidRPr="00156861">
        <w:rPr>
          <w:b/>
          <w:sz w:val="32"/>
          <w:u w:val="single"/>
        </w:rPr>
        <w:t>.</w:t>
      </w:r>
    </w:p>
    <w:p w14:paraId="64AAEBEA" w14:textId="2F6180B3" w:rsidR="00D60C8F" w:rsidRDefault="00D60C8F" w:rsidP="00183C52">
      <w:pPr>
        <w:rPr>
          <w:b/>
          <w:sz w:val="32"/>
          <w:u w:val="single"/>
        </w:rPr>
      </w:pPr>
    </w:p>
    <w:p w14:paraId="4A931AF5" w14:textId="4C38ECFF" w:rsidR="00D60C8F" w:rsidRPr="00D60C8F" w:rsidRDefault="00D60C8F" w:rsidP="00183C52">
      <w:pPr>
        <w:rPr>
          <w:b/>
          <w:sz w:val="28"/>
          <w:szCs w:val="28"/>
          <w:u w:val="single"/>
        </w:rPr>
      </w:pPr>
      <w:r w:rsidRPr="00D60C8F">
        <w:rPr>
          <w:sz w:val="28"/>
          <w:szCs w:val="28"/>
        </w:rPr>
        <w:t xml:space="preserve">Для трех значений быстродействия </w:t>
      </w:r>
      <w:r w:rsidRPr="00D60C8F">
        <w:rPr>
          <w:rFonts w:ascii="Cambria Math" w:hAnsi="Cambria Math" w:cs="Cambria Math"/>
          <w:sz w:val="28"/>
          <w:szCs w:val="28"/>
        </w:rPr>
        <w:t>𝐵</w:t>
      </w:r>
      <w:r w:rsidRPr="00D60C8F">
        <w:rPr>
          <w:sz w:val="28"/>
          <w:szCs w:val="28"/>
        </w:rPr>
        <w:t xml:space="preserve"> и для числа процессоров </w:t>
      </w:r>
      <w:r w:rsidRPr="00D60C8F">
        <w:rPr>
          <w:rFonts w:ascii="Cambria Math" w:hAnsi="Cambria Math" w:cs="Cambria Math"/>
          <w:sz w:val="28"/>
          <w:szCs w:val="28"/>
        </w:rPr>
        <w:t>𝑁</w:t>
      </w:r>
      <w:r w:rsidRPr="00D60C8F">
        <w:rPr>
          <w:sz w:val="28"/>
          <w:szCs w:val="28"/>
        </w:rPr>
        <w:t xml:space="preserve"> = 1, 2, 3, а также для девяти ВС выполнить расчеты основных характеристик вычислительной системы.</w:t>
      </w:r>
    </w:p>
    <w:p w14:paraId="54D33A30" w14:textId="0A41050C" w:rsidR="00183C52" w:rsidRDefault="00183C52" w:rsidP="00183C52">
      <w:pPr>
        <w:rPr>
          <w:b/>
          <w:sz w:val="32"/>
          <w:u w:val="single"/>
        </w:rPr>
      </w:pPr>
    </w:p>
    <w:p w14:paraId="7B6B4A17" w14:textId="2CA112AF" w:rsidR="00D60C8F" w:rsidRDefault="00D60C8F" w:rsidP="00183C52">
      <w:pPr>
        <w:rPr>
          <w:sz w:val="28"/>
          <w:szCs w:val="28"/>
        </w:rPr>
      </w:pPr>
      <w:r w:rsidRPr="00D60C8F">
        <w:rPr>
          <w:sz w:val="28"/>
          <w:szCs w:val="28"/>
        </w:rPr>
        <w:t>Интенсивность потока заявок (1/c) λ = 1</w:t>
      </w:r>
      <w:r w:rsidR="00374D64" w:rsidRPr="00374D64">
        <w:rPr>
          <w:sz w:val="28"/>
          <w:szCs w:val="28"/>
        </w:rPr>
        <w:t>0</w:t>
      </w:r>
    </w:p>
    <w:p w14:paraId="3A5691E0" w14:textId="13C89ABE" w:rsidR="00374D64" w:rsidRDefault="00374D64" w:rsidP="00183C52">
      <w:pPr>
        <w:rPr>
          <w:sz w:val="28"/>
          <w:szCs w:val="28"/>
        </w:rPr>
      </w:pPr>
      <w:r w:rsidRPr="00374D64">
        <w:rPr>
          <w:sz w:val="28"/>
          <w:szCs w:val="28"/>
        </w:rPr>
        <w:t>Средняя трудоемкость заявки (тыс. оп) θ = 5000</w:t>
      </w:r>
    </w:p>
    <w:p w14:paraId="11E537C1" w14:textId="2198A618" w:rsidR="00374D64" w:rsidRPr="00521C21" w:rsidRDefault="00374D64" w:rsidP="00183C52">
      <w:pPr>
        <w:rPr>
          <w:sz w:val="28"/>
          <w:szCs w:val="28"/>
        </w:rPr>
      </w:pPr>
      <w:r w:rsidRPr="00521C21">
        <w:rPr>
          <w:sz w:val="28"/>
          <w:szCs w:val="28"/>
        </w:rPr>
        <w:t xml:space="preserve"> </w:t>
      </w:r>
    </w:p>
    <w:p w14:paraId="4ADB074B" w14:textId="7828A0AC" w:rsidR="00374D64" w:rsidRDefault="00374D64" w:rsidP="00183C52">
      <w:pPr>
        <w:rPr>
          <w:sz w:val="28"/>
          <w:szCs w:val="28"/>
        </w:rPr>
      </w:pPr>
      <w:r w:rsidRPr="00374D64">
        <w:rPr>
          <w:sz w:val="28"/>
          <w:szCs w:val="28"/>
        </w:rPr>
        <w:t>Расчеты основных характеристик представлены в таблице 2.</w:t>
      </w:r>
    </w:p>
    <w:p w14:paraId="49A8E6A6" w14:textId="6FA54FC9" w:rsidR="00374D64" w:rsidRDefault="00374D64" w:rsidP="00183C52">
      <w:pPr>
        <w:rPr>
          <w:sz w:val="28"/>
          <w:szCs w:val="28"/>
        </w:rPr>
      </w:pPr>
    </w:p>
    <w:p w14:paraId="33F2B7EC" w14:textId="50223724" w:rsidR="00374D64" w:rsidRPr="00374D64" w:rsidRDefault="00374D64" w:rsidP="00183C52">
      <w:pPr>
        <w:rPr>
          <w:b/>
          <w:sz w:val="28"/>
          <w:szCs w:val="28"/>
          <w:u w:val="single"/>
        </w:rPr>
      </w:pPr>
      <w:r w:rsidRPr="00374D64">
        <w:rPr>
          <w:sz w:val="28"/>
          <w:szCs w:val="28"/>
        </w:rPr>
        <w:t>Таблица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"/>
        <w:gridCol w:w="419"/>
        <w:gridCol w:w="1056"/>
        <w:gridCol w:w="496"/>
        <w:gridCol w:w="1266"/>
        <w:gridCol w:w="1266"/>
        <w:gridCol w:w="1126"/>
        <w:gridCol w:w="1266"/>
        <w:gridCol w:w="1266"/>
        <w:gridCol w:w="1266"/>
      </w:tblGrid>
      <w:tr w:rsidR="00C87F1A" w:rsidRPr="00C87F1A" w14:paraId="40D54A4F" w14:textId="77777777" w:rsidTr="00C87F1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57EA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D4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8D79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126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E325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C13B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D683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56D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AFC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6959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ρ</w:t>
            </w:r>
          </w:p>
        </w:tc>
      </w:tr>
      <w:tr w:rsidR="00C87F1A" w:rsidRPr="00C87F1A" w14:paraId="4DCE9A9D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7D6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EE4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D80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8F1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394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33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AC0A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1,04167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B64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0,104167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8A6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0,166667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6B5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0,625</w:t>
            </w:r>
          </w:p>
        </w:tc>
      </w:tr>
      <w:tr w:rsidR="00C87F1A" w:rsidRPr="00C87F1A" w14:paraId="53BCCC04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4BFC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B8F1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F0CE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75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B1A1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22FC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11EA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F4DA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0,006764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DE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0,069264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5063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0,3125</w:t>
            </w:r>
          </w:p>
        </w:tc>
      </w:tr>
      <w:tr w:rsidR="00C87F1A" w:rsidRPr="00C87F1A" w14:paraId="62545CC8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9E6E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A7CB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FBA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E90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687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7C8A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95C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860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7DC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0,063223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C6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0,208333</w:t>
            </w:r>
          </w:p>
        </w:tc>
      </w:tr>
      <w:tr w:rsidR="00C87F1A" w:rsidRPr="00C87F1A" w14:paraId="1B1D9854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E1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693B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EF73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E1B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52F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C92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23D9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0,14205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1779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0,014205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360E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0,045455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7A4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0,3125</w:t>
            </w:r>
          </w:p>
        </w:tc>
      </w:tr>
      <w:tr w:rsidR="00C87F1A" w:rsidRPr="00C87F1A" w14:paraId="03C63940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A11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193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00D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F1E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F9F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44AE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E8B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415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6E1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0,032032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26C6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0,15625</w:t>
            </w:r>
          </w:p>
        </w:tc>
      </w:tr>
      <w:tr w:rsidR="00C87F1A" w:rsidRPr="00C87F1A" w14:paraId="390A9813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EC04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564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DEAC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24E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981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8FC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B8CB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709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335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0,031298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70C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0,104167</w:t>
            </w:r>
          </w:p>
        </w:tc>
      </w:tr>
      <w:tr w:rsidR="00C87F1A" w:rsidRPr="00C87F1A" w14:paraId="2D18A815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EE9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E619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3A7A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240000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3BA7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4DA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0,020833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232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0,208333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9CA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0,05482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841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0,005482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7D9B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0,026315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7FB3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0,208333</w:t>
            </w:r>
          </w:p>
        </w:tc>
      </w:tr>
      <w:tr w:rsidR="00C87F1A" w:rsidRPr="00C87F1A" w14:paraId="2CFFD92F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EDF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043D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5F43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240000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9C0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A635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0,020833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22E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0,208333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0E74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2865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83A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0,021062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41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0,104167</w:t>
            </w:r>
          </w:p>
        </w:tc>
      </w:tr>
      <w:tr w:rsidR="00C87F1A" w:rsidRPr="00C87F1A" w14:paraId="2D61E56B" w14:textId="77777777" w:rsidTr="00C87F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991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105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1B7E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240000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746F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0FC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0,020833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DB82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0,208333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DCB8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7E85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A1F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0,020843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4410" w14:textId="77777777" w:rsidR="00C87F1A" w:rsidRPr="00C87F1A" w:rsidRDefault="00C87F1A" w:rsidP="00C87F1A">
            <w:pPr>
              <w:jc w:val="center"/>
              <w:rPr>
                <w:color w:val="000000"/>
                <w:sz w:val="28"/>
                <w:szCs w:val="28"/>
              </w:rPr>
            </w:pPr>
            <w:r w:rsidRPr="00C87F1A">
              <w:rPr>
                <w:color w:val="000000"/>
                <w:sz w:val="28"/>
                <w:szCs w:val="28"/>
              </w:rPr>
              <w:t>0,069444</w:t>
            </w:r>
          </w:p>
        </w:tc>
      </w:tr>
    </w:tbl>
    <w:p w14:paraId="1E4E2981" w14:textId="54C6B65E" w:rsidR="00616002" w:rsidRDefault="00616002" w:rsidP="00616002">
      <w:pPr>
        <w:ind w:firstLine="851"/>
        <w:contextualSpacing/>
        <w:jc w:val="both"/>
        <w:rPr>
          <w:sz w:val="28"/>
          <w:szCs w:val="28"/>
        </w:rPr>
      </w:pPr>
      <w:bookmarkStart w:id="0" w:name="_Hlk118224553"/>
      <w:r>
        <w:rPr>
          <w:sz w:val="28"/>
          <w:szCs w:val="28"/>
        </w:rPr>
        <w:lastRenderedPageBreak/>
        <w:t>Вывод 1:</w:t>
      </w:r>
    </w:p>
    <w:p w14:paraId="69C20143" w14:textId="4AEA6C6B" w:rsidR="00616002" w:rsidRDefault="00616002" w:rsidP="00616002">
      <w:pPr>
        <w:ind w:firstLine="851"/>
        <w:contextualSpacing/>
        <w:jc w:val="both"/>
        <w:rPr>
          <w:sz w:val="28"/>
          <w:szCs w:val="28"/>
        </w:rPr>
      </w:pPr>
      <w:r w:rsidRPr="00292ED2">
        <w:rPr>
          <w:sz w:val="28"/>
          <w:szCs w:val="28"/>
        </w:rPr>
        <w:t xml:space="preserve">Суммарная загрузка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sz w:val="28"/>
          <w:szCs w:val="28"/>
        </w:rPr>
        <w:t xml:space="preserve">-канальной системы массового обслуживания определяет среднее число каналов, занятых обслуживанием заявок, т. е. она определяет среднее число заявок, обслуживаемых в каналах. Поэтому, можно сделать вывод, что вероятность пребывания </w:t>
      </w:r>
      <w:r w:rsidRPr="00292ED2">
        <w:rPr>
          <w:rFonts w:ascii="Cambria Math" w:hAnsi="Cambria Math" w:cs="Cambria Math"/>
          <w:sz w:val="28"/>
          <w:szCs w:val="28"/>
        </w:rPr>
        <w:t>𝑛</w:t>
      </w:r>
      <w:r w:rsidRPr="00292ED2">
        <w:rPr>
          <w:sz w:val="28"/>
          <w:szCs w:val="28"/>
        </w:rPr>
        <w:t xml:space="preserve"> заявок в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sz w:val="28"/>
          <w:szCs w:val="28"/>
        </w:rPr>
        <w:t>-канальной системе приближается к своему максимуму, когда число заявок в системе примерно равно сумме среднего числа заявок, находящихся в очереди и среднего число заявок, обслуживаемых в процессоре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1798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91798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C6EF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7C6EF0">
        <w:rPr>
          <w:sz w:val="28"/>
          <w:szCs w:val="24"/>
        </w:rPr>
        <w:t xml:space="preserve"> </w:t>
      </w:r>
    </w:p>
    <w:p w14:paraId="52B7588E" w14:textId="77777777" w:rsidR="00616002" w:rsidRPr="007C6EF0" w:rsidRDefault="00616002" w:rsidP="00616002">
      <w:pPr>
        <w:ind w:firstLine="709"/>
        <w:jc w:val="both"/>
        <w:rPr>
          <w:sz w:val="28"/>
          <w:szCs w:val="28"/>
        </w:rPr>
      </w:pPr>
      <w:r w:rsidRPr="006777F2">
        <w:rPr>
          <w:sz w:val="28"/>
          <w:szCs w:val="28"/>
        </w:rPr>
        <w:t xml:space="preserve">При R </w:t>
      </w:r>
      <w:proofErr w:type="gramStart"/>
      <w:r w:rsidRPr="006777F2">
        <w:rPr>
          <w:sz w:val="28"/>
          <w:szCs w:val="28"/>
        </w:rPr>
        <w:t>&lt; N</w:t>
      </w:r>
      <w:proofErr w:type="gramEnd"/>
      <w:r w:rsidRPr="006777F2">
        <w:rPr>
          <w:sz w:val="28"/>
          <w:szCs w:val="28"/>
        </w:rPr>
        <w:t>/2 средняя длина очереди близка к нулю, поскольку заявки почти сразу обрабатываются, исходя из этого делаем вывод, что очередь не образуется и величина l незначительна</w:t>
      </w:r>
      <w:r w:rsidRPr="007C6EF0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в</w:t>
      </w:r>
      <w:r w:rsidRPr="007C6EF0">
        <w:rPr>
          <w:sz w:val="28"/>
          <w:szCs w:val="28"/>
        </w:rPr>
        <w:t xml:space="preserve"> n = 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 xml:space="preserve">R влияние l несущественно и этим значением можно пренебречь, следовательно, n ≈ R. Можно предположить, что при R=1.2 среднее количество заявок в очереди будет примерно равно нулю. </w:t>
      </w:r>
    </w:p>
    <w:p w14:paraId="5ECD2B08" w14:textId="77777777" w:rsidR="00616002" w:rsidRPr="007C6EF0" w:rsidRDefault="00616002" w:rsidP="00616002">
      <w:pPr>
        <w:ind w:firstLine="709"/>
        <w:jc w:val="both"/>
        <w:rPr>
          <w:sz w:val="28"/>
          <w:szCs w:val="28"/>
        </w:rPr>
      </w:pPr>
      <w:r w:rsidRPr="007C6EF0">
        <w:rPr>
          <w:sz w:val="28"/>
          <w:szCs w:val="28"/>
        </w:rPr>
        <w:t xml:space="preserve">При R = N/2, величина l </w:t>
      </w:r>
      <w:r>
        <w:rPr>
          <w:sz w:val="28"/>
          <w:szCs w:val="28"/>
        </w:rPr>
        <w:t xml:space="preserve">также </w:t>
      </w:r>
      <w:r w:rsidRPr="007C6EF0">
        <w:rPr>
          <w:sz w:val="28"/>
          <w:szCs w:val="28"/>
        </w:rPr>
        <w:t xml:space="preserve">незначительна, поэтому заявки в очереди надолго не задерживаются. </w:t>
      </w:r>
      <w:r>
        <w:rPr>
          <w:sz w:val="28"/>
          <w:szCs w:val="28"/>
        </w:rPr>
        <w:t>Поэтому в</w:t>
      </w:r>
      <w:r w:rsidRPr="007C6EF0">
        <w:rPr>
          <w:sz w:val="28"/>
          <w:szCs w:val="28"/>
        </w:rPr>
        <w:t xml:space="preserve"> n= 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 xml:space="preserve">R влияние l несущественно, следовательно, n ≈ R. Можно предположить, что при R = 2.0 среднее количество заявок в очереди будет примерно равно 1. </w:t>
      </w:r>
    </w:p>
    <w:p w14:paraId="3E67FE7D" w14:textId="271E27D2" w:rsidR="00183C52" w:rsidRPr="00616002" w:rsidRDefault="00616002" w:rsidP="00616002">
      <w:pPr>
        <w:ind w:firstLine="709"/>
        <w:jc w:val="both"/>
        <w:rPr>
          <w:sz w:val="28"/>
          <w:szCs w:val="28"/>
        </w:rPr>
      </w:pPr>
      <w:r w:rsidRPr="007C6EF0">
        <w:rPr>
          <w:sz w:val="28"/>
          <w:szCs w:val="28"/>
        </w:rPr>
        <w:t xml:space="preserve">При </w:t>
      </w:r>
      <w:proofErr w:type="gramStart"/>
      <w:r w:rsidRPr="007C6EF0">
        <w:rPr>
          <w:sz w:val="28"/>
          <w:szCs w:val="28"/>
        </w:rPr>
        <w:t>R &gt;</w:t>
      </w:r>
      <w:proofErr w:type="gramEnd"/>
      <w:r w:rsidRPr="007C6EF0">
        <w:rPr>
          <w:sz w:val="28"/>
          <w:szCs w:val="28"/>
        </w:rPr>
        <w:t xml:space="preserve"> N/2 все процессоры в среднем загружены, то есть влияние l существенно и n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= l +R, заявки надолго задерживаются в очереди и медленно выходят из неё. Можно предположить, что при R=3.2</w:t>
      </w:r>
      <w:r>
        <w:rPr>
          <w:sz w:val="28"/>
          <w:szCs w:val="28"/>
        </w:rPr>
        <w:t xml:space="preserve"> и </w:t>
      </w:r>
      <w:r w:rsidRPr="007C6EF0">
        <w:rPr>
          <w:sz w:val="28"/>
          <w:szCs w:val="28"/>
        </w:rPr>
        <w:t>R=2.8 среднее количество заявок в очереди будет большим. n=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R</w:t>
      </w:r>
    </w:p>
    <w:p w14:paraId="6DF84D7F" w14:textId="77777777" w:rsidR="00616002" w:rsidRDefault="00616002" w:rsidP="00616002">
      <w:pPr>
        <w:ind w:firstLine="709"/>
        <w:contextualSpacing/>
        <w:jc w:val="both"/>
        <w:rPr>
          <w:sz w:val="28"/>
          <w:szCs w:val="24"/>
        </w:rPr>
      </w:pPr>
    </w:p>
    <w:p w14:paraId="11FC1913" w14:textId="66693A8E" w:rsidR="00740634" w:rsidRPr="00184A38" w:rsidRDefault="00740634" w:rsidP="00616002">
      <w:pPr>
        <w:ind w:firstLine="709"/>
        <w:contextualSpacing/>
        <w:jc w:val="both"/>
        <w:rPr>
          <w:sz w:val="28"/>
          <w:szCs w:val="24"/>
        </w:rPr>
      </w:pPr>
      <w:r w:rsidRPr="00184A38">
        <w:rPr>
          <w:sz w:val="28"/>
          <w:szCs w:val="24"/>
        </w:rPr>
        <w:t xml:space="preserve">Стационарный режим существует, если </w:t>
      </w:r>
      <w:r w:rsidRPr="00184A38">
        <w:rPr>
          <w:sz w:val="28"/>
          <w:szCs w:val="24"/>
        </w:rPr>
        <w:sym w:font="Symbol" w:char="F072"/>
      </w:r>
      <w:r w:rsidRPr="00184A38">
        <w:rPr>
          <w:sz w:val="28"/>
          <w:szCs w:val="24"/>
        </w:rPr>
        <w:t>&lt; 1</w:t>
      </w:r>
      <w:r>
        <w:rPr>
          <w:sz w:val="28"/>
          <w:szCs w:val="24"/>
        </w:rPr>
        <w:t xml:space="preserve">. </w:t>
      </w:r>
      <w:r w:rsidRPr="00184A38">
        <w:rPr>
          <w:sz w:val="28"/>
          <w:szCs w:val="24"/>
        </w:rPr>
        <w:t>Следовательно,</w:t>
      </w:r>
      <w:r>
        <w:rPr>
          <w:sz w:val="28"/>
          <w:szCs w:val="24"/>
        </w:rPr>
        <w:t xml:space="preserve"> </w:t>
      </w:r>
      <w:r w:rsidRPr="00184A38">
        <w:rPr>
          <w:sz w:val="28"/>
          <w:szCs w:val="24"/>
        </w:rPr>
        <w:t>параметры системы должны отвечать соотношению (</w:t>
      </w:r>
      <w:r w:rsidRPr="00184A38">
        <w:rPr>
          <w:sz w:val="28"/>
          <w:szCs w:val="24"/>
        </w:rPr>
        <w:sym w:font="Symbol" w:char="F06C"/>
      </w:r>
      <w:r w:rsidRPr="00184A38">
        <w:rPr>
          <w:sz w:val="28"/>
          <w:szCs w:val="24"/>
        </w:rPr>
        <w:t xml:space="preserve"> / N) *V &lt; 1 , то есть </w:t>
      </w:r>
      <w:r w:rsidRPr="00184A38">
        <w:rPr>
          <w:sz w:val="28"/>
          <w:szCs w:val="24"/>
        </w:rPr>
        <w:sym w:font="Symbol" w:char="F06C"/>
      </w:r>
      <w:r w:rsidRPr="00184A38">
        <w:rPr>
          <w:sz w:val="28"/>
          <w:szCs w:val="24"/>
        </w:rPr>
        <w:t xml:space="preserve"> * </w:t>
      </w:r>
      <w:r w:rsidRPr="00184A38">
        <w:rPr>
          <w:sz w:val="28"/>
          <w:szCs w:val="24"/>
        </w:rPr>
        <w:sym w:font="Symbol" w:char="F071"/>
      </w:r>
      <w:r w:rsidRPr="00184A38">
        <w:rPr>
          <w:sz w:val="28"/>
          <w:szCs w:val="24"/>
        </w:rPr>
        <w:t xml:space="preserve"> &lt; N * B</w:t>
      </w:r>
      <w:r>
        <w:rPr>
          <w:sz w:val="28"/>
          <w:szCs w:val="24"/>
        </w:rPr>
        <w:t>. Все рассмотренные системы в таблице 2 удовлетворяют данным условиям, а значит у них существует стационарный режим.</w:t>
      </w:r>
    </w:p>
    <w:p w14:paraId="0F5ABAEF" w14:textId="664F2357" w:rsidR="00740634" w:rsidRDefault="00740634" w:rsidP="00740634">
      <w:pPr>
        <w:spacing w:line="360" w:lineRule="auto"/>
        <w:contextualSpacing/>
        <w:jc w:val="both"/>
        <w:rPr>
          <w:sz w:val="28"/>
          <w:szCs w:val="28"/>
        </w:rPr>
      </w:pPr>
    </w:p>
    <w:p w14:paraId="050BAFBA" w14:textId="08C862FF" w:rsidR="00616002" w:rsidRPr="005D01EC" w:rsidRDefault="00616002" w:rsidP="0074063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Вывод 2:</w:t>
      </w:r>
    </w:p>
    <w:p w14:paraId="26C20BD0" w14:textId="77777777" w:rsidR="00740634" w:rsidRPr="005D01EC" w:rsidRDefault="00740634" w:rsidP="00DB47DF">
      <w:pPr>
        <w:suppressAutoHyphens/>
        <w:autoSpaceDN w:val="0"/>
        <w:spacing w:after="140"/>
        <w:ind w:firstLine="709"/>
        <w:jc w:val="both"/>
        <w:textAlignment w:val="baseline"/>
        <w:rPr>
          <w:rFonts w:eastAsia="Liberation Serif"/>
          <w:b/>
          <w:bCs/>
          <w:sz w:val="28"/>
          <w:szCs w:val="28"/>
        </w:rPr>
      </w:pPr>
      <w:r w:rsidRPr="005D01EC">
        <w:rPr>
          <w:rFonts w:eastAsia="Liberation Serif"/>
          <w:b/>
          <w:bCs/>
          <w:sz w:val="28"/>
          <w:szCs w:val="28"/>
        </w:rPr>
        <w:t>1) B↑</w:t>
      </w:r>
      <w:r w:rsidRPr="005D01EC">
        <w:rPr>
          <w:b/>
          <w:bCs/>
          <w:sz w:val="28"/>
          <w:szCs w:val="28"/>
        </w:rPr>
        <w:t xml:space="preserve"> </w:t>
      </w:r>
      <w:r w:rsidRPr="005D01EC">
        <w:rPr>
          <w:rFonts w:eastAsia="Liberation Serif"/>
          <w:b/>
          <w:bCs/>
          <w:sz w:val="28"/>
          <w:szCs w:val="28"/>
        </w:rPr>
        <w:t>При увеличении быстродействия канала, с неизменным количеством каналов:</w:t>
      </w:r>
    </w:p>
    <w:p w14:paraId="7D4BEBBF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увеличивается интенсивность обслуживания заявки каналом µ, потому что увеличивается быстродействие канала В, согласно формуле µ = B / θ, где θ – константа;</w:t>
      </w:r>
    </w:p>
    <w:p w14:paraId="649FFFA3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 xml:space="preserve">Уменьшается средняя загрузка канала ρ, </w:t>
      </w:r>
      <w:proofErr w:type="gramStart"/>
      <w:r w:rsidRPr="0041633B">
        <w:rPr>
          <w:rFonts w:eastAsia="Liberation Serif"/>
          <w:sz w:val="28"/>
          <w:szCs w:val="28"/>
        </w:rPr>
        <w:t>т.к</w:t>
      </w:r>
      <w:proofErr w:type="gramEnd"/>
      <w:r w:rsidRPr="0041633B">
        <w:rPr>
          <w:rFonts w:eastAsia="Liberation Serif"/>
          <w:sz w:val="28"/>
          <w:szCs w:val="28"/>
        </w:rPr>
        <w:t xml:space="preserve"> она обратно пропорциональна µ;</w:t>
      </w:r>
    </w:p>
    <w:p w14:paraId="691EF6CA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Уменьшается суммарная загрузка системы R, т.к. уменьшается средняя загрузка канала, согласно формуле R = N ρ, где N – константа;</w:t>
      </w:r>
    </w:p>
    <w:p w14:paraId="63EE96C5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 xml:space="preserve">Уменьшается средняя длина очереди ℓ, </w:t>
      </w:r>
      <w:proofErr w:type="gramStart"/>
      <w:r w:rsidRPr="0041633B">
        <w:rPr>
          <w:rFonts w:eastAsia="Liberation Serif"/>
          <w:sz w:val="28"/>
          <w:szCs w:val="28"/>
        </w:rPr>
        <w:t>т.к</w:t>
      </w:r>
      <w:proofErr w:type="gramEnd"/>
      <w:r w:rsidRPr="0041633B">
        <w:rPr>
          <w:rFonts w:eastAsia="Liberation Serif"/>
          <w:sz w:val="28"/>
          <w:szCs w:val="28"/>
        </w:rPr>
        <w:t xml:space="preserve"> интенсивность обслуживания заявки канала увеличивается, а среднее время обработки заявки уменьшается. µ обратно пропорционально V;</w:t>
      </w:r>
    </w:p>
    <w:p w14:paraId="531AF947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 xml:space="preserve">Уменьшается среднее время ожидания заявки в очереди W, т.к. увеличивается интенсивность обслуживания заявки каналом и уменьшается средняя длина очереди. µ обратно пропорционально U </w:t>
      </w:r>
    </w:p>
    <w:p w14:paraId="4CDA0058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lastRenderedPageBreak/>
        <w:t>Уменьшается среднее время обработки заявки V, т.к. увеличивается быстродействие канала, согласно формуле V = θ/B, где θ – константа;</w:t>
      </w:r>
    </w:p>
    <w:p w14:paraId="624C0ADB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Уменьшается среднее время пребывания заявки в системе U, потому что увеличивается интенсивность обслуживания заявки каналом и, следовательно, уменьшается W и уменьшается V;</w:t>
      </w:r>
    </w:p>
    <w:p w14:paraId="1A495A10" w14:textId="77777777" w:rsidR="00740634" w:rsidRPr="005D01EC" w:rsidRDefault="00740634" w:rsidP="00DB47DF">
      <w:pPr>
        <w:tabs>
          <w:tab w:val="left" w:pos="1276"/>
          <w:tab w:val="center" w:pos="4748"/>
        </w:tabs>
        <w:ind w:left="851" w:firstLine="851"/>
        <w:contextualSpacing/>
        <w:jc w:val="both"/>
        <w:rPr>
          <w:color w:val="000000"/>
          <w:sz w:val="28"/>
          <w:szCs w:val="28"/>
        </w:rPr>
      </w:pPr>
    </w:p>
    <w:p w14:paraId="0B10DDE0" w14:textId="77777777" w:rsidR="00740634" w:rsidRPr="005D01EC" w:rsidRDefault="00740634" w:rsidP="00DB47DF">
      <w:pPr>
        <w:suppressAutoHyphens/>
        <w:autoSpaceDN w:val="0"/>
        <w:spacing w:after="140"/>
        <w:ind w:firstLine="720"/>
        <w:jc w:val="both"/>
        <w:textAlignment w:val="baseline"/>
        <w:rPr>
          <w:rFonts w:eastAsia="Liberation Serif"/>
          <w:b/>
          <w:bCs/>
          <w:sz w:val="28"/>
          <w:szCs w:val="28"/>
        </w:rPr>
      </w:pPr>
      <w:r w:rsidRPr="005D01EC">
        <w:rPr>
          <w:rFonts w:eastAsia="Liberation Serif"/>
          <w:b/>
          <w:bCs/>
          <w:sz w:val="28"/>
          <w:szCs w:val="28"/>
        </w:rPr>
        <w:t>2) N↑</w:t>
      </w:r>
      <w:r w:rsidRPr="0041633B">
        <w:rPr>
          <w:rFonts w:eastAsia="Liberation Serif"/>
          <w:b/>
          <w:bCs/>
          <w:sz w:val="28"/>
          <w:szCs w:val="28"/>
        </w:rPr>
        <w:t xml:space="preserve"> </w:t>
      </w:r>
      <w:r w:rsidRPr="005D01EC">
        <w:rPr>
          <w:rFonts w:eastAsia="Liberation Serif"/>
          <w:b/>
          <w:bCs/>
          <w:sz w:val="28"/>
          <w:szCs w:val="28"/>
        </w:rPr>
        <w:t>При увеличении количества каналов, с неизменным быстродействием:</w:t>
      </w:r>
    </w:p>
    <w:p w14:paraId="211C877C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Интенсивность обслуживания заявок µ каналом остается неизменной, т.к. зависит от быстродействия процессора, согласно формуле µ = B / θ, где θ – константа;</w:t>
      </w:r>
    </w:p>
    <w:p w14:paraId="5E8660DC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Средняя загрузка канала ρ уменьшается, т.к. обратно пропорционально зависит от числа каналов N, согласно формуле ρ = λ / (N * µ), где λ и µ - константы;</w:t>
      </w:r>
    </w:p>
    <w:p w14:paraId="643EB654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 xml:space="preserve">Суммарная загрузка системы R не изменяется, т.к. зависит прямо пропорционально от интенсивности входного потока и обратно пропорционально от интенсивности обслуживания заявки каналом, согласно формуле R = λ/ </w:t>
      </w:r>
      <w:proofErr w:type="gramStart"/>
      <w:r w:rsidRPr="0041633B">
        <w:rPr>
          <w:rFonts w:eastAsia="Liberation Serif"/>
          <w:sz w:val="28"/>
          <w:szCs w:val="28"/>
        </w:rPr>
        <w:t>µ ,</w:t>
      </w:r>
      <w:proofErr w:type="gramEnd"/>
      <w:r w:rsidRPr="0041633B">
        <w:rPr>
          <w:rFonts w:eastAsia="Liberation Serif"/>
          <w:sz w:val="28"/>
          <w:szCs w:val="28"/>
        </w:rPr>
        <w:t xml:space="preserve"> где λ и µ - константы;</w:t>
      </w:r>
    </w:p>
    <w:p w14:paraId="54E5AF9F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Средняя длина очереди ℓ, среднее время ожидания заявки в очереди W и среднее время пребывания заявки в системе U уменьшается, т.к. заявки обрабатываются несколькими каналами и быстрее поступают на обработку;</w:t>
      </w:r>
    </w:p>
    <w:p w14:paraId="0A8F5150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Среднее время обработки заявки каналом V не изменяется, т.к. зависит от быстродействия канала, которое является постоянным.</w:t>
      </w:r>
    </w:p>
    <w:p w14:paraId="372F28C7" w14:textId="77777777" w:rsidR="00740634" w:rsidRPr="005D01EC" w:rsidRDefault="00740634" w:rsidP="00DB47DF">
      <w:pPr>
        <w:suppressAutoHyphens/>
        <w:autoSpaceDN w:val="0"/>
        <w:spacing w:after="140"/>
        <w:ind w:firstLine="720"/>
        <w:jc w:val="both"/>
        <w:textAlignment w:val="baseline"/>
        <w:rPr>
          <w:rFonts w:eastAsia="Liberation Serif"/>
          <w:b/>
          <w:bCs/>
          <w:sz w:val="28"/>
          <w:szCs w:val="28"/>
        </w:rPr>
      </w:pPr>
      <w:r w:rsidRPr="005D01EC">
        <w:rPr>
          <w:rFonts w:eastAsia="Liberation Serif"/>
          <w:b/>
          <w:bCs/>
          <w:sz w:val="28"/>
          <w:szCs w:val="28"/>
        </w:rPr>
        <w:t>3) При быстродействии 2</w:t>
      </w:r>
      <w:r w:rsidRPr="008830A3">
        <w:rPr>
          <w:rFonts w:eastAsia="Liberation Serif"/>
          <w:b/>
          <w:bCs/>
          <w:sz w:val="28"/>
          <w:szCs w:val="28"/>
        </w:rPr>
        <w:t>4</w:t>
      </w:r>
      <w:r w:rsidRPr="005D01EC">
        <w:rPr>
          <w:rFonts w:eastAsia="Liberation Serif"/>
          <w:b/>
          <w:bCs/>
          <w:sz w:val="28"/>
          <w:szCs w:val="28"/>
        </w:rPr>
        <w:t xml:space="preserve">0000 оп/с </w:t>
      </w:r>
      <w:proofErr w:type="spellStart"/>
      <w:r w:rsidRPr="005D01EC">
        <w:rPr>
          <w:rFonts w:eastAsia="Liberation Serif"/>
          <w:b/>
          <w:bCs/>
          <w:sz w:val="28"/>
          <w:szCs w:val="28"/>
        </w:rPr>
        <w:t>с</w:t>
      </w:r>
      <w:proofErr w:type="spellEnd"/>
      <w:r w:rsidRPr="005D01EC">
        <w:rPr>
          <w:rFonts w:eastAsia="Liberation Serif"/>
          <w:b/>
          <w:bCs/>
          <w:sz w:val="28"/>
          <w:szCs w:val="28"/>
        </w:rPr>
        <w:t xml:space="preserve"> 1 каналом и при быстродействии </w:t>
      </w:r>
      <w:r w:rsidRPr="008830A3">
        <w:rPr>
          <w:rFonts w:eastAsia="Liberation Serif"/>
          <w:b/>
          <w:bCs/>
          <w:sz w:val="28"/>
          <w:szCs w:val="28"/>
        </w:rPr>
        <w:t>8</w:t>
      </w:r>
      <w:r w:rsidRPr="005D01EC">
        <w:rPr>
          <w:rFonts w:eastAsia="Liberation Serif"/>
          <w:b/>
          <w:bCs/>
          <w:sz w:val="28"/>
          <w:szCs w:val="28"/>
        </w:rPr>
        <w:t xml:space="preserve">0000 оп/с </w:t>
      </w:r>
      <w:proofErr w:type="spellStart"/>
      <w:r w:rsidRPr="005D01EC">
        <w:rPr>
          <w:rFonts w:eastAsia="Liberation Serif"/>
          <w:b/>
          <w:bCs/>
          <w:sz w:val="28"/>
          <w:szCs w:val="28"/>
        </w:rPr>
        <w:t>с</w:t>
      </w:r>
      <w:proofErr w:type="spellEnd"/>
      <w:r w:rsidRPr="005D01EC">
        <w:rPr>
          <w:rFonts w:eastAsia="Liberation Serif"/>
          <w:b/>
          <w:bCs/>
          <w:sz w:val="28"/>
          <w:szCs w:val="28"/>
        </w:rPr>
        <w:t xml:space="preserve"> 3 каналами вычислительные системы имеют следующие показатели:</w:t>
      </w:r>
    </w:p>
    <w:p w14:paraId="273C3568" w14:textId="77777777" w:rsidR="00740634" w:rsidRPr="0041633B" w:rsidRDefault="00740634" w:rsidP="00DB47DF">
      <w:pPr>
        <w:pStyle w:val="a9"/>
        <w:numPr>
          <w:ilvl w:val="3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Интенсивность обслуживания заявки каналом напрямую зависит от его быстродействия, следовательно, величина μ для одноканальной системы будет в 3 раза выше;</w:t>
      </w:r>
    </w:p>
    <w:p w14:paraId="4BD9ABD3" w14:textId="77777777" w:rsidR="00740634" w:rsidRPr="005D01EC" w:rsidRDefault="00740634" w:rsidP="00DB47DF">
      <w:pPr>
        <w:numPr>
          <w:ilvl w:val="0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 xml:space="preserve">Средняя величина загрузки канала при постоянной интенсивности поступления заявок в систему остается неизменной, т. к. интенсивность входного потока заявок λ и средняя трудоемкость θ остаются неизменными, а произведение количества каналов N на быстродействие B у обоих систем одинаково (ρ = (λ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eastAsia="Liberation Serif"/>
          <w:sz w:val="28"/>
          <w:szCs w:val="28"/>
        </w:rPr>
        <w:t xml:space="preserve"> θ)</w:t>
      </w:r>
      <w:proofErr w:type="gramStart"/>
      <w:r w:rsidRPr="005D01EC">
        <w:rPr>
          <w:rFonts w:eastAsia="Liberation Serif"/>
          <w:sz w:val="28"/>
          <w:szCs w:val="28"/>
        </w:rPr>
        <w:t>/(</w:t>
      </w:r>
      <w:proofErr w:type="gramEnd"/>
      <w:r w:rsidRPr="005D01EC">
        <w:rPr>
          <w:rFonts w:eastAsia="Liberation Serif"/>
          <w:sz w:val="28"/>
          <w:szCs w:val="28"/>
        </w:rPr>
        <w:t xml:space="preserve">N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eastAsia="Liberation Serif"/>
          <w:sz w:val="28"/>
          <w:szCs w:val="28"/>
        </w:rPr>
        <w:t xml:space="preserve"> B));</w:t>
      </w:r>
    </w:p>
    <w:p w14:paraId="78A19DB5" w14:textId="77777777" w:rsidR="00740634" w:rsidRPr="005D01EC" w:rsidRDefault="00740634" w:rsidP="00DB47DF">
      <w:pPr>
        <w:numPr>
          <w:ilvl w:val="0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 xml:space="preserve">Так как суммарная загрузка системы зависит от числа каналов и их загрузки, то суммарная загрузка трехканальной системы будет в 3 раза выше (R = N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eastAsia="Liberation Serif"/>
          <w:sz w:val="28"/>
          <w:szCs w:val="28"/>
        </w:rPr>
        <w:t xml:space="preserve"> ρ);</w:t>
      </w:r>
    </w:p>
    <w:p w14:paraId="6B2C23B5" w14:textId="77777777" w:rsidR="00740634" w:rsidRPr="005D01EC" w:rsidRDefault="00740634" w:rsidP="00DB47DF">
      <w:pPr>
        <w:numPr>
          <w:ilvl w:val="0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>Средняя длина очереди заявок l и среднее время ожидания заявки в очереди W у трехканальной системы меньше, чем у одноканальной, т. к. наличие в системе 3 каналов позволяет сократить среднюю длину очереди заявок и, следовательно, среднее время ожидания заявки в очереди;</w:t>
      </w:r>
    </w:p>
    <w:p w14:paraId="1762D9CE" w14:textId="77777777" w:rsidR="00740634" w:rsidRPr="005D01EC" w:rsidRDefault="00740634" w:rsidP="00DB47DF">
      <w:pPr>
        <w:numPr>
          <w:ilvl w:val="0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lastRenderedPageBreak/>
        <w:t>Среднее время обслуживания заявки каналом V у одноканальной системы в 3 раза меньше, т. к. быстродействие процессора у нее в 3 раза выше;</w:t>
      </w:r>
    </w:p>
    <w:p w14:paraId="464A81D6" w14:textId="77777777" w:rsidR="00740634" w:rsidRPr="005D01EC" w:rsidRDefault="00740634" w:rsidP="00DB47DF">
      <w:pPr>
        <w:numPr>
          <w:ilvl w:val="0"/>
          <w:numId w:val="4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 xml:space="preserve">Среднее время заявки в системе U у одноканальной системы будет меньше, т. к. среднее время пребывания заявки в системе определяется суммой среднего времени ожидания заявки в очереди W и средней длительности обслуживания заявки каналом V, которая у сравниваемых систем отличается значительно (у одноканальной системы средняя длительность обслуживания заявки каналом в 3 </w:t>
      </w:r>
      <w:r w:rsidRPr="00184A38">
        <w:rPr>
          <w:rFonts w:eastAsia="Liberation Serif"/>
          <w:sz w:val="28"/>
          <w:szCs w:val="28"/>
        </w:rPr>
        <w:t>раза меньше)</w:t>
      </w:r>
      <w:r>
        <w:rPr>
          <w:rFonts w:eastAsia="Liberation Serif"/>
          <w:sz w:val="28"/>
          <w:szCs w:val="28"/>
        </w:rPr>
        <w:t xml:space="preserve"> </w:t>
      </w:r>
    </w:p>
    <w:p w14:paraId="33F5D2E6" w14:textId="4A218239" w:rsidR="0026552C" w:rsidRDefault="0026552C" w:rsidP="0026552C">
      <w:pPr>
        <w:jc w:val="both"/>
        <w:rPr>
          <w:sz w:val="28"/>
          <w:szCs w:val="28"/>
        </w:rPr>
      </w:pPr>
    </w:p>
    <w:p w14:paraId="028DA897" w14:textId="104D0095" w:rsidR="0026552C" w:rsidRDefault="0026552C" w:rsidP="0026552C">
      <w:pPr>
        <w:jc w:val="both"/>
        <w:rPr>
          <w:sz w:val="28"/>
          <w:szCs w:val="28"/>
        </w:rPr>
      </w:pPr>
      <w:r w:rsidRPr="0026552C">
        <w:rPr>
          <w:sz w:val="28"/>
          <w:szCs w:val="28"/>
        </w:rPr>
        <w:t xml:space="preserve">На основании рассмотренного выше сравнения одно- и трехканальной систем с быстродействием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26552C">
        <w:rPr>
          <w:sz w:val="28"/>
          <w:szCs w:val="28"/>
        </w:rPr>
        <w:t xml:space="preserve"> = 240000 оп/с 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</m:oMath>
      <w:r w:rsidRPr="0026552C">
        <w:rPr>
          <w:sz w:val="28"/>
          <w:szCs w:val="28"/>
        </w:rPr>
        <w:t xml:space="preserve"> = 80000 оп/с соответственно можно сделать вывод, что одноканальная система с быстродействием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26552C">
        <w:rPr>
          <w:sz w:val="28"/>
          <w:szCs w:val="28"/>
        </w:rPr>
        <w:t xml:space="preserve"> выигрывает по производительности у системы с тремя каналами с быстродействием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</m:oMath>
      <w:r w:rsidRPr="0026552C">
        <w:rPr>
          <w:sz w:val="28"/>
          <w:szCs w:val="28"/>
        </w:rPr>
        <w:t xml:space="preserve">. Численный пример приведен </w:t>
      </w:r>
      <w:r>
        <w:rPr>
          <w:sz w:val="28"/>
          <w:szCs w:val="28"/>
        </w:rPr>
        <w:t>в</w:t>
      </w:r>
      <w:r w:rsidRPr="0026552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26552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26552C">
        <w:rPr>
          <w:sz w:val="28"/>
          <w:szCs w:val="28"/>
        </w:rPr>
        <w:t>.</w:t>
      </w:r>
    </w:p>
    <w:p w14:paraId="569DBFCC" w14:textId="77777777" w:rsidR="0026552C" w:rsidRDefault="0026552C" w:rsidP="0026552C">
      <w:pPr>
        <w:jc w:val="both"/>
        <w:rPr>
          <w:sz w:val="28"/>
          <w:szCs w:val="28"/>
        </w:rPr>
      </w:pPr>
    </w:p>
    <w:p w14:paraId="58FDC0E4" w14:textId="74A9333F" w:rsidR="0026552C" w:rsidRPr="0026552C" w:rsidRDefault="0026552C" w:rsidP="0026552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521C21" w:rsidRPr="00521C21">
        <w:rPr>
          <w:sz w:val="28"/>
          <w:szCs w:val="28"/>
        </w:rPr>
        <w:t xml:space="preserve"> </w:t>
      </w:r>
      <w:r w:rsidR="00521C21" w:rsidRPr="005D01EC">
        <w:rPr>
          <w:sz w:val="28"/>
          <w:szCs w:val="28"/>
        </w:rPr>
        <w:t>–</w:t>
      </w:r>
      <w:r w:rsidR="00521C21">
        <w:rPr>
          <w:sz w:val="28"/>
          <w:szCs w:val="28"/>
        </w:rPr>
        <w:t xml:space="preserve"> </w:t>
      </w:r>
      <w:r w:rsidR="00521C21" w:rsidRPr="005D01EC">
        <w:rPr>
          <w:sz w:val="28"/>
          <w:szCs w:val="28"/>
        </w:rPr>
        <w:t xml:space="preserve">Численный пример при </w:t>
      </w:r>
      <w:r w:rsidR="00521C21" w:rsidRPr="005D01EC">
        <w:rPr>
          <w:b/>
          <w:sz w:val="28"/>
          <w:szCs w:val="28"/>
        </w:rPr>
        <w:sym w:font="Symbol" w:char="F06C"/>
      </w:r>
      <w:r w:rsidR="00521C21" w:rsidRPr="005D01EC">
        <w:rPr>
          <w:sz w:val="28"/>
          <w:szCs w:val="28"/>
        </w:rPr>
        <w:t xml:space="preserve"> = </w:t>
      </w:r>
      <w:r w:rsidR="00521C21">
        <w:rPr>
          <w:sz w:val="28"/>
          <w:szCs w:val="28"/>
        </w:rPr>
        <w:t>10</w:t>
      </w:r>
      <w:r w:rsidR="00521C21" w:rsidRPr="005D01EC">
        <w:rPr>
          <w:sz w:val="28"/>
          <w:szCs w:val="28"/>
        </w:rPr>
        <w:t xml:space="preserve"> с</w:t>
      </w:r>
      <w:r w:rsidR="00521C21" w:rsidRPr="005D01EC">
        <w:rPr>
          <w:sz w:val="28"/>
          <w:szCs w:val="28"/>
          <w:vertAlign w:val="superscript"/>
        </w:rPr>
        <w:t>-1</w:t>
      </w:r>
      <w:r w:rsidR="00521C21" w:rsidRPr="005D01EC">
        <w:rPr>
          <w:sz w:val="28"/>
          <w:szCs w:val="28"/>
        </w:rPr>
        <w:t xml:space="preserve"> и </w:t>
      </w:r>
      <w:r w:rsidR="00521C21" w:rsidRPr="005D01EC">
        <w:rPr>
          <w:b/>
          <w:sz w:val="28"/>
          <w:szCs w:val="28"/>
        </w:rPr>
        <w:sym w:font="Symbol" w:char="F071"/>
      </w:r>
      <w:r w:rsidR="00521C21" w:rsidRPr="005D01EC">
        <w:rPr>
          <w:sz w:val="28"/>
          <w:szCs w:val="28"/>
        </w:rPr>
        <w:t xml:space="preserve"> = </w:t>
      </w:r>
      <w:r w:rsidR="00521C21">
        <w:rPr>
          <w:sz w:val="28"/>
          <w:szCs w:val="28"/>
        </w:rPr>
        <w:t>5</w:t>
      </w:r>
      <w:r w:rsidR="00521C21" w:rsidRPr="005D01EC">
        <w:rPr>
          <w:sz w:val="28"/>
          <w:szCs w:val="28"/>
        </w:rPr>
        <w:t>000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4"/>
      </w:tblGrid>
      <w:tr w:rsidR="0026552C" w14:paraId="2E10FFF0" w14:textId="77777777" w:rsidTr="00A750C7">
        <w:tc>
          <w:tcPr>
            <w:tcW w:w="1993" w:type="dxa"/>
          </w:tcPr>
          <w:p w14:paraId="71046F26" w14:textId="77777777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06342335" w14:textId="08FFAFD0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1-канальная</w:t>
            </w:r>
          </w:p>
        </w:tc>
        <w:tc>
          <w:tcPr>
            <w:tcW w:w="3987" w:type="dxa"/>
            <w:gridSpan w:val="2"/>
          </w:tcPr>
          <w:p w14:paraId="7C92FD6C" w14:textId="78E015C3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3-канальная</w:t>
            </w:r>
          </w:p>
        </w:tc>
      </w:tr>
      <w:tr w:rsidR="0026552C" w14:paraId="4A07F8C0" w14:textId="77777777" w:rsidTr="0026552C">
        <w:tc>
          <w:tcPr>
            <w:tcW w:w="1993" w:type="dxa"/>
            <w:vMerge w:val="restart"/>
          </w:tcPr>
          <w:p w14:paraId="5DFC9599" w14:textId="77777777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</w:p>
          <w:p w14:paraId="08EFE9B7" w14:textId="77777777" w:rsid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θ = 5000</w:t>
            </w:r>
          </w:p>
          <w:p w14:paraId="5D375CA6" w14:textId="65B491B5" w:rsidR="00616002" w:rsidRPr="0026552C" w:rsidRDefault="00616002" w:rsidP="0026552C">
            <w:pPr>
              <w:jc w:val="center"/>
              <w:rPr>
                <w:sz w:val="28"/>
                <w:szCs w:val="28"/>
              </w:rPr>
            </w:pPr>
            <w:r w:rsidRPr="005F5C49">
              <w:rPr>
                <w:sz w:val="28"/>
                <w:szCs w:val="28"/>
              </w:rPr>
              <w:t>λ = 1</w:t>
            </w:r>
            <w:r>
              <w:rPr>
                <w:sz w:val="28"/>
                <w:szCs w:val="28"/>
              </w:rPr>
              <w:t>0</w:t>
            </w:r>
            <w:r w:rsidRPr="005F5C49"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1993" w:type="dxa"/>
          </w:tcPr>
          <w:p w14:paraId="2FEA2A91" w14:textId="48229102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0,0208 с</w:t>
            </w:r>
          </w:p>
        </w:tc>
        <w:tc>
          <w:tcPr>
            <w:tcW w:w="1993" w:type="dxa"/>
          </w:tcPr>
          <w:p w14:paraId="456FC37C" w14:textId="037E30D2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0,005482</w:t>
            </w:r>
          </w:p>
        </w:tc>
        <w:tc>
          <w:tcPr>
            <w:tcW w:w="1993" w:type="dxa"/>
          </w:tcPr>
          <w:p w14:paraId="6BAB3879" w14:textId="5909B288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0,0625 с</w:t>
            </w:r>
          </w:p>
        </w:tc>
        <w:tc>
          <w:tcPr>
            <w:tcW w:w="1994" w:type="dxa"/>
          </w:tcPr>
          <w:p w14:paraId="22A25E4A" w14:textId="3AE38E1E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0,000723</w:t>
            </w:r>
          </w:p>
        </w:tc>
      </w:tr>
      <w:tr w:rsidR="0026552C" w14:paraId="62C45288" w14:textId="77777777" w:rsidTr="0065692C">
        <w:tc>
          <w:tcPr>
            <w:tcW w:w="1993" w:type="dxa"/>
            <w:vMerge/>
          </w:tcPr>
          <w:p w14:paraId="2EDEBC9C" w14:textId="77777777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5953E41B" w14:textId="0832B495" w:rsidR="0026552C" w:rsidRPr="0026552C" w:rsidRDefault="0026552C" w:rsidP="0026552C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</w:t>
            </w:r>
            <w:r w:rsidRPr="0026552C">
              <w:rPr>
                <w:color w:val="000000"/>
                <w:sz w:val="28"/>
                <w:szCs w:val="28"/>
              </w:rPr>
              <w:t xml:space="preserve">0,026315333 </w:t>
            </w:r>
            <w:r w:rsidRPr="0026552C">
              <w:rPr>
                <w:sz w:val="28"/>
                <w:szCs w:val="28"/>
              </w:rPr>
              <w:t>с</w:t>
            </w:r>
          </w:p>
        </w:tc>
        <w:tc>
          <w:tcPr>
            <w:tcW w:w="3987" w:type="dxa"/>
            <w:gridSpan w:val="2"/>
          </w:tcPr>
          <w:p w14:paraId="227E4FB3" w14:textId="37E61272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0,063223с</w:t>
            </w:r>
          </w:p>
        </w:tc>
      </w:tr>
      <w:tr w:rsidR="0026552C" w14:paraId="536F65B5" w14:textId="77777777" w:rsidTr="00532BE2">
        <w:tc>
          <w:tcPr>
            <w:tcW w:w="1993" w:type="dxa"/>
            <w:vMerge/>
          </w:tcPr>
          <w:p w14:paraId="209F0758" w14:textId="77777777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0E43C348" w14:textId="41DA1EBF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240000</w:t>
            </w:r>
          </w:p>
        </w:tc>
        <w:tc>
          <w:tcPr>
            <w:tcW w:w="3987" w:type="dxa"/>
            <w:gridSpan w:val="2"/>
          </w:tcPr>
          <w:p w14:paraId="263B7E77" w14:textId="2EB2A5F8" w:rsidR="0026552C" w:rsidRPr="0026552C" w:rsidRDefault="0026552C" w:rsidP="0026552C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80000</w:t>
            </w:r>
          </w:p>
        </w:tc>
      </w:tr>
    </w:tbl>
    <w:p w14:paraId="26BDF0BA" w14:textId="5FC8C897" w:rsidR="00C87F1A" w:rsidRDefault="00C87F1A" w:rsidP="00C87F1A">
      <w:pPr>
        <w:jc w:val="both"/>
        <w:rPr>
          <w:sz w:val="28"/>
          <w:szCs w:val="28"/>
        </w:rPr>
      </w:pPr>
    </w:p>
    <w:p w14:paraId="3F209966" w14:textId="38094B9D" w:rsidR="00740634" w:rsidRDefault="00740634" w:rsidP="00740634">
      <w:pPr>
        <w:ind w:firstLine="851"/>
        <w:jc w:val="both"/>
        <w:rPr>
          <w:sz w:val="28"/>
          <w:szCs w:val="28"/>
        </w:rPr>
      </w:pPr>
      <w:r w:rsidRPr="00F25AC0">
        <w:rPr>
          <w:sz w:val="28"/>
          <w:szCs w:val="28"/>
        </w:rPr>
        <w:t>Далее стоит рассмотреть, что будет если интенсивность потока увеличиться, например в 1</w:t>
      </w:r>
      <w:r w:rsidR="00616002">
        <w:rPr>
          <w:sz w:val="28"/>
          <w:szCs w:val="28"/>
        </w:rPr>
        <w:t>0</w:t>
      </w:r>
      <w:r w:rsidRPr="00F25AC0">
        <w:rPr>
          <w:sz w:val="28"/>
          <w:szCs w:val="28"/>
        </w:rPr>
        <w:t xml:space="preserve">0 раз. В этом случае время ожидания заявки в очереди у одноканальной системы станет значительно больше, тогда как время обработки заявки каналом не изменится, в результате чего </w:t>
      </w:r>
      <w:r w:rsidRPr="00F4353E">
        <w:rPr>
          <w:sz w:val="28"/>
          <w:szCs w:val="28"/>
        </w:rPr>
        <w:t>среднее время пребывания заявки в системе</w:t>
      </w:r>
      <w:r>
        <w:rPr>
          <w:sz w:val="28"/>
          <w:szCs w:val="28"/>
        </w:rPr>
        <w:t xml:space="preserve"> сильно увеличится. Для того чтобы узнать, как повлияет на системы такое увеличение заявок, следует произвести расчет.</w:t>
      </w:r>
      <w:r w:rsidRPr="002A6F16">
        <w:rPr>
          <w:sz w:val="28"/>
          <w:szCs w:val="28"/>
        </w:rPr>
        <w:t xml:space="preserve"> </w:t>
      </w:r>
      <w:r w:rsidRPr="00F4353E">
        <w:rPr>
          <w:sz w:val="28"/>
          <w:szCs w:val="28"/>
        </w:rPr>
        <w:t>Численный пример приведен ниже.</w:t>
      </w:r>
    </w:p>
    <w:p w14:paraId="11872F27" w14:textId="0A28B859" w:rsidR="0026552C" w:rsidRDefault="0026552C" w:rsidP="00C87F1A">
      <w:pPr>
        <w:jc w:val="both"/>
        <w:rPr>
          <w:sz w:val="28"/>
          <w:szCs w:val="28"/>
        </w:rPr>
      </w:pPr>
    </w:p>
    <w:p w14:paraId="5734E541" w14:textId="43ECFECD" w:rsidR="0026552C" w:rsidRDefault="0026552C" w:rsidP="00C87F1A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740634" w:rsidRPr="00740634">
        <w:rPr>
          <w:sz w:val="28"/>
          <w:szCs w:val="28"/>
        </w:rPr>
        <w:t xml:space="preserve"> </w:t>
      </w:r>
      <w:r w:rsidR="00740634" w:rsidRPr="005D01EC">
        <w:rPr>
          <w:sz w:val="28"/>
          <w:szCs w:val="28"/>
        </w:rPr>
        <w:t xml:space="preserve">– Численный пример при </w:t>
      </w:r>
      <w:r w:rsidR="00740634" w:rsidRPr="005D01EC">
        <w:rPr>
          <w:b/>
          <w:sz w:val="28"/>
          <w:szCs w:val="28"/>
        </w:rPr>
        <w:sym w:font="Symbol" w:char="F06C"/>
      </w:r>
      <w:r w:rsidR="00740634" w:rsidRPr="005D01EC">
        <w:rPr>
          <w:sz w:val="28"/>
          <w:szCs w:val="28"/>
        </w:rPr>
        <w:t xml:space="preserve"> = 1</w:t>
      </w:r>
      <w:r w:rsidR="00616002">
        <w:rPr>
          <w:sz w:val="28"/>
          <w:szCs w:val="28"/>
        </w:rPr>
        <w:t>0</w:t>
      </w:r>
      <w:r w:rsidR="00740634" w:rsidRPr="005D01EC">
        <w:rPr>
          <w:sz w:val="28"/>
          <w:szCs w:val="28"/>
        </w:rPr>
        <w:t>00 с</w:t>
      </w:r>
      <w:r w:rsidR="00740634" w:rsidRPr="005D01EC">
        <w:rPr>
          <w:sz w:val="28"/>
          <w:szCs w:val="28"/>
          <w:vertAlign w:val="superscript"/>
        </w:rPr>
        <w:t>-1</w:t>
      </w:r>
      <w:r w:rsidR="00740634" w:rsidRPr="005D01EC">
        <w:rPr>
          <w:sz w:val="28"/>
          <w:szCs w:val="28"/>
        </w:rPr>
        <w:t xml:space="preserve"> и </w:t>
      </w:r>
      <w:r w:rsidR="00740634" w:rsidRPr="005D01EC">
        <w:rPr>
          <w:b/>
          <w:sz w:val="28"/>
          <w:szCs w:val="28"/>
        </w:rPr>
        <w:sym w:font="Symbol" w:char="F071"/>
      </w:r>
      <w:r w:rsidR="00740634" w:rsidRPr="005D01EC">
        <w:rPr>
          <w:sz w:val="28"/>
          <w:szCs w:val="28"/>
        </w:rPr>
        <w:t xml:space="preserve"> = </w:t>
      </w:r>
      <w:r w:rsidR="00740634" w:rsidRPr="00740634">
        <w:rPr>
          <w:sz w:val="28"/>
          <w:szCs w:val="28"/>
        </w:rPr>
        <w:t>5</w:t>
      </w:r>
      <w:r w:rsidR="00740634" w:rsidRPr="005D01EC">
        <w:rPr>
          <w:sz w:val="28"/>
          <w:szCs w:val="28"/>
        </w:rPr>
        <w:t>000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4"/>
      </w:tblGrid>
      <w:tr w:rsidR="0026552C" w14:paraId="6F2703A6" w14:textId="77777777" w:rsidTr="00736B6E">
        <w:tc>
          <w:tcPr>
            <w:tcW w:w="1993" w:type="dxa"/>
          </w:tcPr>
          <w:p w14:paraId="5D8D8B8D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1A2F9138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1-канальная</w:t>
            </w:r>
          </w:p>
        </w:tc>
        <w:tc>
          <w:tcPr>
            <w:tcW w:w="3987" w:type="dxa"/>
            <w:gridSpan w:val="2"/>
          </w:tcPr>
          <w:p w14:paraId="2DE2C186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3-канальная</w:t>
            </w:r>
          </w:p>
        </w:tc>
      </w:tr>
      <w:tr w:rsidR="0026552C" w14:paraId="1330400A" w14:textId="77777777" w:rsidTr="00736B6E">
        <w:tc>
          <w:tcPr>
            <w:tcW w:w="1993" w:type="dxa"/>
            <w:vMerge w:val="restart"/>
          </w:tcPr>
          <w:p w14:paraId="46C3EC91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</w:p>
          <w:p w14:paraId="1844E626" w14:textId="77777777" w:rsid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θ = 5000</w:t>
            </w:r>
          </w:p>
          <w:p w14:paraId="65575ADA" w14:textId="544D4A04" w:rsidR="005F5C49" w:rsidRPr="005F5C49" w:rsidRDefault="005F5C49" w:rsidP="00736B6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F5C49">
              <w:rPr>
                <w:sz w:val="28"/>
                <w:szCs w:val="28"/>
              </w:rPr>
              <w:t>λ = 1</w:t>
            </w:r>
            <w:r w:rsidR="00616002">
              <w:rPr>
                <w:sz w:val="28"/>
                <w:szCs w:val="28"/>
              </w:rPr>
              <w:t>0</w:t>
            </w:r>
            <w:r w:rsidR="00740634">
              <w:rPr>
                <w:sz w:val="28"/>
                <w:szCs w:val="28"/>
                <w:lang w:val="en-US"/>
              </w:rPr>
              <w:t>00</w:t>
            </w:r>
            <w:r w:rsidRPr="005F5C49"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1993" w:type="dxa"/>
          </w:tcPr>
          <w:p w14:paraId="634557C7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0,0208 с</w:t>
            </w:r>
          </w:p>
        </w:tc>
        <w:tc>
          <w:tcPr>
            <w:tcW w:w="1993" w:type="dxa"/>
          </w:tcPr>
          <w:p w14:paraId="76454D6C" w14:textId="2DEE5872" w:rsidR="0026552C" w:rsidRPr="00616002" w:rsidRDefault="0026552C" w:rsidP="00616002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</w:t>
            </w:r>
            <w:r w:rsidR="00616002">
              <w:rPr>
                <w:color w:val="000000"/>
                <w:sz w:val="28"/>
                <w:szCs w:val="28"/>
              </w:rPr>
              <w:t>0,548200</w:t>
            </w:r>
          </w:p>
        </w:tc>
        <w:tc>
          <w:tcPr>
            <w:tcW w:w="1993" w:type="dxa"/>
          </w:tcPr>
          <w:p w14:paraId="5BB82A29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0,0625 с</w:t>
            </w:r>
          </w:p>
        </w:tc>
        <w:tc>
          <w:tcPr>
            <w:tcW w:w="1994" w:type="dxa"/>
          </w:tcPr>
          <w:p w14:paraId="43363F89" w14:textId="3BE6015A" w:rsidR="0026552C" w:rsidRPr="0037294B" w:rsidRDefault="0026552C" w:rsidP="00616002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</w:t>
            </w:r>
            <w:r w:rsidR="00616002">
              <w:rPr>
                <w:color w:val="000000"/>
                <w:sz w:val="28"/>
                <w:szCs w:val="28"/>
              </w:rPr>
              <w:t>0,072300</w:t>
            </w:r>
          </w:p>
        </w:tc>
      </w:tr>
      <w:tr w:rsidR="0026552C" w14:paraId="2383C4A0" w14:textId="77777777" w:rsidTr="00736B6E">
        <w:tc>
          <w:tcPr>
            <w:tcW w:w="1993" w:type="dxa"/>
            <w:vMerge/>
          </w:tcPr>
          <w:p w14:paraId="3D158E3C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7EFE5C06" w14:textId="5A84CFEC" w:rsidR="0026552C" w:rsidRPr="0026552C" w:rsidRDefault="0026552C" w:rsidP="0037294B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</w:t>
            </w:r>
            <w:r w:rsidR="00616002" w:rsidRPr="00616002">
              <w:rPr>
                <w:color w:val="000000"/>
                <w:sz w:val="28"/>
                <w:szCs w:val="28"/>
              </w:rPr>
              <w:t>0,569</w:t>
            </w:r>
            <w:r w:rsidR="00616002">
              <w:rPr>
                <w:color w:val="000000"/>
                <w:sz w:val="28"/>
                <w:szCs w:val="28"/>
              </w:rPr>
              <w:t xml:space="preserve"> с</w:t>
            </w:r>
          </w:p>
        </w:tc>
        <w:tc>
          <w:tcPr>
            <w:tcW w:w="3987" w:type="dxa"/>
            <w:gridSpan w:val="2"/>
          </w:tcPr>
          <w:p w14:paraId="7F1D5646" w14:textId="614AC727" w:rsidR="0026552C" w:rsidRPr="0037294B" w:rsidRDefault="0026552C" w:rsidP="0037294B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</w:t>
            </w:r>
            <w:r w:rsidR="00616002" w:rsidRPr="00616002">
              <w:rPr>
                <w:color w:val="000000"/>
                <w:sz w:val="28"/>
                <w:szCs w:val="28"/>
              </w:rPr>
              <w:t>0,1348</w:t>
            </w:r>
            <w:r w:rsidR="00616002">
              <w:rPr>
                <w:color w:val="000000"/>
                <w:sz w:val="28"/>
                <w:szCs w:val="28"/>
              </w:rPr>
              <w:t xml:space="preserve"> с</w:t>
            </w:r>
          </w:p>
        </w:tc>
      </w:tr>
      <w:tr w:rsidR="0026552C" w14:paraId="334FF070" w14:textId="77777777" w:rsidTr="00736B6E">
        <w:tc>
          <w:tcPr>
            <w:tcW w:w="1993" w:type="dxa"/>
            <w:vMerge/>
          </w:tcPr>
          <w:p w14:paraId="111AF815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52ABFBD2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240000</w:t>
            </w:r>
          </w:p>
        </w:tc>
        <w:tc>
          <w:tcPr>
            <w:tcW w:w="3987" w:type="dxa"/>
            <w:gridSpan w:val="2"/>
          </w:tcPr>
          <w:p w14:paraId="2AE877FD" w14:textId="77777777" w:rsidR="0026552C" w:rsidRPr="0026552C" w:rsidRDefault="0026552C" w:rsidP="00736B6E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80000</w:t>
            </w:r>
          </w:p>
        </w:tc>
      </w:tr>
    </w:tbl>
    <w:p w14:paraId="5567E278" w14:textId="447A3622" w:rsidR="00CE0FE4" w:rsidRDefault="00CE0FE4" w:rsidP="00585CDA">
      <w:pPr>
        <w:rPr>
          <w:b/>
          <w:sz w:val="32"/>
          <w:u w:val="single"/>
        </w:rPr>
      </w:pPr>
    </w:p>
    <w:p w14:paraId="754B42AC" w14:textId="77777777" w:rsidR="00616002" w:rsidRPr="00F4353E" w:rsidRDefault="00616002" w:rsidP="0061600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</w:t>
      </w:r>
      <w:r w:rsidRPr="00F4353E">
        <w:rPr>
          <w:sz w:val="28"/>
          <w:szCs w:val="28"/>
        </w:rPr>
        <w:t xml:space="preserve"> можно </w:t>
      </w:r>
      <w:r>
        <w:rPr>
          <w:sz w:val="28"/>
          <w:szCs w:val="28"/>
        </w:rPr>
        <w:t>сказать,</w:t>
      </w:r>
      <w:r w:rsidRPr="00F4353E">
        <w:rPr>
          <w:sz w:val="28"/>
          <w:szCs w:val="28"/>
        </w:rPr>
        <w:t xml:space="preserve"> что при</w:t>
      </w:r>
      <w:r>
        <w:rPr>
          <w:sz w:val="28"/>
          <w:szCs w:val="28"/>
        </w:rPr>
        <w:t xml:space="preserve"> одинаковом суммарном быстродействии при</w:t>
      </w:r>
      <w:r w:rsidRPr="00F4353E">
        <w:rPr>
          <w:sz w:val="28"/>
          <w:szCs w:val="28"/>
        </w:rPr>
        <w:t xml:space="preserve"> низкой интенсивности потока заявок будет выигрывать одноканальная система, а при высокой – трехканальная так как время ожидания заявки в очереди у одноканальной системы </w:t>
      </w:r>
      <w:r>
        <w:rPr>
          <w:sz w:val="28"/>
          <w:szCs w:val="28"/>
        </w:rPr>
        <w:t>станет слишком большим при большом количестве заявок.</w:t>
      </w:r>
    </w:p>
    <w:bookmarkEnd w:id="0"/>
    <w:p w14:paraId="59322F3E" w14:textId="77777777" w:rsidR="00616002" w:rsidRPr="00B1414C" w:rsidRDefault="00616002" w:rsidP="00585CDA">
      <w:pPr>
        <w:rPr>
          <w:b/>
          <w:sz w:val="32"/>
          <w:u w:val="single"/>
        </w:rPr>
      </w:pPr>
    </w:p>
    <w:sectPr w:rsidR="00616002" w:rsidRPr="00B1414C" w:rsidSect="00CD4700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0A8A" w14:textId="77777777" w:rsidR="00B53613" w:rsidRDefault="00B53613">
      <w:r>
        <w:separator/>
      </w:r>
    </w:p>
  </w:endnote>
  <w:endnote w:type="continuationSeparator" w:id="0">
    <w:p w14:paraId="25BE4D99" w14:textId="77777777" w:rsidR="00B53613" w:rsidRDefault="00B5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5B5F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2020FC6" w14:textId="77777777" w:rsidR="00BC0938" w:rsidRDefault="00BC09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3207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8BA0BF6" w14:textId="77777777" w:rsidR="00BC0938" w:rsidRDefault="00BC09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D967" w14:textId="77777777" w:rsidR="00B53613" w:rsidRDefault="00B53613">
      <w:r>
        <w:separator/>
      </w:r>
    </w:p>
  </w:footnote>
  <w:footnote w:type="continuationSeparator" w:id="0">
    <w:p w14:paraId="41769562" w14:textId="77777777" w:rsidR="00B53613" w:rsidRDefault="00B53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7812" w14:textId="77777777" w:rsidR="00BC0938" w:rsidRDefault="00BC0938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872FB0" w14:textId="77777777" w:rsidR="00BC0938" w:rsidRDefault="00BC093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2F99" w14:textId="77777777" w:rsidR="00BC0938" w:rsidRPr="00CD4700" w:rsidRDefault="00BC0938" w:rsidP="00CD4700">
    <w:pPr>
      <w:pStyle w:val="a6"/>
      <w:pBdr>
        <w:top w:val="single" w:sz="4" w:space="1" w:color="auto"/>
        <w:bottom w:val="single" w:sz="4" w:space="1" w:color="auto"/>
      </w:pBdr>
      <w:jc w:val="right"/>
    </w:pPr>
    <w:r>
      <w:t xml:space="preserve">Дата создания </w:t>
    </w:r>
    <w:r>
      <w:fldChar w:fldCharType="begin"/>
    </w:r>
    <w:r>
      <w:instrText xml:space="preserve"> CREATEDATE \@ "dd.MM.yyyy h:mm am/pm" </w:instrText>
    </w:r>
    <w:r>
      <w:fldChar w:fldCharType="separate"/>
    </w:r>
    <w:r w:rsidR="00156861">
      <w:rPr>
        <w:noProof/>
      </w:rPr>
      <w:t xml:space="preserve">11.10.2022 8:09 </w:t>
    </w:r>
    <w:r>
      <w:fldChar w:fldCharType="end"/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из </w:t>
    </w:r>
    <w:fldSimple w:instr=" NUMPAGES ">
      <w:r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71B9"/>
    <w:multiLevelType w:val="hybridMultilevel"/>
    <w:tmpl w:val="46025206"/>
    <w:lvl w:ilvl="0" w:tplc="0EC89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2E6F"/>
    <w:multiLevelType w:val="hybridMultilevel"/>
    <w:tmpl w:val="2D0EC63A"/>
    <w:lvl w:ilvl="0" w:tplc="0EC89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5B75"/>
    <w:multiLevelType w:val="hybridMultilevel"/>
    <w:tmpl w:val="BCEEA3E0"/>
    <w:lvl w:ilvl="0" w:tplc="0EC89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E64D9"/>
    <w:multiLevelType w:val="hybridMultilevel"/>
    <w:tmpl w:val="5660F1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3526813">
    <w:abstractNumId w:val="0"/>
  </w:num>
  <w:num w:numId="2" w16cid:durableId="1391687993">
    <w:abstractNumId w:val="2"/>
  </w:num>
  <w:num w:numId="3" w16cid:durableId="1827280618">
    <w:abstractNumId w:val="1"/>
  </w:num>
  <w:num w:numId="4" w16cid:durableId="2086685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61"/>
    <w:rsid w:val="00061223"/>
    <w:rsid w:val="00087EDA"/>
    <w:rsid w:val="00150D3C"/>
    <w:rsid w:val="00155461"/>
    <w:rsid w:val="00156861"/>
    <w:rsid w:val="00183C52"/>
    <w:rsid w:val="001A03B4"/>
    <w:rsid w:val="002452FD"/>
    <w:rsid w:val="0026552C"/>
    <w:rsid w:val="003404CB"/>
    <w:rsid w:val="00341AEC"/>
    <w:rsid w:val="0037294B"/>
    <w:rsid w:val="00374D64"/>
    <w:rsid w:val="00395D1E"/>
    <w:rsid w:val="00436B28"/>
    <w:rsid w:val="0046324C"/>
    <w:rsid w:val="00512D29"/>
    <w:rsid w:val="00521C21"/>
    <w:rsid w:val="00552524"/>
    <w:rsid w:val="00555743"/>
    <w:rsid w:val="00585CDA"/>
    <w:rsid w:val="005E3ABC"/>
    <w:rsid w:val="005F131B"/>
    <w:rsid w:val="005F5C49"/>
    <w:rsid w:val="00616002"/>
    <w:rsid w:val="006655B6"/>
    <w:rsid w:val="0067619E"/>
    <w:rsid w:val="00704534"/>
    <w:rsid w:val="00740634"/>
    <w:rsid w:val="00773D63"/>
    <w:rsid w:val="00815C70"/>
    <w:rsid w:val="00816FF3"/>
    <w:rsid w:val="008E7B63"/>
    <w:rsid w:val="00917003"/>
    <w:rsid w:val="00AC464A"/>
    <w:rsid w:val="00B1414C"/>
    <w:rsid w:val="00B53613"/>
    <w:rsid w:val="00B62DF5"/>
    <w:rsid w:val="00B9014C"/>
    <w:rsid w:val="00B92D6D"/>
    <w:rsid w:val="00BC0938"/>
    <w:rsid w:val="00C673B0"/>
    <w:rsid w:val="00C87F1A"/>
    <w:rsid w:val="00CD4700"/>
    <w:rsid w:val="00CE0FE4"/>
    <w:rsid w:val="00D60C8F"/>
    <w:rsid w:val="00D95783"/>
    <w:rsid w:val="00DB47DF"/>
    <w:rsid w:val="00DC2ACD"/>
    <w:rsid w:val="00E5796B"/>
    <w:rsid w:val="00EC2A97"/>
    <w:rsid w:val="00F51ED1"/>
    <w:rsid w:val="00F545CC"/>
    <w:rsid w:val="00F8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0179EF"/>
  <w15:chartTrackingRefBased/>
  <w15:docId w15:val="{B76EFF9E-226D-4B9D-B8C0-2228C674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52C"/>
  </w:style>
  <w:style w:type="paragraph" w:styleId="3">
    <w:name w:val="heading 3"/>
    <w:basedOn w:val="a"/>
    <w:next w:val="a"/>
    <w:link w:val="30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link w:val="3"/>
    <w:rsid w:val="00436B28"/>
    <w:rPr>
      <w:sz w:val="32"/>
    </w:rPr>
  </w:style>
  <w:style w:type="character" w:styleId="a7">
    <w:name w:val="Placeholder Text"/>
    <w:basedOn w:val="a0"/>
    <w:uiPriority w:val="99"/>
    <w:semiHidden/>
    <w:rsid w:val="00D95783"/>
    <w:rPr>
      <w:color w:val="808080"/>
    </w:rPr>
  </w:style>
  <w:style w:type="table" w:styleId="a8">
    <w:name w:val="Table Grid"/>
    <w:basedOn w:val="a1"/>
    <w:uiPriority w:val="39"/>
    <w:rsid w:val="00463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8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k\Client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204</TotalTime>
  <Pages>19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Даниил Савин</cp:lastModifiedBy>
  <cp:revision>9</cp:revision>
  <cp:lastPrinted>1899-12-31T21:00:00Z</cp:lastPrinted>
  <dcterms:created xsi:type="dcterms:W3CDTF">2022-10-23T14:52:00Z</dcterms:created>
  <dcterms:modified xsi:type="dcterms:W3CDTF">2022-11-01T16:56:00Z</dcterms:modified>
</cp:coreProperties>
</file>