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295F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Вятский Государственный Университет</w:t>
      </w:r>
    </w:p>
    <w:p w14:paraId="777419EB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Факультет Автоматики и Вычислительной Техники</w:t>
      </w:r>
    </w:p>
    <w:p w14:paraId="3C13489A" w14:textId="77777777" w:rsidR="00816FF3" w:rsidRPr="00816FF3" w:rsidRDefault="00816FF3" w:rsidP="00816FF3">
      <w:pPr>
        <w:pStyle w:val="a3"/>
        <w:rPr>
          <w:sz w:val="28"/>
          <w:szCs w:val="28"/>
        </w:rPr>
      </w:pPr>
      <w:r w:rsidRPr="00816FF3">
        <w:rPr>
          <w:sz w:val="28"/>
          <w:szCs w:val="28"/>
        </w:rPr>
        <w:t>Кафедра Электронных Вычислительных Машин</w:t>
      </w:r>
    </w:p>
    <w:p w14:paraId="4AD51C14" w14:textId="77777777" w:rsidR="00816FF3" w:rsidRDefault="00816FF3" w:rsidP="00816FF3">
      <w:pPr>
        <w:jc w:val="center"/>
        <w:rPr>
          <w:sz w:val="36"/>
        </w:rPr>
      </w:pPr>
    </w:p>
    <w:p w14:paraId="6CA306D3" w14:textId="77777777" w:rsidR="00816FF3" w:rsidRDefault="00816FF3" w:rsidP="00816FF3">
      <w:pPr>
        <w:jc w:val="center"/>
        <w:rPr>
          <w:sz w:val="36"/>
        </w:rPr>
      </w:pPr>
    </w:p>
    <w:p w14:paraId="4549CB82" w14:textId="77777777" w:rsidR="00816FF3" w:rsidRDefault="00816FF3" w:rsidP="00816FF3">
      <w:pPr>
        <w:jc w:val="center"/>
        <w:rPr>
          <w:sz w:val="36"/>
        </w:rPr>
      </w:pPr>
    </w:p>
    <w:p w14:paraId="3B1101A2" w14:textId="77777777" w:rsidR="00816FF3" w:rsidRDefault="00816FF3" w:rsidP="00816FF3">
      <w:pPr>
        <w:jc w:val="center"/>
        <w:rPr>
          <w:sz w:val="36"/>
        </w:rPr>
      </w:pPr>
    </w:p>
    <w:p w14:paraId="167881AA" w14:textId="77777777" w:rsidR="00816FF3" w:rsidRDefault="00816FF3" w:rsidP="00816FF3">
      <w:pPr>
        <w:jc w:val="center"/>
        <w:rPr>
          <w:sz w:val="36"/>
        </w:rPr>
      </w:pPr>
    </w:p>
    <w:p w14:paraId="28131A1F" w14:textId="77777777" w:rsidR="00816FF3" w:rsidRDefault="00816FF3" w:rsidP="00816FF3">
      <w:pPr>
        <w:jc w:val="center"/>
        <w:rPr>
          <w:sz w:val="36"/>
        </w:rPr>
      </w:pPr>
    </w:p>
    <w:p w14:paraId="7FDDD60C" w14:textId="77777777" w:rsidR="00816FF3" w:rsidRDefault="00816FF3" w:rsidP="00816FF3">
      <w:pPr>
        <w:jc w:val="center"/>
        <w:rPr>
          <w:sz w:val="36"/>
        </w:rPr>
      </w:pPr>
    </w:p>
    <w:p w14:paraId="7C6992CD" w14:textId="77777777" w:rsidR="00816FF3" w:rsidRDefault="00816FF3" w:rsidP="00816FF3">
      <w:pPr>
        <w:jc w:val="center"/>
        <w:rPr>
          <w:sz w:val="36"/>
        </w:rPr>
      </w:pPr>
    </w:p>
    <w:p w14:paraId="4B4EE5D1" w14:textId="1E1F7C97" w:rsidR="00941290" w:rsidRPr="004E082B" w:rsidRDefault="00941290" w:rsidP="00941290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Отчет по лабораторной работе №</w:t>
      </w:r>
      <w:r w:rsidRPr="004E082B">
        <w:rPr>
          <w:sz w:val="28"/>
          <w:szCs w:val="28"/>
        </w:rPr>
        <w:t>5</w:t>
      </w:r>
    </w:p>
    <w:p w14:paraId="2CD365E9" w14:textId="77777777" w:rsidR="00941290" w:rsidRDefault="00941290" w:rsidP="00941290">
      <w:pPr>
        <w:jc w:val="center"/>
        <w:rPr>
          <w:sz w:val="28"/>
          <w:szCs w:val="28"/>
        </w:rPr>
      </w:pPr>
      <w:r w:rsidRPr="000F370C">
        <w:rPr>
          <w:sz w:val="28"/>
          <w:szCs w:val="28"/>
        </w:rPr>
        <w:t>по дисциплине «</w:t>
      </w:r>
      <w:r>
        <w:rPr>
          <w:sz w:val="28"/>
          <w:szCs w:val="28"/>
        </w:rPr>
        <w:t>В</w:t>
      </w:r>
      <w:r w:rsidRPr="000F370C">
        <w:rPr>
          <w:sz w:val="28"/>
          <w:szCs w:val="28"/>
        </w:rPr>
        <w:t>ычислительные</w:t>
      </w:r>
      <w:r w:rsidRPr="004017B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0F370C">
        <w:rPr>
          <w:sz w:val="28"/>
          <w:szCs w:val="28"/>
        </w:rPr>
        <w:t>»</w:t>
      </w:r>
    </w:p>
    <w:p w14:paraId="44F9641A" w14:textId="205D7B06" w:rsidR="00941290" w:rsidRPr="004E082B" w:rsidRDefault="00941290" w:rsidP="00941290">
      <w:pPr>
        <w:jc w:val="center"/>
        <w:rPr>
          <w:b/>
          <w:i/>
          <w:sz w:val="72"/>
          <w:szCs w:val="28"/>
        </w:rPr>
      </w:pPr>
      <w:r w:rsidRPr="000F370C">
        <w:rPr>
          <w:sz w:val="28"/>
          <w:szCs w:val="28"/>
        </w:rPr>
        <w:t xml:space="preserve">Вариант </w:t>
      </w:r>
      <w:r w:rsidRPr="004E082B">
        <w:rPr>
          <w:sz w:val="28"/>
          <w:szCs w:val="28"/>
        </w:rPr>
        <w:t>5</w:t>
      </w:r>
    </w:p>
    <w:p w14:paraId="2E8205B9" w14:textId="77777777" w:rsidR="00941290" w:rsidRDefault="00941290" w:rsidP="00941290">
      <w:pPr>
        <w:jc w:val="center"/>
        <w:rPr>
          <w:sz w:val="36"/>
        </w:rPr>
      </w:pPr>
    </w:p>
    <w:p w14:paraId="4D226099" w14:textId="77777777" w:rsidR="00941290" w:rsidRDefault="00941290" w:rsidP="00941290">
      <w:pPr>
        <w:jc w:val="center"/>
        <w:rPr>
          <w:sz w:val="36"/>
        </w:rPr>
      </w:pPr>
    </w:p>
    <w:p w14:paraId="3AE0B7FB" w14:textId="77777777" w:rsidR="00941290" w:rsidRDefault="00941290" w:rsidP="00941290">
      <w:pPr>
        <w:jc w:val="center"/>
        <w:rPr>
          <w:sz w:val="36"/>
        </w:rPr>
      </w:pPr>
    </w:p>
    <w:p w14:paraId="59FEEF53" w14:textId="77777777" w:rsidR="00941290" w:rsidRDefault="00941290" w:rsidP="00941290">
      <w:pPr>
        <w:jc w:val="center"/>
        <w:rPr>
          <w:sz w:val="36"/>
        </w:rPr>
      </w:pPr>
    </w:p>
    <w:p w14:paraId="24302682" w14:textId="77777777" w:rsidR="00941290" w:rsidRDefault="00941290" w:rsidP="00941290">
      <w:pPr>
        <w:jc w:val="center"/>
        <w:rPr>
          <w:sz w:val="36"/>
        </w:rPr>
      </w:pPr>
    </w:p>
    <w:p w14:paraId="66421D85" w14:textId="77777777" w:rsidR="00941290" w:rsidRDefault="00941290" w:rsidP="00941290">
      <w:pPr>
        <w:jc w:val="center"/>
        <w:rPr>
          <w:sz w:val="36"/>
        </w:rPr>
      </w:pPr>
    </w:p>
    <w:p w14:paraId="11735E6C" w14:textId="77777777" w:rsidR="00941290" w:rsidRDefault="00941290" w:rsidP="00941290">
      <w:pPr>
        <w:jc w:val="center"/>
        <w:rPr>
          <w:sz w:val="36"/>
        </w:rPr>
      </w:pPr>
    </w:p>
    <w:p w14:paraId="11FA0651" w14:textId="77777777" w:rsidR="00941290" w:rsidRDefault="00941290" w:rsidP="00941290">
      <w:pPr>
        <w:jc w:val="center"/>
        <w:rPr>
          <w:sz w:val="36"/>
        </w:rPr>
      </w:pPr>
    </w:p>
    <w:p w14:paraId="3FD103EE" w14:textId="77777777" w:rsidR="00941290" w:rsidRDefault="00941290" w:rsidP="00941290">
      <w:pPr>
        <w:jc w:val="center"/>
        <w:rPr>
          <w:sz w:val="36"/>
        </w:rPr>
      </w:pPr>
    </w:p>
    <w:p w14:paraId="66B6CEB4" w14:textId="77777777" w:rsidR="00941290" w:rsidRDefault="00941290" w:rsidP="00941290">
      <w:pPr>
        <w:rPr>
          <w:sz w:val="36"/>
        </w:rPr>
      </w:pPr>
    </w:p>
    <w:p w14:paraId="149BB97B" w14:textId="77777777" w:rsidR="00941290" w:rsidRDefault="00941290" w:rsidP="00941290">
      <w:pPr>
        <w:jc w:val="center"/>
        <w:rPr>
          <w:sz w:val="36"/>
        </w:rPr>
      </w:pPr>
    </w:p>
    <w:p w14:paraId="3527507E" w14:textId="77777777" w:rsidR="00941290" w:rsidRDefault="00941290" w:rsidP="00941290">
      <w:pPr>
        <w:jc w:val="center"/>
        <w:rPr>
          <w:sz w:val="36"/>
        </w:rPr>
      </w:pPr>
    </w:p>
    <w:p w14:paraId="4047BD14" w14:textId="77777777" w:rsidR="00941290" w:rsidRPr="000F370C" w:rsidRDefault="00941290" w:rsidP="00941290">
      <w:pPr>
        <w:rPr>
          <w:sz w:val="28"/>
          <w:szCs w:val="28"/>
        </w:rPr>
      </w:pPr>
      <w:r w:rsidRPr="000F370C">
        <w:rPr>
          <w:sz w:val="28"/>
          <w:szCs w:val="28"/>
        </w:rPr>
        <w:t xml:space="preserve">Выполнил студент группы ИВТм-1301 </w:t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/Савин Д.А./</w:t>
      </w:r>
    </w:p>
    <w:p w14:paraId="1B2D70CC" w14:textId="77777777" w:rsidR="00941290" w:rsidRPr="000F370C" w:rsidRDefault="00941290" w:rsidP="00941290">
      <w:pPr>
        <w:rPr>
          <w:i/>
          <w:sz w:val="28"/>
          <w:szCs w:val="28"/>
        </w:rPr>
      </w:pPr>
      <w:r w:rsidRPr="000F370C">
        <w:rPr>
          <w:sz w:val="28"/>
          <w:szCs w:val="28"/>
        </w:rPr>
        <w:t>Проверил доцент кафедры 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________________________</w:t>
      </w:r>
      <w:r w:rsidRPr="000F370C">
        <w:rPr>
          <w:sz w:val="28"/>
          <w:szCs w:val="28"/>
        </w:rPr>
        <w:t>/</w:t>
      </w:r>
      <w:proofErr w:type="spellStart"/>
      <w:r w:rsidRPr="000F370C">
        <w:rPr>
          <w:sz w:val="28"/>
          <w:szCs w:val="28"/>
        </w:rPr>
        <w:t>Мельцов</w:t>
      </w:r>
      <w:proofErr w:type="spellEnd"/>
      <w:r w:rsidRPr="000F370C">
        <w:rPr>
          <w:sz w:val="28"/>
          <w:szCs w:val="28"/>
        </w:rPr>
        <w:t xml:space="preserve"> В.Ю./</w:t>
      </w:r>
    </w:p>
    <w:p w14:paraId="394D155B" w14:textId="77777777" w:rsidR="00941290" w:rsidRDefault="00941290" w:rsidP="00941290">
      <w:pPr>
        <w:jc w:val="center"/>
        <w:rPr>
          <w:sz w:val="32"/>
        </w:rPr>
      </w:pPr>
    </w:p>
    <w:p w14:paraId="5D391654" w14:textId="77777777" w:rsidR="00941290" w:rsidRDefault="00941290" w:rsidP="00941290">
      <w:pPr>
        <w:jc w:val="center"/>
        <w:rPr>
          <w:sz w:val="32"/>
        </w:rPr>
      </w:pPr>
    </w:p>
    <w:p w14:paraId="721A7F49" w14:textId="77777777" w:rsidR="00941290" w:rsidRDefault="00941290" w:rsidP="00941290">
      <w:pPr>
        <w:jc w:val="center"/>
        <w:rPr>
          <w:sz w:val="32"/>
        </w:rPr>
      </w:pPr>
    </w:p>
    <w:p w14:paraId="7D920D80" w14:textId="77777777" w:rsidR="00941290" w:rsidRDefault="00941290" w:rsidP="00941290">
      <w:pPr>
        <w:jc w:val="center"/>
        <w:rPr>
          <w:sz w:val="32"/>
        </w:rPr>
      </w:pPr>
    </w:p>
    <w:p w14:paraId="671CDC9C" w14:textId="77777777" w:rsidR="00941290" w:rsidRDefault="00941290" w:rsidP="00941290">
      <w:pPr>
        <w:jc w:val="center"/>
        <w:rPr>
          <w:sz w:val="32"/>
        </w:rPr>
      </w:pPr>
    </w:p>
    <w:p w14:paraId="59484947" w14:textId="69108599" w:rsidR="00941290" w:rsidRDefault="00941290" w:rsidP="00941290">
      <w:pPr>
        <w:jc w:val="center"/>
        <w:rPr>
          <w:sz w:val="32"/>
        </w:rPr>
      </w:pPr>
    </w:p>
    <w:p w14:paraId="39E22C5A" w14:textId="77777777" w:rsidR="00941290" w:rsidRDefault="00941290" w:rsidP="00941290">
      <w:pPr>
        <w:jc w:val="center"/>
        <w:rPr>
          <w:sz w:val="32"/>
        </w:rPr>
      </w:pPr>
    </w:p>
    <w:p w14:paraId="45300541" w14:textId="77777777" w:rsidR="00941290" w:rsidRDefault="00941290" w:rsidP="00941290">
      <w:pPr>
        <w:jc w:val="center"/>
        <w:rPr>
          <w:sz w:val="32"/>
        </w:rPr>
      </w:pPr>
    </w:p>
    <w:p w14:paraId="5E466DFF" w14:textId="0E24BEE3" w:rsidR="00941290" w:rsidRDefault="00941290" w:rsidP="00941290">
      <w:pPr>
        <w:pStyle w:val="3"/>
      </w:pPr>
      <w:r>
        <w:t>Киров 20</w:t>
      </w:r>
      <w:r w:rsidRPr="00A375DE">
        <w:t>22</w:t>
      </w:r>
      <w:r>
        <w:t>.</w:t>
      </w:r>
    </w:p>
    <w:p w14:paraId="32BBC8BB" w14:textId="77777777" w:rsidR="00941290" w:rsidRPr="00941290" w:rsidRDefault="00941290" w:rsidP="00941290"/>
    <w:p w14:paraId="23372A59" w14:textId="031EAFE7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lastRenderedPageBreak/>
        <w:t xml:space="preserve">Задание №1. </w:t>
      </w:r>
    </w:p>
    <w:p w14:paraId="166063A3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0ADB2CC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0001-01</w:t>
      </w:r>
    </w:p>
    <w:p w14:paraId="15506EA3" w14:textId="0EA8C5BE" w:rsidR="004D761C" w:rsidRDefault="000C2528" w:rsidP="00585CDA">
      <w:r>
        <w:rPr>
          <w:noProof/>
        </w:rPr>
        <w:drawing>
          <wp:inline distT="0" distB="0" distL="0" distR="0" wp14:anchorId="7D7A8973" wp14:editId="52AB3F50">
            <wp:extent cx="6330315" cy="456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49B10F1F" w14:textId="77777777" w:rsidR="004D761C" w:rsidRDefault="004D761C" w:rsidP="00585CDA">
      <w:r>
        <w:t xml:space="preserve">Число ступеней конвейера: n = 4                </w:t>
      </w:r>
    </w:p>
    <w:p w14:paraId="289E0309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50E743E4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53245094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333413E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FED8D51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7533FE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FC86FB2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771B828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10B2D517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37A57ED1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62FED8E3" w14:textId="77777777" w:rsidR="004D761C" w:rsidRDefault="004D761C" w:rsidP="00585CDA">
      <w:r>
        <w:t>Определите пропускную способность конвейера R=1/</w:t>
      </w:r>
      <w:proofErr w:type="spellStart"/>
      <w:r>
        <w:t>tc</w:t>
      </w:r>
      <w:proofErr w:type="spellEnd"/>
      <w:r>
        <w:t>.</w:t>
      </w:r>
    </w:p>
    <w:p w14:paraId="2712B11C" w14:textId="77777777" w:rsidR="004D761C" w:rsidRPr="004D761C" w:rsidRDefault="004D761C" w:rsidP="00585CDA">
      <w:pPr>
        <w:rPr>
          <w:b/>
          <w:i/>
          <w:sz w:val="28"/>
        </w:rPr>
      </w:pPr>
    </w:p>
    <w:p w14:paraId="13213C17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7D0B0BAE" w14:textId="77777777" w:rsidR="004D761C" w:rsidRPr="004D761C" w:rsidRDefault="004D761C" w:rsidP="00585CDA">
      <w:pPr>
        <w:rPr>
          <w:b/>
          <w:i/>
          <w:sz w:val="28"/>
        </w:rPr>
      </w:pPr>
    </w:p>
    <w:p w14:paraId="2BCBFD6F" w14:textId="22B1D077" w:rsidR="004D761C" w:rsidRPr="008858DA" w:rsidRDefault="008858DA" w:rsidP="00585CDA">
      <w:pPr>
        <w:rPr>
          <w:bCs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R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0,000000018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 55555555,5556</m:t>
          </m:r>
        </m:oMath>
      </m:oMathPara>
    </w:p>
    <w:p w14:paraId="4BC66277" w14:textId="77777777" w:rsidR="004D761C" w:rsidRPr="004D761C" w:rsidRDefault="004D761C" w:rsidP="00585CDA">
      <w:pPr>
        <w:rPr>
          <w:b/>
          <w:i/>
          <w:sz w:val="28"/>
        </w:rPr>
      </w:pPr>
    </w:p>
    <w:p w14:paraId="14BC5297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№2. </w:t>
      </w:r>
    </w:p>
    <w:p w14:paraId="17B918CA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2F8BE1F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0001-02</w:t>
      </w:r>
    </w:p>
    <w:p w14:paraId="0BA282B5" w14:textId="0749F249" w:rsidR="004D761C" w:rsidRDefault="000C2528" w:rsidP="00585CDA">
      <w:r>
        <w:rPr>
          <w:noProof/>
        </w:rPr>
        <w:drawing>
          <wp:inline distT="0" distB="0" distL="0" distR="0" wp14:anchorId="60F7EE05" wp14:editId="26DCFFB1">
            <wp:extent cx="6330315" cy="456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747D0C41" w14:textId="77777777" w:rsidR="004D761C" w:rsidRDefault="004D761C" w:rsidP="00585CDA">
      <w:r>
        <w:t xml:space="preserve">Число ступеней конвейера: n = 4                </w:t>
      </w:r>
    </w:p>
    <w:p w14:paraId="7C4C03C9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0B3A1EB3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4FB8631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6FBD32D4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853DCE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544FA8A5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F05AA65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766A01C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7192D95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4BF69E0C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4F1A01EF" w14:textId="77777777" w:rsidR="004D761C" w:rsidRDefault="004D761C" w:rsidP="00585CDA">
      <w:r>
        <w:t>Введите общую формулу для расчета производительности конвейера.</w:t>
      </w:r>
    </w:p>
    <w:p w14:paraId="2BABD411" w14:textId="77777777" w:rsidR="004D761C" w:rsidRPr="004D761C" w:rsidRDefault="004D761C" w:rsidP="00585CDA">
      <w:pPr>
        <w:rPr>
          <w:b/>
          <w:i/>
          <w:sz w:val="28"/>
        </w:rPr>
      </w:pPr>
    </w:p>
    <w:p w14:paraId="79F3601F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08BB7E33" w14:textId="77777777" w:rsidR="004D761C" w:rsidRPr="004D761C" w:rsidRDefault="004D761C" w:rsidP="00585CDA">
      <w:pPr>
        <w:rPr>
          <w:b/>
          <w:i/>
          <w:sz w:val="28"/>
        </w:rPr>
      </w:pPr>
    </w:p>
    <w:p w14:paraId="1BE52499" w14:textId="6C2820AF" w:rsidR="004D761C" w:rsidRPr="008858DA" w:rsidRDefault="008858DA" w:rsidP="00585CDA">
      <w:pPr>
        <w:rPr>
          <w:b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*(L+n-1)+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0B9D2A8" w14:textId="77777777" w:rsidR="004D761C" w:rsidRPr="004D761C" w:rsidRDefault="004D761C" w:rsidP="00585CDA">
      <w:pPr>
        <w:rPr>
          <w:b/>
          <w:i/>
          <w:sz w:val="28"/>
        </w:rPr>
      </w:pPr>
    </w:p>
    <w:p w14:paraId="33D33F0A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№3. </w:t>
      </w:r>
    </w:p>
    <w:p w14:paraId="4A262B76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55E3CFD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0001-03</w:t>
      </w:r>
    </w:p>
    <w:p w14:paraId="7B5677B2" w14:textId="79E60B56" w:rsidR="004D761C" w:rsidRDefault="000C2528" w:rsidP="00585CDA">
      <w:r>
        <w:rPr>
          <w:noProof/>
        </w:rPr>
        <w:drawing>
          <wp:inline distT="0" distB="0" distL="0" distR="0" wp14:anchorId="22732FBA" wp14:editId="60500BEA">
            <wp:extent cx="6330315" cy="4564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3F3AD3F0" w14:textId="77777777" w:rsidR="004D761C" w:rsidRDefault="004D761C" w:rsidP="00585CDA">
      <w:r>
        <w:t xml:space="preserve">Число ступеней конвейера: n = 4                </w:t>
      </w:r>
    </w:p>
    <w:p w14:paraId="4EE163CC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37BE5922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1C6E46E5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4DA274F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C6EF7C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7824A6BE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11DC73A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5E70CDD1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2894AB49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A7BD99F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2C589B41" w14:textId="77777777" w:rsidR="004D761C" w:rsidRDefault="004D761C" w:rsidP="00585CDA">
      <w:r>
        <w:t>Рассчитайте производительность конвейера P.</w:t>
      </w:r>
    </w:p>
    <w:p w14:paraId="5E48D511" w14:textId="77777777" w:rsidR="004D761C" w:rsidRDefault="004D761C" w:rsidP="00585CDA"/>
    <w:p w14:paraId="2B22DFD1" w14:textId="77777777" w:rsidR="004D761C" w:rsidRDefault="004D761C" w:rsidP="00585CDA"/>
    <w:p w14:paraId="73F12B51" w14:textId="05935C3C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</w:t>
      </w:r>
      <w:r w:rsidR="00C16A2E" w:rsidRPr="004D761C">
        <w:rPr>
          <w:b/>
          <w:i/>
          <w:sz w:val="28"/>
        </w:rPr>
        <w:t>Решение:</w:t>
      </w:r>
    </w:p>
    <w:p w14:paraId="0617ACD4" w14:textId="77777777" w:rsidR="004D761C" w:rsidRPr="004D761C" w:rsidRDefault="004D761C" w:rsidP="00585CDA">
      <w:pPr>
        <w:rPr>
          <w:b/>
          <w:i/>
          <w:sz w:val="28"/>
        </w:rPr>
      </w:pPr>
    </w:p>
    <w:p w14:paraId="554DF1CB" w14:textId="6511AC96" w:rsidR="004D761C" w:rsidRPr="00C16A2E" w:rsidRDefault="008858DA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128</m:t>
              </m:r>
            </m:num>
            <m:den>
              <m:r>
                <w:rPr>
                  <w:rFonts w:ascii="Cambria Math" w:hAnsi="Cambria Math"/>
                  <w:sz w:val="28"/>
                </w:rPr>
                <m:t>18*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128+4-1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+11*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=53541550</m:t>
          </m:r>
        </m:oMath>
      </m:oMathPara>
    </w:p>
    <w:p w14:paraId="2A41DC1A" w14:textId="77777777" w:rsidR="004D761C" w:rsidRPr="00863F04" w:rsidRDefault="004D761C" w:rsidP="00585CDA">
      <w:pPr>
        <w:rPr>
          <w:b/>
          <w:i/>
          <w:sz w:val="28"/>
        </w:rPr>
      </w:pPr>
    </w:p>
    <w:p w14:paraId="3BA5A5BD" w14:textId="70A4DA2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</w:t>
      </w:r>
    </w:p>
    <w:p w14:paraId="5CD42AC3" w14:textId="77777777" w:rsidR="004D761C" w:rsidRPr="004D761C" w:rsidRDefault="004D761C" w:rsidP="00585CDA">
      <w:pPr>
        <w:rPr>
          <w:b/>
          <w:i/>
          <w:sz w:val="28"/>
        </w:rPr>
      </w:pPr>
    </w:p>
    <w:p w14:paraId="52795248" w14:textId="77777777" w:rsidR="004D761C" w:rsidRPr="004D761C" w:rsidRDefault="004D761C" w:rsidP="00585CDA">
      <w:pPr>
        <w:rPr>
          <w:b/>
          <w:i/>
          <w:sz w:val="28"/>
        </w:rPr>
      </w:pPr>
    </w:p>
    <w:p w14:paraId="13566D06" w14:textId="77777777" w:rsidR="004D761C" w:rsidRPr="004D761C" w:rsidRDefault="004D761C" w:rsidP="00585CDA">
      <w:pPr>
        <w:rPr>
          <w:b/>
          <w:i/>
          <w:sz w:val="28"/>
        </w:rPr>
      </w:pPr>
    </w:p>
    <w:p w14:paraId="75A142FD" w14:textId="1BCFAFE5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t xml:space="preserve">Задание №4. </w:t>
      </w:r>
    </w:p>
    <w:p w14:paraId="4693CC83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2F1986F2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0001-04</w:t>
      </w:r>
    </w:p>
    <w:p w14:paraId="015AC517" w14:textId="31F2B6C0" w:rsidR="004D761C" w:rsidRDefault="000C2528" w:rsidP="00585CDA">
      <w:r>
        <w:rPr>
          <w:noProof/>
        </w:rPr>
        <w:drawing>
          <wp:inline distT="0" distB="0" distL="0" distR="0" wp14:anchorId="37FABA5A" wp14:editId="4A3A198B">
            <wp:extent cx="6330315" cy="4564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1247A84C" w14:textId="77777777" w:rsidR="004D761C" w:rsidRDefault="004D761C" w:rsidP="00585CDA">
      <w:r>
        <w:t xml:space="preserve">Число ступеней конвейера: n = 4                </w:t>
      </w:r>
    </w:p>
    <w:p w14:paraId="62103424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22AD27D4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67DDAA9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3DE6FE29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1B13C6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767A052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D7E669F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4533ACC4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A77AE39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0C63A471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65A82D75" w14:textId="77777777" w:rsidR="004D761C" w:rsidRDefault="004D761C" w:rsidP="00585CDA">
      <w:r>
        <w:t>Введите формулу для расчета коэффициента снижения пропускной способности.</w:t>
      </w:r>
    </w:p>
    <w:p w14:paraId="00E7F87C" w14:textId="77777777" w:rsidR="004D761C" w:rsidRPr="004D761C" w:rsidRDefault="004D761C" w:rsidP="00585CDA">
      <w:pPr>
        <w:rPr>
          <w:b/>
          <w:i/>
          <w:sz w:val="28"/>
        </w:rPr>
      </w:pPr>
    </w:p>
    <w:p w14:paraId="5E34679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1B75FA33" w14:textId="77777777" w:rsidR="004D761C" w:rsidRPr="004D761C" w:rsidRDefault="004D761C" w:rsidP="00585CDA">
      <w:pPr>
        <w:rPr>
          <w:b/>
          <w:i/>
          <w:sz w:val="28"/>
        </w:rPr>
      </w:pPr>
    </w:p>
    <w:p w14:paraId="180C3146" w14:textId="1B3CCC29" w:rsidR="004D761C" w:rsidRPr="00C16A2E" w:rsidRDefault="00C16A2E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d=f*r+(1-f)</m:t>
          </m:r>
        </m:oMath>
      </m:oMathPara>
    </w:p>
    <w:p w14:paraId="26CB0D7E" w14:textId="77777777" w:rsidR="004D761C" w:rsidRPr="004D761C" w:rsidRDefault="004D761C" w:rsidP="00585CDA">
      <w:pPr>
        <w:rPr>
          <w:b/>
          <w:i/>
          <w:sz w:val="28"/>
        </w:rPr>
      </w:pPr>
    </w:p>
    <w:p w14:paraId="56D1640D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№5. </w:t>
      </w:r>
    </w:p>
    <w:p w14:paraId="39F8394A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02BA9B5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0001-05</w:t>
      </w:r>
    </w:p>
    <w:p w14:paraId="4BE4EDDB" w14:textId="6BAD4924" w:rsidR="004D761C" w:rsidRDefault="000C2528" w:rsidP="00585CDA">
      <w:r>
        <w:rPr>
          <w:noProof/>
        </w:rPr>
        <w:drawing>
          <wp:inline distT="0" distB="0" distL="0" distR="0" wp14:anchorId="28CBE8FC" wp14:editId="75A590B4">
            <wp:extent cx="6330315" cy="4564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2885C154" w14:textId="77777777" w:rsidR="004D761C" w:rsidRDefault="004D761C" w:rsidP="00585CDA">
      <w:r>
        <w:t xml:space="preserve">Число ступеней конвейера: n = 4                </w:t>
      </w:r>
    </w:p>
    <w:p w14:paraId="2E568B09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492091BD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0183E5B7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3C10601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5B433E8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DC3979E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39C4D8F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6E583386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48BD8DF2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2AFB56E8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0741BB88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коэффициент снижения пропускной </w:t>
      </w:r>
      <w:proofErr w:type="spellStart"/>
      <w:r>
        <w:t>спопобности</w:t>
      </w:r>
      <w:proofErr w:type="spellEnd"/>
      <w:r>
        <w:t xml:space="preserve"> d.</w:t>
      </w:r>
    </w:p>
    <w:p w14:paraId="568BD47D" w14:textId="77777777" w:rsidR="004D761C" w:rsidRPr="004D761C" w:rsidRDefault="004D761C" w:rsidP="00585CDA">
      <w:pPr>
        <w:rPr>
          <w:b/>
          <w:i/>
          <w:sz w:val="28"/>
        </w:rPr>
      </w:pPr>
    </w:p>
    <w:p w14:paraId="4D63A623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02E967AF" w14:textId="77777777" w:rsidR="004D761C" w:rsidRPr="004D761C" w:rsidRDefault="004D761C" w:rsidP="00585CDA">
      <w:pPr>
        <w:rPr>
          <w:b/>
          <w:i/>
          <w:sz w:val="28"/>
        </w:rPr>
      </w:pPr>
    </w:p>
    <w:p w14:paraId="4F3B4551" w14:textId="059558F0" w:rsidR="004D761C" w:rsidRPr="004E082B" w:rsidRDefault="00C16A2E" w:rsidP="00585CDA">
      <w:pPr>
        <w:rPr>
          <w:bCs/>
          <w:iCs/>
          <w:sz w:val="28"/>
        </w:rPr>
      </w:pPr>
      <w:r>
        <w:rPr>
          <w:bCs/>
          <w:iCs/>
          <w:sz w:val="28"/>
          <w:lang w:val="en-US"/>
        </w:rPr>
        <w:t>d</w:t>
      </w:r>
      <w:r w:rsidRPr="004E082B">
        <w:rPr>
          <w:bCs/>
          <w:iCs/>
          <w:sz w:val="28"/>
        </w:rPr>
        <w:t xml:space="preserve"> = 0*0+(1-</w:t>
      </w:r>
      <w:proofErr w:type="gramStart"/>
      <w:r w:rsidRPr="004E082B">
        <w:rPr>
          <w:bCs/>
          <w:iCs/>
          <w:sz w:val="28"/>
        </w:rPr>
        <w:t>0)=</w:t>
      </w:r>
      <w:proofErr w:type="gramEnd"/>
      <w:r w:rsidRPr="004E082B">
        <w:rPr>
          <w:bCs/>
          <w:iCs/>
          <w:sz w:val="28"/>
        </w:rPr>
        <w:t>1</w:t>
      </w:r>
    </w:p>
    <w:p w14:paraId="2FDF1CBB" w14:textId="77777777" w:rsidR="004D761C" w:rsidRPr="004D761C" w:rsidRDefault="004D761C" w:rsidP="00585CDA">
      <w:pPr>
        <w:rPr>
          <w:b/>
          <w:i/>
          <w:sz w:val="28"/>
        </w:rPr>
      </w:pPr>
    </w:p>
    <w:p w14:paraId="1D5DF66C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№6. </w:t>
      </w:r>
    </w:p>
    <w:p w14:paraId="38C34176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5B3167F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0001-06</w:t>
      </w:r>
    </w:p>
    <w:p w14:paraId="3272DCAE" w14:textId="3050ED45" w:rsidR="004D761C" w:rsidRDefault="000C2528" w:rsidP="00585CDA">
      <w:r>
        <w:rPr>
          <w:noProof/>
        </w:rPr>
        <w:drawing>
          <wp:inline distT="0" distB="0" distL="0" distR="0" wp14:anchorId="31B5E0AB" wp14:editId="66A3ADD7">
            <wp:extent cx="6330315" cy="4564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7B88D12E" w14:textId="77777777" w:rsidR="004D761C" w:rsidRDefault="004D761C" w:rsidP="00585CDA">
      <w:r>
        <w:t xml:space="preserve">Число ступеней конвейера: n = 4                </w:t>
      </w:r>
    </w:p>
    <w:p w14:paraId="4ACDC6F9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535722A3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50D89B6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20CFD176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5FA35111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769D1A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519D5474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1BBDBCFC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5907D707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1CD10C53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1AD28B65" w14:textId="77777777" w:rsidR="004D761C" w:rsidRDefault="004D761C" w:rsidP="00585CDA">
      <w:r>
        <w:t>Введите формулу для расчета эффективности конвейера E.</w:t>
      </w:r>
    </w:p>
    <w:p w14:paraId="1A3A60DC" w14:textId="77777777" w:rsidR="004D761C" w:rsidRDefault="004D761C" w:rsidP="00585CDA">
      <w:r>
        <w:t xml:space="preserve">Время старта конвейера = </w:t>
      </w:r>
      <w:proofErr w:type="spellStart"/>
      <w:r>
        <w:t>tstart</w:t>
      </w:r>
      <w:proofErr w:type="spellEnd"/>
      <w:r>
        <w:t>.</w:t>
      </w:r>
    </w:p>
    <w:p w14:paraId="24B4618B" w14:textId="77777777" w:rsidR="004D761C" w:rsidRPr="004D761C" w:rsidRDefault="004D761C" w:rsidP="00585CDA">
      <w:pPr>
        <w:rPr>
          <w:b/>
          <w:i/>
          <w:sz w:val="28"/>
        </w:rPr>
      </w:pPr>
    </w:p>
    <w:p w14:paraId="370ECEF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4E25A4EE" w14:textId="77777777" w:rsidR="004D761C" w:rsidRPr="004D761C" w:rsidRDefault="004D761C" w:rsidP="00585CDA">
      <w:pPr>
        <w:rPr>
          <w:b/>
          <w:i/>
          <w:sz w:val="28"/>
        </w:rPr>
      </w:pPr>
    </w:p>
    <w:p w14:paraId="15350CD7" w14:textId="53611362" w:rsidR="004D761C" w:rsidRPr="005E27B8" w:rsidRDefault="005E27B8" w:rsidP="00585CDA">
      <w:pPr>
        <w:rPr>
          <w:b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E=L*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scalar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+(L-1)*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2F3A476F" w14:textId="77777777" w:rsidR="004D761C" w:rsidRPr="004D761C" w:rsidRDefault="004D761C" w:rsidP="00585CDA">
      <w:pPr>
        <w:rPr>
          <w:b/>
          <w:i/>
          <w:sz w:val="28"/>
        </w:rPr>
      </w:pPr>
    </w:p>
    <w:p w14:paraId="69D3310F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№7. </w:t>
      </w:r>
    </w:p>
    <w:p w14:paraId="660DEE14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F73691B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0001-07</w:t>
      </w:r>
    </w:p>
    <w:p w14:paraId="4994039B" w14:textId="60250024" w:rsidR="004D761C" w:rsidRDefault="000C2528" w:rsidP="00585CDA">
      <w:r>
        <w:rPr>
          <w:noProof/>
        </w:rPr>
        <w:drawing>
          <wp:inline distT="0" distB="0" distL="0" distR="0" wp14:anchorId="2978C0C9" wp14:editId="5A35E1D1">
            <wp:extent cx="6330315" cy="4564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spellStart"/>
      <w:proofErr w:type="gramStart"/>
      <w:r w:rsidR="004D761C">
        <w:t>Ai,Bi</w:t>
      </w:r>
      <w:proofErr w:type="gramEnd"/>
      <w:r w:rsidR="004D761C">
        <w:t>,Ci</w:t>
      </w:r>
      <w:proofErr w:type="spellEnd"/>
      <w:r w:rsidR="004D761C">
        <w:t xml:space="preserve">                                         </w:t>
      </w:r>
    </w:p>
    <w:p w14:paraId="4E5B2022" w14:textId="77777777" w:rsidR="004D761C" w:rsidRDefault="004D761C" w:rsidP="00585CDA">
      <w:r>
        <w:t xml:space="preserve">Число ступеней конвейера: n = 4                </w:t>
      </w:r>
    </w:p>
    <w:p w14:paraId="18EC957D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472FADC8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0B2AB58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0083277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28E63F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B9CC84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78BB314A" w14:textId="77777777" w:rsidR="004D761C" w:rsidRDefault="004D761C" w:rsidP="00585CDA">
      <w:r>
        <w:t xml:space="preserve">t5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405ECF68" w14:textId="77777777" w:rsidR="004D761C" w:rsidRDefault="004D761C" w:rsidP="00585CDA">
      <w:r>
        <w:t xml:space="preserve">t6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10479570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</w:t>
      </w:r>
    </w:p>
    <w:p w14:paraId="253C9632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205AD1F6" w14:textId="77777777" w:rsidR="004D761C" w:rsidRDefault="004D761C" w:rsidP="00585CDA">
      <w:r>
        <w:t>Рассчитайте эффективность конвейера E.</w:t>
      </w:r>
    </w:p>
    <w:p w14:paraId="26B73601" w14:textId="77777777" w:rsidR="004D761C" w:rsidRPr="004D761C" w:rsidRDefault="004D761C" w:rsidP="00585CDA">
      <w:pPr>
        <w:rPr>
          <w:b/>
          <w:i/>
          <w:sz w:val="28"/>
        </w:rPr>
      </w:pPr>
    </w:p>
    <w:p w14:paraId="5D9F90B7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4D7F99D7" w14:textId="77777777" w:rsidR="004D761C" w:rsidRPr="004D761C" w:rsidRDefault="004D761C" w:rsidP="00585CDA">
      <w:pPr>
        <w:rPr>
          <w:b/>
          <w:i/>
          <w:sz w:val="28"/>
        </w:rPr>
      </w:pPr>
    </w:p>
    <w:p w14:paraId="24E4B77E" w14:textId="77777777" w:rsidR="005E27B8" w:rsidRPr="005E27B8" w:rsidRDefault="005E27B8" w:rsidP="005E27B8">
      <w:pPr>
        <w:rPr>
          <w:b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E=L*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scalar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+(L-1)*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76210559" w14:textId="71B29777" w:rsidR="005E27B8" w:rsidRDefault="00000000" w:rsidP="00585CDA">
      <w:pPr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start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=11*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+4*18*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=8,3*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-8</m:t>
              </m:r>
            </m:sup>
          </m:sSup>
        </m:oMath>
      </m:oMathPara>
    </w:p>
    <w:p w14:paraId="367A14D6" w14:textId="77777777" w:rsidR="005E27B8" w:rsidRDefault="005E27B8" w:rsidP="00585CDA">
      <w:pPr>
        <w:rPr>
          <w:bCs/>
          <w:iCs/>
          <w:sz w:val="28"/>
          <w:lang w:val="en-US"/>
        </w:rPr>
      </w:pPr>
    </w:p>
    <w:p w14:paraId="333DB362" w14:textId="49C49AE8" w:rsidR="004D761C" w:rsidRPr="004E082B" w:rsidRDefault="005E27B8" w:rsidP="00585CDA">
      <w:pPr>
        <w:rPr>
          <w:bCs/>
          <w:iCs/>
          <w:sz w:val="28"/>
        </w:rPr>
      </w:pPr>
      <w:r w:rsidRPr="005E27B8">
        <w:rPr>
          <w:bCs/>
          <w:iCs/>
          <w:sz w:val="28"/>
          <w:lang w:val="en-US"/>
        </w:rPr>
        <w:t>E</w:t>
      </w:r>
      <w:r w:rsidRPr="004E082B">
        <w:rPr>
          <w:bCs/>
          <w:iCs/>
          <w:sz w:val="28"/>
        </w:rPr>
        <w:t xml:space="preserve"> = </w:t>
      </w:r>
      <w:r w:rsidR="00B249BB" w:rsidRPr="004E082B">
        <w:rPr>
          <w:bCs/>
          <w:iCs/>
          <w:sz w:val="28"/>
        </w:rPr>
        <w:t>128*60*10^-9</w:t>
      </w:r>
      <w:proofErr w:type="gramStart"/>
      <w:r w:rsidR="00B249BB" w:rsidRPr="004E082B">
        <w:rPr>
          <w:bCs/>
          <w:iCs/>
          <w:sz w:val="28"/>
        </w:rPr>
        <w:t>/(</w:t>
      </w:r>
      <w:proofErr w:type="gramEnd"/>
      <w:r w:rsidR="00B249BB" w:rsidRPr="004E082B">
        <w:rPr>
          <w:bCs/>
          <w:iCs/>
          <w:sz w:val="28"/>
        </w:rPr>
        <w:t>8,3*10^-8 + (128-1)*18*10^-9)=</w:t>
      </w:r>
      <w:r w:rsidR="00B249BB" w:rsidRPr="00B249BB">
        <w:t xml:space="preserve"> </w:t>
      </w:r>
      <w:r w:rsidR="00B249BB" w:rsidRPr="004E082B">
        <w:rPr>
          <w:bCs/>
          <w:iCs/>
          <w:sz w:val="28"/>
        </w:rPr>
        <w:t>3,212493</w:t>
      </w:r>
    </w:p>
    <w:p w14:paraId="61178E1E" w14:textId="47DE0B87" w:rsidR="004D761C" w:rsidRDefault="004D761C" w:rsidP="00585CDA">
      <w:pPr>
        <w:rPr>
          <w:b/>
          <w:i/>
          <w:sz w:val="28"/>
        </w:rPr>
      </w:pPr>
    </w:p>
    <w:p w14:paraId="1E013321" w14:textId="77777777" w:rsidR="00B338F5" w:rsidRDefault="00B338F5" w:rsidP="00B338F5">
      <w:pPr>
        <w:ind w:firstLine="708"/>
        <w:rPr>
          <w:sz w:val="28"/>
          <w:szCs w:val="28"/>
        </w:rPr>
      </w:pPr>
      <w:r w:rsidRPr="00B338F5">
        <w:rPr>
          <w:sz w:val="28"/>
          <w:szCs w:val="28"/>
        </w:rPr>
        <w:t xml:space="preserve">Производительность векторного процессора напрямую зависит от: </w:t>
      </w:r>
    </w:p>
    <w:p w14:paraId="1224243D" w14:textId="77777777" w:rsidR="00B338F5" w:rsidRDefault="00B338F5" w:rsidP="00B338F5">
      <w:pPr>
        <w:ind w:firstLine="708"/>
        <w:rPr>
          <w:sz w:val="28"/>
          <w:szCs w:val="28"/>
        </w:rPr>
      </w:pPr>
      <w:r w:rsidRPr="00B338F5">
        <w:rPr>
          <w:sz w:val="28"/>
          <w:szCs w:val="28"/>
        </w:rPr>
        <w:lastRenderedPageBreak/>
        <w:sym w:font="Symbol" w:char="F0B7"/>
      </w:r>
      <w:r w:rsidRPr="00B338F5">
        <w:rPr>
          <w:sz w:val="28"/>
          <w:szCs w:val="28"/>
        </w:rPr>
        <w:t xml:space="preserve"> Длины вектора. С увеличением длины вектора повышается его производительность и эффективность. </w:t>
      </w:r>
    </w:p>
    <w:p w14:paraId="77B0AC5E" w14:textId="77777777" w:rsidR="00B338F5" w:rsidRDefault="00B338F5" w:rsidP="00B338F5">
      <w:pPr>
        <w:ind w:firstLine="708"/>
        <w:rPr>
          <w:sz w:val="28"/>
          <w:szCs w:val="28"/>
        </w:rPr>
      </w:pPr>
      <w:r w:rsidRPr="00B338F5">
        <w:rPr>
          <w:sz w:val="28"/>
          <w:szCs w:val="28"/>
        </w:rPr>
        <w:sym w:font="Symbol" w:char="F0B7"/>
      </w:r>
      <w:r w:rsidRPr="00B338F5">
        <w:rPr>
          <w:sz w:val="28"/>
          <w:szCs w:val="28"/>
        </w:rPr>
        <w:t xml:space="preserve"> От времени инициализации векторного процессора. Чем оно меньше, тем выше производительность. Идеальным вариантом является последовательность из одинаковых векторных команд </w:t>
      </w:r>
    </w:p>
    <w:p w14:paraId="2C6D1D2D" w14:textId="4FD19319" w:rsidR="00B338F5" w:rsidRDefault="00B338F5" w:rsidP="00B338F5">
      <w:pPr>
        <w:ind w:firstLine="708"/>
        <w:rPr>
          <w:sz w:val="28"/>
          <w:szCs w:val="28"/>
        </w:rPr>
      </w:pPr>
      <w:r w:rsidRPr="00B338F5">
        <w:rPr>
          <w:sz w:val="28"/>
          <w:szCs w:val="28"/>
        </w:rPr>
        <w:sym w:font="Symbol" w:char="F0B7"/>
      </w:r>
      <w:r w:rsidRPr="00B338F5">
        <w:rPr>
          <w:sz w:val="28"/>
          <w:szCs w:val="28"/>
        </w:rPr>
        <w:t xml:space="preserve"> От времени ступени, т.е. самой медленной ступени. Зависимость P и E от длины вектора представлена в таблице 1</w:t>
      </w:r>
    </w:p>
    <w:p w14:paraId="36051726" w14:textId="4690DB03" w:rsidR="00B338F5" w:rsidRDefault="00B338F5" w:rsidP="00B338F5">
      <w:pPr>
        <w:rPr>
          <w:sz w:val="28"/>
          <w:szCs w:val="28"/>
        </w:rPr>
      </w:pPr>
    </w:p>
    <w:p w14:paraId="3E2ECFDE" w14:textId="4D3D619B" w:rsidR="00B338F5" w:rsidRPr="00B338F5" w:rsidRDefault="00B338F5" w:rsidP="00B338F5">
      <w:pPr>
        <w:rPr>
          <w:sz w:val="28"/>
          <w:szCs w:val="28"/>
        </w:rPr>
      </w:pPr>
      <w:r w:rsidRPr="00B338F5">
        <w:rPr>
          <w:sz w:val="28"/>
          <w:szCs w:val="28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22"/>
        <w:gridCol w:w="3322"/>
        <w:gridCol w:w="3322"/>
      </w:tblGrid>
      <w:tr w:rsidR="00B338F5" w14:paraId="40696BD4" w14:textId="77777777" w:rsidTr="00B338F5">
        <w:tc>
          <w:tcPr>
            <w:tcW w:w="3322" w:type="dxa"/>
          </w:tcPr>
          <w:p w14:paraId="11119458" w14:textId="5FEC072A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</w:t>
            </w:r>
          </w:p>
        </w:tc>
        <w:tc>
          <w:tcPr>
            <w:tcW w:w="3322" w:type="dxa"/>
          </w:tcPr>
          <w:p w14:paraId="6A74BA53" w14:textId="7CDBB94F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3322" w:type="dxa"/>
          </w:tcPr>
          <w:p w14:paraId="1B1CF180" w14:textId="146110DA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E</w:t>
            </w:r>
          </w:p>
        </w:tc>
      </w:tr>
      <w:tr w:rsidR="00B338F5" w14:paraId="57EB294D" w14:textId="77777777" w:rsidTr="00B338F5">
        <w:tc>
          <w:tcPr>
            <w:tcW w:w="3322" w:type="dxa"/>
          </w:tcPr>
          <w:p w14:paraId="275A83ED" w14:textId="4E539CE6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3322" w:type="dxa"/>
          </w:tcPr>
          <w:p w14:paraId="5683E1C1" w14:textId="417F2A91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13507809</w:t>
            </w:r>
          </w:p>
        </w:tc>
        <w:tc>
          <w:tcPr>
            <w:tcW w:w="3322" w:type="dxa"/>
          </w:tcPr>
          <w:p w14:paraId="1C788DF8" w14:textId="1DAB6BD0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0,810468</w:t>
            </w:r>
          </w:p>
        </w:tc>
      </w:tr>
      <w:tr w:rsidR="00B338F5" w14:paraId="41ABAC03" w14:textId="77777777" w:rsidTr="00B338F5">
        <w:tc>
          <w:tcPr>
            <w:tcW w:w="3322" w:type="dxa"/>
          </w:tcPr>
          <w:p w14:paraId="739C5060" w14:textId="207CCDD9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64</w:t>
            </w:r>
          </w:p>
        </w:tc>
        <w:tc>
          <w:tcPr>
            <w:tcW w:w="3322" w:type="dxa"/>
          </w:tcPr>
          <w:p w14:paraId="4EC4782C" w14:textId="77CE622E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27015618</w:t>
            </w:r>
          </w:p>
        </w:tc>
        <w:tc>
          <w:tcPr>
            <w:tcW w:w="3322" w:type="dxa"/>
          </w:tcPr>
          <w:p w14:paraId="62430F37" w14:textId="1067529D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1,620937</w:t>
            </w:r>
          </w:p>
        </w:tc>
      </w:tr>
      <w:tr w:rsidR="00B338F5" w14:paraId="2DCFD29C" w14:textId="77777777" w:rsidTr="00B338F5">
        <w:tc>
          <w:tcPr>
            <w:tcW w:w="3322" w:type="dxa"/>
          </w:tcPr>
          <w:p w14:paraId="71F2D2AB" w14:textId="49C16EA5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96</w:t>
            </w:r>
          </w:p>
        </w:tc>
        <w:tc>
          <w:tcPr>
            <w:tcW w:w="3322" w:type="dxa"/>
          </w:tcPr>
          <w:p w14:paraId="0B88D353" w14:textId="6C322D77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40523427</w:t>
            </w:r>
          </w:p>
        </w:tc>
        <w:tc>
          <w:tcPr>
            <w:tcW w:w="3322" w:type="dxa"/>
          </w:tcPr>
          <w:p w14:paraId="1B1FCB88" w14:textId="475FE2A9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338F5">
              <w:rPr>
                <w:bCs/>
                <w:iCs/>
                <w:sz w:val="28"/>
                <w:szCs w:val="28"/>
              </w:rPr>
              <w:t>2,4314056</w:t>
            </w:r>
          </w:p>
        </w:tc>
      </w:tr>
      <w:tr w:rsidR="00B338F5" w14:paraId="51D1EAEF" w14:textId="77777777" w:rsidTr="00B338F5">
        <w:tc>
          <w:tcPr>
            <w:tcW w:w="3322" w:type="dxa"/>
          </w:tcPr>
          <w:p w14:paraId="18CF78FA" w14:textId="60956C29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128</w:t>
            </w:r>
          </w:p>
        </w:tc>
        <w:tc>
          <w:tcPr>
            <w:tcW w:w="3322" w:type="dxa"/>
          </w:tcPr>
          <w:p w14:paraId="6A60BB2D" w14:textId="4A4E7E8A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53541550</m:t>
                </m:r>
              </m:oMath>
            </m:oMathPara>
          </w:p>
        </w:tc>
        <w:tc>
          <w:tcPr>
            <w:tcW w:w="3322" w:type="dxa"/>
          </w:tcPr>
          <w:p w14:paraId="1BF99B92" w14:textId="27F6BFB4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B249BB">
              <w:rPr>
                <w:bCs/>
                <w:iCs/>
                <w:sz w:val="28"/>
                <w:lang w:val="en-US"/>
              </w:rPr>
              <w:t>3,2</w:t>
            </w:r>
            <w:r>
              <w:rPr>
                <w:bCs/>
                <w:iCs/>
                <w:sz w:val="28"/>
                <w:lang w:val="en-US"/>
              </w:rPr>
              <w:t>12493</w:t>
            </w:r>
          </w:p>
        </w:tc>
      </w:tr>
    </w:tbl>
    <w:p w14:paraId="15B7ABB0" w14:textId="5B85B5BF" w:rsidR="00B338F5" w:rsidRDefault="00B338F5" w:rsidP="00B338F5">
      <w:pPr>
        <w:rPr>
          <w:b/>
          <w:i/>
          <w:sz w:val="28"/>
          <w:szCs w:val="28"/>
        </w:rPr>
      </w:pPr>
    </w:p>
    <w:p w14:paraId="339A3EF3" w14:textId="77B80F1A" w:rsidR="00B338F5" w:rsidRPr="00B338F5" w:rsidRDefault="00B338F5" w:rsidP="00B338F5">
      <w:pPr>
        <w:rPr>
          <w:sz w:val="28"/>
          <w:szCs w:val="28"/>
        </w:rPr>
      </w:pPr>
      <w:r w:rsidRPr="00B338F5">
        <w:rPr>
          <w:sz w:val="28"/>
          <w:szCs w:val="28"/>
        </w:rPr>
        <w:t xml:space="preserve">Зависимость P и E от количества ступеней и </w:t>
      </w:r>
      <w:proofErr w:type="spellStart"/>
      <w:r w:rsidRPr="00B338F5">
        <w:rPr>
          <w:sz w:val="28"/>
          <w:szCs w:val="28"/>
        </w:rPr>
        <w:t>tc</w:t>
      </w:r>
      <w:proofErr w:type="spellEnd"/>
      <w:r w:rsidRPr="00B338F5">
        <w:rPr>
          <w:sz w:val="28"/>
          <w:szCs w:val="28"/>
        </w:rPr>
        <w:t xml:space="preserve"> (при L = 128) представлена в таблице 2.</w:t>
      </w:r>
    </w:p>
    <w:p w14:paraId="5062A4D8" w14:textId="735ACCB8" w:rsidR="00B338F5" w:rsidRDefault="00B338F5" w:rsidP="00B338F5">
      <w:pPr>
        <w:rPr>
          <w:sz w:val="28"/>
          <w:szCs w:val="28"/>
        </w:rPr>
      </w:pPr>
    </w:p>
    <w:p w14:paraId="7D6C93B2" w14:textId="6B283EDF" w:rsidR="00B338F5" w:rsidRDefault="00B338F5" w:rsidP="00B338F5">
      <w:pPr>
        <w:rPr>
          <w:sz w:val="28"/>
          <w:szCs w:val="28"/>
        </w:rPr>
      </w:pPr>
      <w:r w:rsidRPr="00B338F5">
        <w:rPr>
          <w:sz w:val="28"/>
          <w:szCs w:val="28"/>
        </w:rPr>
        <w:t>Таблица 2</w:t>
      </w:r>
    </w:p>
    <w:p w14:paraId="0200D68B" w14:textId="75334AC4" w:rsidR="00B338F5" w:rsidRDefault="00B338F5" w:rsidP="00B338F5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2"/>
      </w:tblGrid>
      <w:tr w:rsidR="00B338F5" w14:paraId="170D577A" w14:textId="77777777" w:rsidTr="00B338F5">
        <w:tc>
          <w:tcPr>
            <w:tcW w:w="2491" w:type="dxa"/>
          </w:tcPr>
          <w:p w14:paraId="0FC0F97D" w14:textId="69C122FF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2491" w:type="dxa"/>
          </w:tcPr>
          <w:p w14:paraId="792FD845" w14:textId="0EB83143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tc</w:t>
            </w:r>
            <w:proofErr w:type="spellEnd"/>
          </w:p>
        </w:tc>
        <w:tc>
          <w:tcPr>
            <w:tcW w:w="2492" w:type="dxa"/>
          </w:tcPr>
          <w:p w14:paraId="3B88C12F" w14:textId="4B468D96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2492" w:type="dxa"/>
          </w:tcPr>
          <w:p w14:paraId="0867F421" w14:textId="6CB2A0CF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E</w:t>
            </w:r>
          </w:p>
        </w:tc>
      </w:tr>
      <w:tr w:rsidR="00B338F5" w14:paraId="7F341B8B" w14:textId="77777777" w:rsidTr="00B338F5">
        <w:tc>
          <w:tcPr>
            <w:tcW w:w="2491" w:type="dxa"/>
          </w:tcPr>
          <w:p w14:paraId="75E1B3B7" w14:textId="1BD025EE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91" w:type="dxa"/>
          </w:tcPr>
          <w:p w14:paraId="6EB86FDC" w14:textId="148C812A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92" w:type="dxa"/>
          </w:tcPr>
          <w:p w14:paraId="34A838D8" w14:textId="4853BA20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117863720</w:t>
            </w:r>
          </w:p>
        </w:tc>
        <w:tc>
          <w:tcPr>
            <w:tcW w:w="2492" w:type="dxa"/>
          </w:tcPr>
          <w:p w14:paraId="34997BEE" w14:textId="571389CE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5.5294117</w:t>
            </w:r>
          </w:p>
        </w:tc>
      </w:tr>
      <w:tr w:rsidR="00B338F5" w14:paraId="3E5D7627" w14:textId="77777777" w:rsidTr="00B338F5">
        <w:tc>
          <w:tcPr>
            <w:tcW w:w="2491" w:type="dxa"/>
          </w:tcPr>
          <w:p w14:paraId="0D11ABA5" w14:textId="1B4BD156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491" w:type="dxa"/>
          </w:tcPr>
          <w:p w14:paraId="79F28E10" w14:textId="6D43EED6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492" w:type="dxa"/>
          </w:tcPr>
          <w:p w14:paraId="6940F3B2" w14:textId="172E6D50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133472367</w:t>
            </w:r>
          </w:p>
        </w:tc>
        <w:tc>
          <w:tcPr>
            <w:tcW w:w="2492" w:type="dxa"/>
          </w:tcPr>
          <w:p w14:paraId="7BD1E57A" w14:textId="331B1409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6.2601456</w:t>
            </w:r>
          </w:p>
        </w:tc>
      </w:tr>
      <w:tr w:rsidR="00B338F5" w14:paraId="317FCA02" w14:textId="77777777" w:rsidTr="00B338F5">
        <w:tc>
          <w:tcPr>
            <w:tcW w:w="2491" w:type="dxa"/>
          </w:tcPr>
          <w:p w14:paraId="228A8153" w14:textId="46AA9AB9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491" w:type="dxa"/>
          </w:tcPr>
          <w:p w14:paraId="369007BF" w14:textId="622E8BFD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492" w:type="dxa"/>
          </w:tcPr>
          <w:p w14:paraId="4E8605E0" w14:textId="513BD613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154216867</w:t>
            </w:r>
          </w:p>
        </w:tc>
        <w:tc>
          <w:tcPr>
            <w:tcW w:w="2492" w:type="dxa"/>
          </w:tcPr>
          <w:p w14:paraId="069C33E7" w14:textId="7E453E8E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7.2307692</w:t>
            </w:r>
          </w:p>
        </w:tc>
      </w:tr>
      <w:tr w:rsidR="00B338F5" w14:paraId="0095487A" w14:textId="77777777" w:rsidTr="00B338F5">
        <w:tc>
          <w:tcPr>
            <w:tcW w:w="2491" w:type="dxa"/>
          </w:tcPr>
          <w:p w14:paraId="0E758532" w14:textId="726B2632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491" w:type="dxa"/>
          </w:tcPr>
          <w:p w14:paraId="4D839A2B" w14:textId="2EBD59AE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92" w:type="dxa"/>
          </w:tcPr>
          <w:p w14:paraId="4CBE36A4" w14:textId="1A572E46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183118741</w:t>
            </w:r>
          </w:p>
        </w:tc>
        <w:tc>
          <w:tcPr>
            <w:tcW w:w="2492" w:type="dxa"/>
          </w:tcPr>
          <w:p w14:paraId="3843154F" w14:textId="25B556C0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8.5820256</w:t>
            </w:r>
          </w:p>
        </w:tc>
      </w:tr>
      <w:tr w:rsidR="00B338F5" w14:paraId="234EBD1E" w14:textId="77777777" w:rsidTr="00B338F5">
        <w:tc>
          <w:tcPr>
            <w:tcW w:w="2491" w:type="dxa"/>
          </w:tcPr>
          <w:p w14:paraId="7A0A1C73" w14:textId="45F9D4B5" w:rsidR="00B338F5" w:rsidRP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12</w:t>
            </w:r>
          </w:p>
        </w:tc>
        <w:tc>
          <w:tcPr>
            <w:tcW w:w="2491" w:type="dxa"/>
          </w:tcPr>
          <w:p w14:paraId="70F26774" w14:textId="312629D9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92" w:type="dxa"/>
          </w:tcPr>
          <w:p w14:paraId="1E77C64D" w14:textId="501F59F7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180535966</w:t>
            </w:r>
          </w:p>
        </w:tc>
        <w:tc>
          <w:tcPr>
            <w:tcW w:w="2492" w:type="dxa"/>
          </w:tcPr>
          <w:p w14:paraId="73FF46DF" w14:textId="2B1142AB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8.4613220</w:t>
            </w:r>
          </w:p>
        </w:tc>
      </w:tr>
      <w:tr w:rsidR="00B338F5" w14:paraId="2FF05707" w14:textId="77777777" w:rsidTr="00B338F5">
        <w:tc>
          <w:tcPr>
            <w:tcW w:w="2491" w:type="dxa"/>
          </w:tcPr>
          <w:p w14:paraId="41BC4BFE" w14:textId="7D2713AA" w:rsidR="00B338F5" w:rsidRDefault="00B338F5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2491" w:type="dxa"/>
          </w:tcPr>
          <w:p w14:paraId="6FBC3732" w14:textId="2020482B" w:rsidR="00B338F5" w:rsidRPr="00FF1F51" w:rsidRDefault="00FF1F51" w:rsidP="00B338F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492" w:type="dxa"/>
          </w:tcPr>
          <w:p w14:paraId="229E76E5" w14:textId="4CBCB312" w:rsidR="00B338F5" w:rsidRPr="00B338F5" w:rsidRDefault="00FF1F51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FF1F51">
              <w:rPr>
                <w:bCs/>
                <w:iCs/>
                <w:sz w:val="28"/>
                <w:szCs w:val="28"/>
              </w:rPr>
              <w:t>176795580</w:t>
            </w:r>
          </w:p>
        </w:tc>
        <w:tc>
          <w:tcPr>
            <w:tcW w:w="2492" w:type="dxa"/>
          </w:tcPr>
          <w:p w14:paraId="3444013D" w14:textId="516660DD" w:rsidR="00B338F5" w:rsidRPr="00B338F5" w:rsidRDefault="00C274BD" w:rsidP="00B338F5">
            <w:pPr>
              <w:jc w:val="center"/>
              <w:rPr>
                <w:bCs/>
                <w:iCs/>
                <w:sz w:val="28"/>
                <w:szCs w:val="28"/>
              </w:rPr>
            </w:pPr>
            <w:r w:rsidRPr="00C274BD">
              <w:rPr>
                <w:bCs/>
                <w:iCs/>
                <w:sz w:val="28"/>
                <w:szCs w:val="28"/>
              </w:rPr>
              <w:t>8.2865013</w:t>
            </w:r>
          </w:p>
        </w:tc>
      </w:tr>
    </w:tbl>
    <w:p w14:paraId="4BC82ADB" w14:textId="4FE72572" w:rsidR="00B338F5" w:rsidRDefault="00B338F5" w:rsidP="00B338F5">
      <w:pPr>
        <w:rPr>
          <w:b/>
          <w:i/>
          <w:sz w:val="28"/>
          <w:szCs w:val="28"/>
        </w:rPr>
      </w:pPr>
    </w:p>
    <w:p w14:paraId="3096303D" w14:textId="192D8DFD" w:rsidR="00C274BD" w:rsidRDefault="00C274BD" w:rsidP="00B338F5">
      <w:pPr>
        <w:rPr>
          <w:sz w:val="28"/>
          <w:szCs w:val="28"/>
        </w:rPr>
      </w:pPr>
      <w:r w:rsidRPr="00C274BD">
        <w:rPr>
          <w:sz w:val="28"/>
          <w:szCs w:val="28"/>
        </w:rPr>
        <w:t xml:space="preserve">Производительность и эффективность конвейера зависят от количества ступеней и от времени прохождения самой медленной ступени конвейера. </w:t>
      </w:r>
    </w:p>
    <w:p w14:paraId="03ACDCAF" w14:textId="77777777" w:rsidR="00C274BD" w:rsidRDefault="00C274BD" w:rsidP="00B338F5">
      <w:pPr>
        <w:rPr>
          <w:sz w:val="28"/>
          <w:szCs w:val="28"/>
        </w:rPr>
      </w:pPr>
    </w:p>
    <w:p w14:paraId="0A67E6B7" w14:textId="77777777" w:rsidR="00C274BD" w:rsidRDefault="00C274BD" w:rsidP="00B338F5">
      <w:pPr>
        <w:rPr>
          <w:sz w:val="28"/>
          <w:szCs w:val="28"/>
        </w:rPr>
      </w:pPr>
      <w:r w:rsidRPr="00C274BD">
        <w:rPr>
          <w:sz w:val="28"/>
          <w:szCs w:val="28"/>
        </w:rPr>
        <w:t xml:space="preserve">При этом: </w:t>
      </w:r>
    </w:p>
    <w:p w14:paraId="666D30EF" w14:textId="3783E6B2" w:rsidR="00C274BD" w:rsidRPr="00C274BD" w:rsidRDefault="00C274BD" w:rsidP="00C274BD">
      <w:pPr>
        <w:pStyle w:val="a9"/>
        <w:numPr>
          <w:ilvl w:val="0"/>
          <w:numId w:val="2"/>
        </w:numPr>
        <w:rPr>
          <w:sz w:val="28"/>
          <w:szCs w:val="28"/>
        </w:rPr>
      </w:pPr>
      <w:r w:rsidRPr="00C274BD">
        <w:rPr>
          <w:sz w:val="28"/>
          <w:szCs w:val="28"/>
        </w:rPr>
        <w:t xml:space="preserve">Если с увеличением количества ступеней время </w:t>
      </w:r>
      <w:proofErr w:type="spellStart"/>
      <w:r w:rsidRPr="00C274BD">
        <w:rPr>
          <w:sz w:val="28"/>
          <w:szCs w:val="28"/>
        </w:rPr>
        <w:t>tc</w:t>
      </w:r>
      <w:proofErr w:type="spellEnd"/>
      <w:r w:rsidRPr="00C274BD">
        <w:rPr>
          <w:sz w:val="28"/>
          <w:szCs w:val="28"/>
        </w:rPr>
        <w:t xml:space="preserve"> уменьшается, то производительность и эффективность увеличиваются </w:t>
      </w:r>
    </w:p>
    <w:p w14:paraId="7194790D" w14:textId="2E1895F0" w:rsidR="00C274BD" w:rsidRPr="00C274BD" w:rsidRDefault="00C274BD" w:rsidP="00C274BD">
      <w:pPr>
        <w:pStyle w:val="a9"/>
        <w:numPr>
          <w:ilvl w:val="0"/>
          <w:numId w:val="2"/>
        </w:numPr>
        <w:rPr>
          <w:b/>
          <w:i/>
          <w:sz w:val="28"/>
          <w:szCs w:val="28"/>
        </w:rPr>
      </w:pPr>
      <w:r w:rsidRPr="00C274BD">
        <w:rPr>
          <w:sz w:val="28"/>
          <w:szCs w:val="28"/>
        </w:rPr>
        <w:t xml:space="preserve">Если с увеличением количества ступеней время </w:t>
      </w:r>
      <w:proofErr w:type="spellStart"/>
      <w:r w:rsidRPr="00C274BD">
        <w:rPr>
          <w:sz w:val="28"/>
          <w:szCs w:val="28"/>
        </w:rPr>
        <w:t>tc</w:t>
      </w:r>
      <w:proofErr w:type="spellEnd"/>
      <w:r w:rsidRPr="00C274BD">
        <w:rPr>
          <w:sz w:val="28"/>
          <w:szCs w:val="28"/>
        </w:rPr>
        <w:t xml:space="preserve"> не изменяется или увеличивается, то производительность и эффективность уменьшается</w:t>
      </w:r>
    </w:p>
    <w:p w14:paraId="5FB3F4BB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№8. </w:t>
      </w:r>
    </w:p>
    <w:p w14:paraId="15C08FFD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17609F86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0002-01</w:t>
      </w:r>
    </w:p>
    <w:p w14:paraId="70D49D83" w14:textId="178E5BBD" w:rsidR="004D761C" w:rsidRDefault="000C2528" w:rsidP="00585CDA">
      <w:r>
        <w:rPr>
          <w:noProof/>
        </w:rPr>
        <w:drawing>
          <wp:inline distT="0" distB="0" distL="0" distR="0" wp14:anchorId="1888AF7F" wp14:editId="4494B270">
            <wp:extent cx="6330315" cy="4564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27AB8F85" w14:textId="77777777" w:rsidR="004D761C" w:rsidRDefault="004D761C" w:rsidP="00585CDA">
      <w:r>
        <w:t xml:space="preserve">Число ступеней конвейера: n = 6                  </w:t>
      </w:r>
    </w:p>
    <w:p w14:paraId="7BADAE90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510ED4EE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410B89C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72B2410E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B76B025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5350513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B4943D0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4BB544F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319E3B0F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1E4C788E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76B9ABB6" w14:textId="77777777" w:rsidR="004D761C" w:rsidRDefault="004D761C" w:rsidP="00585CDA">
      <w:r>
        <w:t>Определите пропускную способность конвейера R=1/</w:t>
      </w:r>
      <w:proofErr w:type="spellStart"/>
      <w:r>
        <w:t>tc</w:t>
      </w:r>
      <w:proofErr w:type="spellEnd"/>
      <w:r>
        <w:t>.</w:t>
      </w:r>
    </w:p>
    <w:p w14:paraId="4BFD53F0" w14:textId="77777777" w:rsidR="004D761C" w:rsidRDefault="004D761C" w:rsidP="00585CDA"/>
    <w:p w14:paraId="670B2EFE" w14:textId="77777777" w:rsidR="004D761C" w:rsidRPr="004D761C" w:rsidRDefault="004D761C" w:rsidP="00585CDA">
      <w:pPr>
        <w:rPr>
          <w:b/>
          <w:i/>
          <w:sz w:val="28"/>
        </w:rPr>
      </w:pPr>
    </w:p>
    <w:p w14:paraId="3316AC54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07DDD521" w14:textId="77777777" w:rsidR="004D761C" w:rsidRPr="004D761C" w:rsidRDefault="004D761C" w:rsidP="00585CDA">
      <w:pPr>
        <w:rPr>
          <w:b/>
          <w:i/>
          <w:sz w:val="28"/>
        </w:rPr>
      </w:pPr>
    </w:p>
    <w:p w14:paraId="0FEED125" w14:textId="4EAE0E9D" w:rsidR="00B249BB" w:rsidRPr="008858DA" w:rsidRDefault="00B249BB" w:rsidP="00B249BB">
      <w:pPr>
        <w:rPr>
          <w:bCs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R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0,000000013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 76923076,9231</m:t>
          </m:r>
        </m:oMath>
      </m:oMathPara>
    </w:p>
    <w:p w14:paraId="644618D2" w14:textId="77777777" w:rsidR="004D761C" w:rsidRPr="004D761C" w:rsidRDefault="004D761C" w:rsidP="00585CDA">
      <w:pPr>
        <w:rPr>
          <w:b/>
          <w:i/>
          <w:sz w:val="28"/>
        </w:rPr>
      </w:pPr>
    </w:p>
    <w:p w14:paraId="70331537" w14:textId="77777777" w:rsidR="004D761C" w:rsidRPr="004D761C" w:rsidRDefault="004D761C" w:rsidP="00585CDA">
      <w:pPr>
        <w:rPr>
          <w:b/>
          <w:i/>
          <w:sz w:val="28"/>
        </w:rPr>
      </w:pPr>
    </w:p>
    <w:p w14:paraId="72C1D284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№9. </w:t>
      </w:r>
    </w:p>
    <w:p w14:paraId="10B615C1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46D5412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0002-02</w:t>
      </w:r>
    </w:p>
    <w:p w14:paraId="613F10E7" w14:textId="2ADD67B4" w:rsidR="004D761C" w:rsidRDefault="000C2528" w:rsidP="00585CDA">
      <w:r>
        <w:rPr>
          <w:noProof/>
        </w:rPr>
        <w:drawing>
          <wp:inline distT="0" distB="0" distL="0" distR="0" wp14:anchorId="4EC151C2" wp14:editId="5A708CFB">
            <wp:extent cx="6330315" cy="4564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4B784A01" w14:textId="77777777" w:rsidR="004D761C" w:rsidRDefault="004D761C" w:rsidP="00585CDA">
      <w:r>
        <w:t xml:space="preserve">Число ступеней конвейера: n = 6                  </w:t>
      </w:r>
    </w:p>
    <w:p w14:paraId="60BBEB44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243D86EB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676D987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727F2F26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440B2C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1182ED4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7C93203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2C90835E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3F0C84AA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E4A4D97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638F7FE8" w14:textId="77777777" w:rsidR="004D761C" w:rsidRDefault="004D761C" w:rsidP="00585CDA">
      <w:r>
        <w:t>Введите общую формулу для расчета производительности конвейера.</w:t>
      </w:r>
    </w:p>
    <w:p w14:paraId="32CCB7B2" w14:textId="77777777" w:rsidR="004D761C" w:rsidRPr="004D761C" w:rsidRDefault="004D761C" w:rsidP="00585CDA">
      <w:pPr>
        <w:rPr>
          <w:b/>
          <w:i/>
          <w:sz w:val="28"/>
        </w:rPr>
      </w:pPr>
    </w:p>
    <w:p w14:paraId="72B003AC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6589DFC8" w14:textId="77777777" w:rsidR="004D761C" w:rsidRPr="004D761C" w:rsidRDefault="004D761C" w:rsidP="00585CDA">
      <w:pPr>
        <w:rPr>
          <w:b/>
          <w:i/>
          <w:sz w:val="28"/>
        </w:rPr>
      </w:pPr>
    </w:p>
    <w:p w14:paraId="755AF70F" w14:textId="2EF89290" w:rsidR="004D761C" w:rsidRPr="004D761C" w:rsidRDefault="00B249BB" w:rsidP="00585CDA">
      <w:pPr>
        <w:rPr>
          <w:b/>
          <w:i/>
          <w:sz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*(L+n-1)+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DC500DF" w14:textId="77777777" w:rsidR="004D761C" w:rsidRPr="004D761C" w:rsidRDefault="004D761C" w:rsidP="00585CDA">
      <w:pPr>
        <w:rPr>
          <w:b/>
          <w:i/>
          <w:sz w:val="28"/>
        </w:rPr>
      </w:pPr>
    </w:p>
    <w:p w14:paraId="49BF3FC1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№10. </w:t>
      </w:r>
    </w:p>
    <w:p w14:paraId="48FDB9A9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48C86D79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0002-03</w:t>
      </w:r>
    </w:p>
    <w:p w14:paraId="4C1C9612" w14:textId="1C5D2D12" w:rsidR="004D761C" w:rsidRDefault="000C2528" w:rsidP="00585CDA">
      <w:r>
        <w:rPr>
          <w:noProof/>
        </w:rPr>
        <w:drawing>
          <wp:inline distT="0" distB="0" distL="0" distR="0" wp14:anchorId="696A6946" wp14:editId="2293D4F3">
            <wp:extent cx="6330315" cy="4564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7FB60594" w14:textId="77777777" w:rsidR="004D761C" w:rsidRDefault="004D761C" w:rsidP="00585CDA">
      <w:r>
        <w:t xml:space="preserve">Число ступеней конвейера: n = 6                  </w:t>
      </w:r>
    </w:p>
    <w:p w14:paraId="05010531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1330D72F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53BBEA42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6B16CB0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478B332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57F8093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774411A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11F230AE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13423976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EA32AD2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04AEBB05" w14:textId="77777777" w:rsidR="004D761C" w:rsidRDefault="004D761C" w:rsidP="00585CDA">
      <w:r>
        <w:t>Рассчитайте производительность конвейера P.</w:t>
      </w:r>
    </w:p>
    <w:p w14:paraId="523D70E8" w14:textId="77777777" w:rsidR="004D761C" w:rsidRPr="004D761C" w:rsidRDefault="004D761C" w:rsidP="00585CDA">
      <w:pPr>
        <w:rPr>
          <w:b/>
          <w:i/>
          <w:sz w:val="28"/>
        </w:rPr>
      </w:pPr>
    </w:p>
    <w:p w14:paraId="1A2162BA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0DD5495F" w14:textId="7708B3C7" w:rsidR="004D761C" w:rsidRDefault="004D761C" w:rsidP="00585CDA">
      <w:pPr>
        <w:rPr>
          <w:b/>
          <w:i/>
          <w:sz w:val="28"/>
        </w:rPr>
      </w:pPr>
    </w:p>
    <w:p w14:paraId="3FED5BE4" w14:textId="5EDF96BF" w:rsidR="00B249BB" w:rsidRPr="006B0EDF" w:rsidRDefault="00000000" w:rsidP="006B0EDF">
      <w:pPr>
        <w:jc w:val="center"/>
        <w:rPr>
          <w:bCs/>
          <w:i/>
          <w:sz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22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2"/>
              </w:rPr>
              <m:t>1</m:t>
            </m:r>
          </m:sub>
        </m:sSub>
        <m:r>
          <w:rPr>
            <w:rFonts w:ascii="Cambria Math" w:hAnsi="Cambria Math"/>
            <w:sz w:val="32"/>
            <w:szCs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22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</w:rPr>
              <m:t>128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13*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2"/>
                  </w:rPr>
                  <m:t>-9</m:t>
                </m:r>
              </m:sup>
            </m:sSup>
            <m:r>
              <w:rPr>
                <w:rFonts w:ascii="Cambria Math" w:hAnsi="Cambria Math"/>
                <w:sz w:val="32"/>
                <w:szCs w:val="22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128+6-1</m:t>
                </m:r>
              </m:e>
            </m:d>
            <m:r>
              <w:rPr>
                <w:rFonts w:ascii="Cambria Math" w:hAnsi="Cambria Math"/>
                <w:sz w:val="32"/>
                <w:szCs w:val="22"/>
              </w:rPr>
              <m:t>+11*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2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32"/>
            <w:szCs w:val="22"/>
          </w:rPr>
          <m:t>=73563218,39</m:t>
        </m:r>
      </m:oMath>
      <w:r w:rsidR="006B0EDF">
        <w:rPr>
          <w:bCs/>
          <w:sz w:val="28"/>
        </w:rPr>
        <w:t xml:space="preserve"> </w:t>
      </w:r>
      <w:proofErr w:type="gramStart"/>
      <w:r w:rsidR="006B0EDF" w:rsidRPr="006B0EDF">
        <w:rPr>
          <w:sz w:val="28"/>
          <w:szCs w:val="28"/>
        </w:rPr>
        <w:t>оп./</w:t>
      </w:r>
      <w:proofErr w:type="gramEnd"/>
      <w:r w:rsidR="006B0EDF" w:rsidRPr="006B0EDF">
        <w:rPr>
          <w:sz w:val="28"/>
          <w:szCs w:val="28"/>
        </w:rPr>
        <w:t>сек</w:t>
      </w:r>
      <w:r w:rsidR="006B0EDF">
        <w:rPr>
          <w:sz w:val="28"/>
          <w:szCs w:val="28"/>
        </w:rPr>
        <w:t>.</w:t>
      </w:r>
    </w:p>
    <w:p w14:paraId="5BAEF964" w14:textId="42A704A3" w:rsidR="006B0EDF" w:rsidRPr="00C16A2E" w:rsidRDefault="00000000" w:rsidP="006B0EDF">
      <w:pPr>
        <w:jc w:val="center"/>
        <w:rPr>
          <w:bCs/>
          <w:i/>
          <w:sz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22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2"/>
              </w:rPr>
              <m:t>2</m:t>
            </m:r>
          </m:sub>
        </m:sSub>
        <m:r>
          <w:rPr>
            <w:rFonts w:ascii="Cambria Math" w:hAnsi="Cambria Math"/>
            <w:sz w:val="32"/>
            <w:szCs w:val="2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22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</w:rPr>
              <m:t>96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13*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2"/>
                  </w:rPr>
                  <m:t>-9</m:t>
                </m:r>
              </m:sup>
            </m:sSup>
            <m:r>
              <w:rPr>
                <w:rFonts w:ascii="Cambria Math" w:hAnsi="Cambria Math"/>
                <w:sz w:val="32"/>
                <w:szCs w:val="22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128+6-1</m:t>
                </m:r>
              </m:e>
            </m:d>
            <m:r>
              <w:rPr>
                <w:rFonts w:ascii="Cambria Math" w:hAnsi="Cambria Math"/>
                <w:sz w:val="32"/>
                <w:szCs w:val="22"/>
              </w:rPr>
              <m:t>+9*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2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32"/>
            <w:szCs w:val="22"/>
          </w:rPr>
          <m:t>=55235903,3</m:t>
        </m:r>
      </m:oMath>
      <w:r w:rsidR="006B0EDF">
        <w:rPr>
          <w:bCs/>
          <w:sz w:val="28"/>
        </w:rPr>
        <w:t xml:space="preserve"> </w:t>
      </w:r>
      <w:proofErr w:type="gramStart"/>
      <w:r w:rsidR="006B0EDF" w:rsidRPr="006B0EDF">
        <w:rPr>
          <w:sz w:val="28"/>
          <w:szCs w:val="28"/>
        </w:rPr>
        <w:t>оп./</w:t>
      </w:r>
      <w:proofErr w:type="gramEnd"/>
      <w:r w:rsidR="006B0EDF" w:rsidRPr="006B0EDF">
        <w:rPr>
          <w:sz w:val="28"/>
          <w:szCs w:val="28"/>
        </w:rPr>
        <w:t>сек</w:t>
      </w:r>
      <w:r w:rsidR="006B0EDF">
        <w:rPr>
          <w:sz w:val="28"/>
          <w:szCs w:val="28"/>
        </w:rPr>
        <w:t>.</w:t>
      </w:r>
    </w:p>
    <w:p w14:paraId="5D7FA968" w14:textId="77777777" w:rsidR="006B0EDF" w:rsidRPr="00C16A2E" w:rsidRDefault="006B0EDF" w:rsidP="00B249BB">
      <w:pPr>
        <w:rPr>
          <w:bCs/>
          <w:i/>
          <w:sz w:val="28"/>
        </w:rPr>
      </w:pPr>
    </w:p>
    <w:p w14:paraId="406321F7" w14:textId="1C69C698" w:rsidR="004D761C" w:rsidRPr="006B0EDF" w:rsidRDefault="006B0EDF" w:rsidP="006B0EDF">
      <w:pPr>
        <w:jc w:val="center"/>
        <w:rPr>
          <w:bCs/>
          <w:i/>
          <w:sz w:val="28"/>
        </w:rPr>
      </w:pPr>
      <m:oMath>
        <m:r>
          <w:rPr>
            <w:rFonts w:ascii="Cambria Math" w:hAnsi="Cambria Math"/>
            <w:sz w:val="32"/>
            <w:szCs w:val="22"/>
          </w:rPr>
          <m:t>P=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2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2"/>
              </w:rPr>
              <m:t>2</m:t>
            </m:r>
          </m:den>
        </m:f>
        <m:r>
          <w:rPr>
            <w:rFonts w:ascii="Cambria Math" w:hAnsi="Cambria Math"/>
            <w:sz w:val="32"/>
            <w:szCs w:val="22"/>
          </w:rPr>
          <m:t>=64399560,845</m:t>
        </m:r>
      </m:oMath>
      <w:r>
        <w:rPr>
          <w:bCs/>
          <w:sz w:val="28"/>
        </w:rPr>
        <w:t xml:space="preserve"> </w:t>
      </w:r>
      <w:proofErr w:type="gramStart"/>
      <w:r w:rsidRPr="006B0EDF">
        <w:rPr>
          <w:sz w:val="28"/>
          <w:szCs w:val="28"/>
        </w:rPr>
        <w:t>оп./</w:t>
      </w:r>
      <w:proofErr w:type="gramEnd"/>
      <w:r w:rsidRPr="006B0EDF">
        <w:rPr>
          <w:sz w:val="28"/>
          <w:szCs w:val="28"/>
        </w:rPr>
        <w:t>сек</w:t>
      </w:r>
      <w:r>
        <w:rPr>
          <w:sz w:val="28"/>
          <w:szCs w:val="28"/>
        </w:rPr>
        <w:t>.</w:t>
      </w:r>
    </w:p>
    <w:p w14:paraId="361AE97B" w14:textId="23BDFC53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lastRenderedPageBreak/>
        <w:t xml:space="preserve">Задание №11. </w:t>
      </w:r>
    </w:p>
    <w:p w14:paraId="417BEAFA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49F243C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0002-04</w:t>
      </w:r>
    </w:p>
    <w:p w14:paraId="6E1DE8CD" w14:textId="4209CE57" w:rsidR="004D761C" w:rsidRDefault="000C2528" w:rsidP="00585CDA">
      <w:r>
        <w:rPr>
          <w:noProof/>
        </w:rPr>
        <w:drawing>
          <wp:inline distT="0" distB="0" distL="0" distR="0" wp14:anchorId="32558E8D" wp14:editId="10C3C92F">
            <wp:extent cx="6330315" cy="4564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0C78E854" w14:textId="77777777" w:rsidR="004D761C" w:rsidRDefault="004D761C" w:rsidP="00585CDA">
      <w:r>
        <w:t xml:space="preserve">Число ступеней конвейера: n = 6                  </w:t>
      </w:r>
    </w:p>
    <w:p w14:paraId="157588B4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590A1EFB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745368D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3EEAAC6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BE55F4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9863CC1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DD596E5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360AC6C7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678963C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B2862BF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07612942" w14:textId="77777777" w:rsidR="004D761C" w:rsidRDefault="004D761C" w:rsidP="00585CDA">
      <w:r>
        <w:t>Введите формулу для расчета коэффициента снижения пропускной способности.</w:t>
      </w:r>
    </w:p>
    <w:p w14:paraId="357883CC" w14:textId="77777777" w:rsidR="004D761C" w:rsidRDefault="004D761C" w:rsidP="00585CDA"/>
    <w:p w14:paraId="0990631F" w14:textId="77777777" w:rsidR="004D761C" w:rsidRPr="004D761C" w:rsidRDefault="004D761C" w:rsidP="00585CDA">
      <w:pPr>
        <w:rPr>
          <w:b/>
          <w:i/>
          <w:sz w:val="28"/>
        </w:rPr>
      </w:pPr>
    </w:p>
    <w:p w14:paraId="03374EFE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7BDE189F" w14:textId="77777777" w:rsidR="004D761C" w:rsidRPr="004D761C" w:rsidRDefault="004D761C" w:rsidP="00585CDA">
      <w:pPr>
        <w:rPr>
          <w:b/>
          <w:i/>
          <w:sz w:val="28"/>
        </w:rPr>
      </w:pPr>
    </w:p>
    <w:p w14:paraId="16F5D626" w14:textId="77777777" w:rsidR="00B249BB" w:rsidRPr="00C16A2E" w:rsidRDefault="00B249BB" w:rsidP="00B249BB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d=f*r+(1-f)</m:t>
          </m:r>
        </m:oMath>
      </m:oMathPara>
    </w:p>
    <w:p w14:paraId="12638E5E" w14:textId="77777777" w:rsidR="004D761C" w:rsidRPr="004D761C" w:rsidRDefault="004D761C" w:rsidP="00585CDA">
      <w:pPr>
        <w:rPr>
          <w:b/>
          <w:i/>
          <w:sz w:val="28"/>
        </w:rPr>
      </w:pPr>
    </w:p>
    <w:p w14:paraId="10596745" w14:textId="77777777" w:rsidR="004D761C" w:rsidRPr="004D761C" w:rsidRDefault="004D761C" w:rsidP="00585CDA">
      <w:pPr>
        <w:rPr>
          <w:b/>
          <w:i/>
          <w:sz w:val="28"/>
        </w:rPr>
      </w:pPr>
    </w:p>
    <w:p w14:paraId="50DB819B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№12. </w:t>
      </w:r>
    </w:p>
    <w:p w14:paraId="1007F25A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1BE90E69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0002-05</w:t>
      </w:r>
    </w:p>
    <w:p w14:paraId="56DA8FF6" w14:textId="26AEFE37" w:rsidR="004D761C" w:rsidRDefault="000C2528" w:rsidP="00585CDA">
      <w:r>
        <w:rPr>
          <w:noProof/>
        </w:rPr>
        <w:drawing>
          <wp:inline distT="0" distB="0" distL="0" distR="0" wp14:anchorId="174A952F" wp14:editId="777A3778">
            <wp:extent cx="6330315" cy="45643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19D1A497" w14:textId="77777777" w:rsidR="004D761C" w:rsidRDefault="004D761C" w:rsidP="00585CDA">
      <w:r>
        <w:t xml:space="preserve">Число ступеней конвейера: n = 6                  </w:t>
      </w:r>
    </w:p>
    <w:p w14:paraId="1AA3EEA1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1E064BB1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7292776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77FC7E4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2C85DA17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260C6BE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594B564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4FF9ECF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0D7C511B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5402D7B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3A1DBC1F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коэффициент снижения пропускной </w:t>
      </w:r>
      <w:proofErr w:type="spellStart"/>
      <w:r>
        <w:t>спопобности</w:t>
      </w:r>
      <w:proofErr w:type="spellEnd"/>
      <w:r>
        <w:t xml:space="preserve"> d.</w:t>
      </w:r>
    </w:p>
    <w:p w14:paraId="21C6D598" w14:textId="77777777" w:rsidR="004D761C" w:rsidRDefault="004D761C" w:rsidP="00585CDA"/>
    <w:p w14:paraId="5D25AAFA" w14:textId="77777777" w:rsidR="004D761C" w:rsidRPr="004D761C" w:rsidRDefault="004D761C" w:rsidP="00585CDA">
      <w:pPr>
        <w:rPr>
          <w:b/>
          <w:i/>
          <w:sz w:val="28"/>
        </w:rPr>
      </w:pPr>
    </w:p>
    <w:p w14:paraId="091D136A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3B7E6DC6" w14:textId="77777777" w:rsidR="004D761C" w:rsidRPr="004D761C" w:rsidRDefault="004D761C" w:rsidP="00585CDA">
      <w:pPr>
        <w:rPr>
          <w:b/>
          <w:i/>
          <w:sz w:val="28"/>
        </w:rPr>
      </w:pPr>
    </w:p>
    <w:p w14:paraId="33079B3F" w14:textId="77777777" w:rsidR="00B249BB" w:rsidRPr="004E082B" w:rsidRDefault="00B249BB" w:rsidP="00B249BB">
      <w:pPr>
        <w:rPr>
          <w:bCs/>
          <w:iCs/>
          <w:sz w:val="28"/>
        </w:rPr>
      </w:pPr>
      <w:r>
        <w:rPr>
          <w:bCs/>
          <w:iCs/>
          <w:sz w:val="28"/>
          <w:lang w:val="en-US"/>
        </w:rPr>
        <w:t>d</w:t>
      </w:r>
      <w:r w:rsidRPr="004E082B">
        <w:rPr>
          <w:bCs/>
          <w:iCs/>
          <w:sz w:val="28"/>
        </w:rPr>
        <w:t xml:space="preserve"> = 0*0+(1-</w:t>
      </w:r>
      <w:proofErr w:type="gramStart"/>
      <w:r w:rsidRPr="004E082B">
        <w:rPr>
          <w:bCs/>
          <w:iCs/>
          <w:sz w:val="28"/>
        </w:rPr>
        <w:t>0)=</w:t>
      </w:r>
      <w:proofErr w:type="gramEnd"/>
      <w:r w:rsidRPr="004E082B">
        <w:rPr>
          <w:bCs/>
          <w:iCs/>
          <w:sz w:val="28"/>
        </w:rPr>
        <w:t>1</w:t>
      </w:r>
    </w:p>
    <w:p w14:paraId="7C461B78" w14:textId="77777777" w:rsidR="004D761C" w:rsidRPr="004D761C" w:rsidRDefault="004D761C" w:rsidP="00585CDA">
      <w:pPr>
        <w:rPr>
          <w:b/>
          <w:i/>
          <w:sz w:val="28"/>
        </w:rPr>
      </w:pPr>
    </w:p>
    <w:p w14:paraId="2898C2EE" w14:textId="77777777" w:rsidR="004D761C" w:rsidRPr="004D761C" w:rsidRDefault="004D761C" w:rsidP="00585CDA">
      <w:pPr>
        <w:rPr>
          <w:b/>
          <w:i/>
          <w:sz w:val="28"/>
        </w:rPr>
      </w:pPr>
    </w:p>
    <w:p w14:paraId="077AF384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№13. </w:t>
      </w:r>
    </w:p>
    <w:p w14:paraId="12DCB445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7FC8014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0002-06</w:t>
      </w:r>
    </w:p>
    <w:p w14:paraId="6CCA3DE7" w14:textId="0DDBEA0D" w:rsidR="004D761C" w:rsidRDefault="000C2528" w:rsidP="00585CDA">
      <w:r>
        <w:rPr>
          <w:noProof/>
        </w:rPr>
        <w:drawing>
          <wp:inline distT="0" distB="0" distL="0" distR="0" wp14:anchorId="2349FD60" wp14:editId="5D1BC831">
            <wp:extent cx="6330315" cy="45643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25B5C16D" w14:textId="77777777" w:rsidR="004D761C" w:rsidRDefault="004D761C" w:rsidP="00585CDA">
      <w:r>
        <w:t xml:space="preserve">Число ступеней конвейера: n = 6                  </w:t>
      </w:r>
    </w:p>
    <w:p w14:paraId="48CA4BD6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13CC3766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1C75F1B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73C5B82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3370B3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71B4E183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33C5DD2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DE81C2C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4C8DD0D9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7920140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3746EE16" w14:textId="77777777" w:rsidR="004D761C" w:rsidRDefault="004D761C" w:rsidP="00585CDA">
      <w:r>
        <w:t>Введите формулу для расчета эффективности конвейера E.</w:t>
      </w:r>
    </w:p>
    <w:p w14:paraId="372882F5" w14:textId="77777777" w:rsidR="004D761C" w:rsidRDefault="004D761C" w:rsidP="00585CDA">
      <w:r>
        <w:t xml:space="preserve">Время старта конвейера = </w:t>
      </w:r>
      <w:proofErr w:type="spellStart"/>
      <w:r>
        <w:t>tstart</w:t>
      </w:r>
      <w:proofErr w:type="spellEnd"/>
      <w:r>
        <w:t>.</w:t>
      </w:r>
    </w:p>
    <w:p w14:paraId="2834B6FD" w14:textId="77777777" w:rsidR="004D761C" w:rsidRDefault="004D761C" w:rsidP="00585CDA"/>
    <w:p w14:paraId="20271CC5" w14:textId="77777777" w:rsidR="004D761C" w:rsidRPr="004D761C" w:rsidRDefault="004D761C" w:rsidP="00585CDA">
      <w:pPr>
        <w:rPr>
          <w:b/>
          <w:i/>
          <w:sz w:val="28"/>
        </w:rPr>
      </w:pPr>
    </w:p>
    <w:p w14:paraId="17876E69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41A37881" w14:textId="77777777" w:rsidR="004D761C" w:rsidRPr="004D761C" w:rsidRDefault="004D761C" w:rsidP="00585CDA">
      <w:pPr>
        <w:rPr>
          <w:b/>
          <w:i/>
          <w:sz w:val="28"/>
        </w:rPr>
      </w:pPr>
    </w:p>
    <w:p w14:paraId="1E55E0A0" w14:textId="77777777" w:rsidR="00B249BB" w:rsidRPr="005E27B8" w:rsidRDefault="00B249BB" w:rsidP="00B249BB">
      <w:pPr>
        <w:rPr>
          <w:b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E=L*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scalar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start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+(L-1)*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14:paraId="3752B5D8" w14:textId="77777777" w:rsidR="004D761C" w:rsidRPr="004D761C" w:rsidRDefault="004D761C" w:rsidP="00585CDA">
      <w:pPr>
        <w:rPr>
          <w:b/>
          <w:i/>
          <w:sz w:val="28"/>
        </w:rPr>
      </w:pPr>
    </w:p>
    <w:p w14:paraId="7B16F628" w14:textId="77777777" w:rsidR="004D761C" w:rsidRPr="004D761C" w:rsidRDefault="004D761C" w:rsidP="00585CDA">
      <w:pPr>
        <w:rPr>
          <w:b/>
          <w:i/>
          <w:sz w:val="28"/>
        </w:rPr>
      </w:pPr>
    </w:p>
    <w:p w14:paraId="3AEE62CE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№14. </w:t>
      </w:r>
    </w:p>
    <w:p w14:paraId="66513F7E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55FDA9A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0002-07</w:t>
      </w:r>
    </w:p>
    <w:p w14:paraId="7F614BB1" w14:textId="64E5BD2E" w:rsidR="004D761C" w:rsidRDefault="000C2528" w:rsidP="00585CDA">
      <w:r>
        <w:rPr>
          <w:noProof/>
        </w:rPr>
        <w:drawing>
          <wp:inline distT="0" distB="0" distL="0" distR="0" wp14:anchorId="688A026C" wp14:editId="20FEAAA8">
            <wp:extent cx="6330315" cy="45643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 xml:space="preserve">Команды: VSUB </w:t>
      </w:r>
      <w:proofErr w:type="gramStart"/>
      <w:r w:rsidR="004D761C">
        <w:t>Aj,Bj</w:t>
      </w:r>
      <w:proofErr w:type="gramEnd"/>
      <w:r w:rsidR="004D761C">
        <w:t xml:space="preserve">,Cj; VADD Di,1,Ei                             </w:t>
      </w:r>
    </w:p>
    <w:p w14:paraId="52A1CD12" w14:textId="77777777" w:rsidR="004D761C" w:rsidRDefault="004D761C" w:rsidP="00585CDA">
      <w:r>
        <w:t xml:space="preserve">Число ступеней конвейера: n = 6                  </w:t>
      </w:r>
    </w:p>
    <w:p w14:paraId="24450A7A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07AFA31F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78118399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52F26C4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930EEF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254CF172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10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3D76939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49EC7C22" w14:textId="77777777" w:rsidR="004D761C" w:rsidRDefault="004D761C" w:rsidP="00585CDA">
      <w:r>
        <w:t xml:space="preserve">t6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106308AF" w14:textId="77777777" w:rsidR="004D761C" w:rsidRDefault="004D761C" w:rsidP="00585CDA">
      <w:r>
        <w:t xml:space="preserve">t7 = 0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4250DD5E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3349370A" w14:textId="77777777" w:rsidR="004D761C" w:rsidRDefault="004D761C" w:rsidP="00585CDA">
      <w:r>
        <w:t>Рассчитайте эффективность конвейера E.</w:t>
      </w:r>
    </w:p>
    <w:p w14:paraId="402978B8" w14:textId="77777777" w:rsidR="004D761C" w:rsidRPr="004D761C" w:rsidRDefault="004D761C" w:rsidP="00585CDA">
      <w:pPr>
        <w:rPr>
          <w:b/>
          <w:i/>
          <w:sz w:val="28"/>
        </w:rPr>
      </w:pPr>
    </w:p>
    <w:p w14:paraId="1208FD91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7DF46B87" w14:textId="77777777" w:rsidR="004D761C" w:rsidRPr="004D761C" w:rsidRDefault="004D761C" w:rsidP="00585CDA">
      <w:pPr>
        <w:rPr>
          <w:b/>
          <w:i/>
          <w:sz w:val="28"/>
        </w:rPr>
      </w:pPr>
    </w:p>
    <w:p w14:paraId="3BD97EAA" w14:textId="77777777" w:rsidR="00BF7B0E" w:rsidRPr="004E082B" w:rsidRDefault="00BF7B0E" w:rsidP="00BF7B0E">
      <w:pPr>
        <w:rPr>
          <w:bCs/>
          <w:iCs/>
          <w:sz w:val="28"/>
        </w:rPr>
      </w:pPr>
    </w:p>
    <w:p w14:paraId="77305D84" w14:textId="1E9FA020" w:rsidR="00987760" w:rsidRPr="00987760" w:rsidRDefault="00000000" w:rsidP="00987760">
      <w:pPr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E 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128*60*10^-9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(11*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10 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 (128-1)*13*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4,620938</m:t>
          </m:r>
        </m:oMath>
      </m:oMathPara>
    </w:p>
    <w:p w14:paraId="6DE2C65B" w14:textId="028375D6" w:rsidR="00987760" w:rsidRPr="005E27B8" w:rsidRDefault="00000000" w:rsidP="00987760">
      <w:pPr>
        <w:ind w:left="-284"/>
        <w:rPr>
          <w:bCs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E 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96*57*10^-9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(9*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 xml:space="preserve"> + (96-1)*13*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4,398713</m:t>
          </m:r>
        </m:oMath>
      </m:oMathPara>
    </w:p>
    <w:p w14:paraId="3130579E" w14:textId="7A09AAFC" w:rsidR="00987760" w:rsidRPr="005E27B8" w:rsidRDefault="00987760" w:rsidP="00987760">
      <w:pPr>
        <w:ind w:left="-284"/>
        <w:rPr>
          <w:bCs/>
          <w:iCs/>
          <w:sz w:val="28"/>
          <w:lang w:val="en-US"/>
        </w:rPr>
      </w:pPr>
    </w:p>
    <w:p w14:paraId="12EE47E9" w14:textId="74D414A9" w:rsidR="004D761C" w:rsidRPr="006B0EDF" w:rsidRDefault="006B0EDF" w:rsidP="00585CDA">
      <w:pPr>
        <w:rPr>
          <w:bCs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E=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=4,5098255</m:t>
          </m:r>
        </m:oMath>
      </m:oMathPara>
    </w:p>
    <w:p w14:paraId="32CB6118" w14:textId="77777777" w:rsidR="006B0EDF" w:rsidRDefault="006B0EDF" w:rsidP="00585CDA">
      <w:pPr>
        <w:rPr>
          <w:sz w:val="28"/>
          <w:szCs w:val="28"/>
        </w:rPr>
      </w:pPr>
    </w:p>
    <w:p w14:paraId="07298E3C" w14:textId="702E143D" w:rsidR="006B0EDF" w:rsidRPr="006B0EDF" w:rsidRDefault="006B0EDF" w:rsidP="00585CDA">
      <w:pPr>
        <w:rPr>
          <w:bCs/>
          <w:i/>
          <w:sz w:val="28"/>
          <w:szCs w:val="28"/>
        </w:rPr>
      </w:pPr>
      <w:r w:rsidRPr="006B0EDF">
        <w:rPr>
          <w:sz w:val="28"/>
          <w:szCs w:val="28"/>
        </w:rPr>
        <w:t xml:space="preserve">Использовать ВКС при большом числе векторных операций выгоднее, чем скалярные машины (E = </w:t>
      </w:r>
      <m:oMath>
        <m:r>
          <w:rPr>
            <w:rFonts w:ascii="Cambria Math" w:hAnsi="Cambria Math"/>
            <w:sz w:val="28"/>
          </w:rPr>
          <m:t>4,509</m:t>
        </m:r>
      </m:oMath>
      <w:r w:rsidRPr="006B0EDF">
        <w:rPr>
          <w:sz w:val="28"/>
          <w:szCs w:val="28"/>
        </w:rPr>
        <w:t>&gt; 1). Для повышения производительности и эффективности работы конвейера необходимо, если это возможно, выполнять однотипные операции одним блоком, т. к. сокращается время на инициализацию конвейера.</w:t>
      </w:r>
    </w:p>
    <w:p w14:paraId="3AF85D88" w14:textId="77777777" w:rsidR="006B0EDF" w:rsidRDefault="006B0EDF" w:rsidP="00585CDA"/>
    <w:p w14:paraId="5A495E41" w14:textId="4950C73D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t xml:space="preserve">Задание №15. </w:t>
      </w:r>
    </w:p>
    <w:p w14:paraId="4BB1CEAF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7F52FF10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0003-01</w:t>
      </w:r>
    </w:p>
    <w:p w14:paraId="2E1013CE" w14:textId="5B21CEFE" w:rsidR="004D761C" w:rsidRDefault="000C2528" w:rsidP="00585CDA">
      <w:r>
        <w:rPr>
          <w:noProof/>
        </w:rPr>
        <w:drawing>
          <wp:inline distT="0" distB="0" distL="0" distR="0" wp14:anchorId="118BCC11" wp14:editId="6611FCF2">
            <wp:extent cx="6330315" cy="4564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39D49D94" w14:textId="77777777" w:rsidR="004D761C" w:rsidRDefault="004D761C" w:rsidP="00585CDA">
      <w:r>
        <w:t xml:space="preserve">Число ступеней конвейера: n = 7                  </w:t>
      </w:r>
    </w:p>
    <w:p w14:paraId="2CAE0524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2B080FC5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6F51BC4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2DB1B79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15DD82DD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DF20BAF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79B729A3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02C5562B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7875E26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4F33D04B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11CA9ABA" w14:textId="77777777" w:rsidR="004D761C" w:rsidRDefault="004D761C" w:rsidP="00585CDA">
      <w:r>
        <w:t>Определите пропускную способность конвейера R=1/</w:t>
      </w:r>
      <w:proofErr w:type="spellStart"/>
      <w:r>
        <w:t>tc</w:t>
      </w:r>
      <w:proofErr w:type="spellEnd"/>
      <w:r>
        <w:t>.</w:t>
      </w:r>
    </w:p>
    <w:p w14:paraId="00B3C9CE" w14:textId="77777777" w:rsidR="004D761C" w:rsidRPr="004D761C" w:rsidRDefault="004D761C" w:rsidP="00585CDA">
      <w:pPr>
        <w:rPr>
          <w:b/>
          <w:i/>
          <w:sz w:val="28"/>
        </w:rPr>
      </w:pPr>
    </w:p>
    <w:p w14:paraId="0C51881B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lastRenderedPageBreak/>
        <w:t xml:space="preserve">   Решение: </w:t>
      </w:r>
    </w:p>
    <w:p w14:paraId="2EDF23FD" w14:textId="77777777" w:rsidR="004D761C" w:rsidRPr="004D761C" w:rsidRDefault="004D761C" w:rsidP="00585CDA">
      <w:pPr>
        <w:rPr>
          <w:b/>
          <w:i/>
          <w:sz w:val="28"/>
        </w:rPr>
      </w:pPr>
    </w:p>
    <w:p w14:paraId="1FF2A5D2" w14:textId="4D74E50A" w:rsidR="00BF7B0E" w:rsidRPr="008858DA" w:rsidRDefault="00BF7B0E" w:rsidP="00BF7B0E">
      <w:pPr>
        <w:rPr>
          <w:bCs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R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0,000000011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 90909090,9091</m:t>
          </m:r>
        </m:oMath>
      </m:oMathPara>
    </w:p>
    <w:p w14:paraId="727FBD5B" w14:textId="17EF4105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t xml:space="preserve">Задание №16. </w:t>
      </w:r>
    </w:p>
    <w:p w14:paraId="2990431F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1E6BC7DE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0003-02</w:t>
      </w:r>
    </w:p>
    <w:p w14:paraId="27DF4DB1" w14:textId="6F32D256" w:rsidR="004D761C" w:rsidRDefault="000C2528" w:rsidP="00585CDA">
      <w:r>
        <w:rPr>
          <w:noProof/>
        </w:rPr>
        <w:drawing>
          <wp:inline distT="0" distB="0" distL="0" distR="0" wp14:anchorId="3B20720E" wp14:editId="3293E7DD">
            <wp:extent cx="6330315" cy="4564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3CB44210" w14:textId="77777777" w:rsidR="004D761C" w:rsidRDefault="004D761C" w:rsidP="00585CDA">
      <w:r>
        <w:t xml:space="preserve">Число ступеней конвейера: n = 7                  </w:t>
      </w:r>
    </w:p>
    <w:p w14:paraId="6A573394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2E62B7D1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1C329AD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5C6B737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21386C27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C99CD31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3618D0C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06CBA55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63538D3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2D1F0B5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7B0C4BE8" w14:textId="77777777" w:rsidR="004D761C" w:rsidRDefault="004D761C" w:rsidP="00585CDA">
      <w:r>
        <w:t>Введите формулу для расчета коэффициента снижения пропускной способности.</w:t>
      </w:r>
    </w:p>
    <w:p w14:paraId="4FF058FA" w14:textId="77777777" w:rsidR="004D761C" w:rsidRPr="004D761C" w:rsidRDefault="004D761C" w:rsidP="00585CDA">
      <w:pPr>
        <w:rPr>
          <w:b/>
          <w:i/>
          <w:sz w:val="28"/>
        </w:rPr>
      </w:pPr>
    </w:p>
    <w:p w14:paraId="52924A9B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514509B4" w14:textId="77777777" w:rsidR="004D761C" w:rsidRPr="004D761C" w:rsidRDefault="004D761C" w:rsidP="00585CDA">
      <w:pPr>
        <w:rPr>
          <w:b/>
          <w:i/>
          <w:sz w:val="28"/>
        </w:rPr>
      </w:pPr>
    </w:p>
    <w:p w14:paraId="00AAEA4F" w14:textId="1160625A" w:rsidR="00BF7B0E" w:rsidRDefault="00BF7B0E" w:rsidP="00BF7B0E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d=f*r+(1-f)</m:t>
          </m:r>
        </m:oMath>
      </m:oMathPara>
    </w:p>
    <w:p w14:paraId="60921FB9" w14:textId="77777777" w:rsidR="004D761C" w:rsidRPr="004D761C" w:rsidRDefault="004D761C" w:rsidP="00585CDA">
      <w:pPr>
        <w:rPr>
          <w:b/>
          <w:i/>
          <w:sz w:val="28"/>
        </w:rPr>
      </w:pPr>
    </w:p>
    <w:p w14:paraId="60D7D42C" w14:textId="77777777" w:rsidR="004D761C" w:rsidRPr="004D761C" w:rsidRDefault="004D761C" w:rsidP="00585CDA">
      <w:pPr>
        <w:rPr>
          <w:b/>
          <w:i/>
          <w:sz w:val="28"/>
        </w:rPr>
      </w:pPr>
    </w:p>
    <w:p w14:paraId="52F37F43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№17. </w:t>
      </w:r>
    </w:p>
    <w:p w14:paraId="62662107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030DF4C5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0003-03</w:t>
      </w:r>
    </w:p>
    <w:p w14:paraId="4973DA45" w14:textId="0B8CDA5B" w:rsidR="004D761C" w:rsidRDefault="000C2528" w:rsidP="00585CDA">
      <w:r>
        <w:rPr>
          <w:noProof/>
        </w:rPr>
        <w:drawing>
          <wp:inline distT="0" distB="0" distL="0" distR="0" wp14:anchorId="66C460AB" wp14:editId="6F4D824E">
            <wp:extent cx="6330315" cy="45643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7C896574" w14:textId="77777777" w:rsidR="004D761C" w:rsidRDefault="004D761C" w:rsidP="00585CDA">
      <w:r>
        <w:t xml:space="preserve">Число ступеней конвейера: n = 7                  </w:t>
      </w:r>
    </w:p>
    <w:p w14:paraId="3E06028F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079D05B0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2DEFED55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687098C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2A25F17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A26C9C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D188C25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1C55D01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B8DC90D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3966E1D2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3AF216EC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коэффициент снижения пропускной </w:t>
      </w:r>
      <w:proofErr w:type="spellStart"/>
      <w:r>
        <w:t>спопобности</w:t>
      </w:r>
      <w:proofErr w:type="spellEnd"/>
      <w:r>
        <w:t xml:space="preserve"> d.</w:t>
      </w:r>
    </w:p>
    <w:p w14:paraId="45A0B2BC" w14:textId="77777777" w:rsidR="004D761C" w:rsidRPr="004D761C" w:rsidRDefault="004D761C" w:rsidP="00585CDA">
      <w:pPr>
        <w:rPr>
          <w:b/>
          <w:i/>
          <w:sz w:val="28"/>
        </w:rPr>
      </w:pPr>
    </w:p>
    <w:p w14:paraId="40F5B17C" w14:textId="2F7AA74C" w:rsid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0F70DCD6" w14:textId="77777777" w:rsidR="00BF7B0E" w:rsidRPr="004D761C" w:rsidRDefault="00BF7B0E" w:rsidP="00585CDA">
      <w:pPr>
        <w:rPr>
          <w:b/>
          <w:i/>
          <w:sz w:val="28"/>
        </w:rPr>
      </w:pPr>
    </w:p>
    <w:p w14:paraId="257E8816" w14:textId="77777777" w:rsidR="00BF7B0E" w:rsidRDefault="00BF7B0E" w:rsidP="00BF7B0E">
      <w:pPr>
        <w:jc w:val="both"/>
        <w:rPr>
          <w:sz w:val="28"/>
          <w:szCs w:val="28"/>
        </w:rPr>
      </w:pPr>
      <w:r w:rsidRPr="00BF7B0E">
        <w:rPr>
          <w:sz w:val="28"/>
          <w:szCs w:val="28"/>
        </w:rPr>
        <w:t xml:space="preserve">d=f*r+(1-f), </w:t>
      </w:r>
    </w:p>
    <w:p w14:paraId="26C4E783" w14:textId="188381DC" w:rsidR="00BF7B0E" w:rsidRDefault="00BF7B0E" w:rsidP="00BF7B0E">
      <w:pPr>
        <w:jc w:val="both"/>
        <w:rPr>
          <w:sz w:val="28"/>
          <w:szCs w:val="28"/>
        </w:rPr>
      </w:pPr>
      <w:r w:rsidRPr="00BF7B0E">
        <w:rPr>
          <w:sz w:val="28"/>
          <w:szCs w:val="28"/>
        </w:rPr>
        <w:t xml:space="preserve">где f – доля скалярных операций, r – отношение максимальной пропускной способности в векторном режиме к пропускной способности в скалярном. </w:t>
      </w:r>
    </w:p>
    <w:p w14:paraId="2BADE25C" w14:textId="023783B8" w:rsidR="00BF7B0E" w:rsidRDefault="00BF7B0E" w:rsidP="00BF7B0E">
      <w:pPr>
        <w:jc w:val="both"/>
        <w:rPr>
          <w:sz w:val="28"/>
          <w:szCs w:val="28"/>
        </w:rPr>
      </w:pPr>
      <w:r w:rsidRPr="00BF7B0E">
        <w:rPr>
          <w:sz w:val="28"/>
          <w:szCs w:val="28"/>
        </w:rPr>
        <w:t xml:space="preserve">Значение r может быть получено по формуле: </w:t>
      </w:r>
    </w:p>
    <w:p w14:paraId="6B80B213" w14:textId="77777777" w:rsidR="00BF7B0E" w:rsidRPr="004E082B" w:rsidRDefault="00BF7B0E" w:rsidP="00BF7B0E">
      <w:pPr>
        <w:jc w:val="both"/>
        <w:rPr>
          <w:sz w:val="28"/>
          <w:szCs w:val="28"/>
          <w:lang w:val="en-US"/>
        </w:rPr>
      </w:pPr>
      <w:r w:rsidRPr="004E082B">
        <w:rPr>
          <w:sz w:val="28"/>
          <w:szCs w:val="28"/>
          <w:lang w:val="en-US"/>
        </w:rPr>
        <w:t xml:space="preserve">r = </w:t>
      </w:r>
      <w:proofErr w:type="spellStart"/>
      <w:r w:rsidRPr="004E082B">
        <w:rPr>
          <w:sz w:val="28"/>
          <w:szCs w:val="28"/>
          <w:lang w:val="en-US"/>
        </w:rPr>
        <w:t>Rmax</w:t>
      </w:r>
      <w:proofErr w:type="spellEnd"/>
      <w:r w:rsidRPr="004E082B">
        <w:rPr>
          <w:sz w:val="28"/>
          <w:szCs w:val="28"/>
          <w:lang w:val="en-US"/>
        </w:rPr>
        <w:t>/</w:t>
      </w:r>
      <w:proofErr w:type="spellStart"/>
      <w:r w:rsidRPr="004E082B">
        <w:rPr>
          <w:sz w:val="28"/>
          <w:szCs w:val="28"/>
          <w:lang w:val="en-US"/>
        </w:rPr>
        <w:t>Rscalar</w:t>
      </w:r>
      <w:proofErr w:type="spellEnd"/>
      <w:r w:rsidRPr="004E082B">
        <w:rPr>
          <w:sz w:val="28"/>
          <w:szCs w:val="28"/>
          <w:lang w:val="en-US"/>
        </w:rPr>
        <w:t xml:space="preserve"> = (</w:t>
      </w:r>
      <w:proofErr w:type="spellStart"/>
      <w:r w:rsidRPr="004E082B">
        <w:rPr>
          <w:sz w:val="28"/>
          <w:szCs w:val="28"/>
          <w:lang w:val="en-US"/>
        </w:rPr>
        <w:t>ti</w:t>
      </w:r>
      <w:proofErr w:type="spellEnd"/>
      <w:r w:rsidRPr="004E082B">
        <w:rPr>
          <w:sz w:val="28"/>
          <w:szCs w:val="28"/>
          <w:lang w:val="en-US"/>
        </w:rPr>
        <w:t xml:space="preserve"> + n * </w:t>
      </w:r>
      <w:proofErr w:type="spellStart"/>
      <w:r w:rsidRPr="004E082B">
        <w:rPr>
          <w:sz w:val="28"/>
          <w:szCs w:val="28"/>
          <w:lang w:val="en-US"/>
        </w:rPr>
        <w:t>tc</w:t>
      </w:r>
      <w:proofErr w:type="spellEnd"/>
      <w:r w:rsidRPr="004E082B">
        <w:rPr>
          <w:sz w:val="28"/>
          <w:szCs w:val="28"/>
          <w:lang w:val="en-US"/>
        </w:rPr>
        <w:t>)/</w:t>
      </w:r>
      <w:proofErr w:type="spellStart"/>
      <w:r w:rsidRPr="004E082B">
        <w:rPr>
          <w:sz w:val="28"/>
          <w:szCs w:val="28"/>
          <w:lang w:val="en-US"/>
        </w:rPr>
        <w:t>tc</w:t>
      </w:r>
      <w:proofErr w:type="spellEnd"/>
      <w:r w:rsidRPr="004E082B">
        <w:rPr>
          <w:sz w:val="28"/>
          <w:szCs w:val="28"/>
          <w:lang w:val="en-US"/>
        </w:rPr>
        <w:t xml:space="preserve">, </w:t>
      </w:r>
    </w:p>
    <w:p w14:paraId="74EAFF6B" w14:textId="676070A5" w:rsidR="00BF7B0E" w:rsidRPr="00BF7B0E" w:rsidRDefault="00BF7B0E" w:rsidP="00BF7B0E">
      <w:pPr>
        <w:jc w:val="both"/>
        <w:rPr>
          <w:sz w:val="28"/>
          <w:szCs w:val="28"/>
        </w:rPr>
      </w:pPr>
      <w:r w:rsidRPr="00BF7B0E">
        <w:rPr>
          <w:sz w:val="28"/>
          <w:szCs w:val="28"/>
        </w:rPr>
        <w:t xml:space="preserve">где </w:t>
      </w:r>
      <w:proofErr w:type="spellStart"/>
      <w:r w:rsidRPr="00BF7B0E">
        <w:rPr>
          <w:sz w:val="28"/>
          <w:szCs w:val="28"/>
        </w:rPr>
        <w:t>Rmax</w:t>
      </w:r>
      <w:proofErr w:type="spellEnd"/>
      <w:r w:rsidRPr="00BF7B0E">
        <w:rPr>
          <w:sz w:val="28"/>
          <w:szCs w:val="28"/>
        </w:rPr>
        <w:t xml:space="preserve"> – максимальная пропускная способность конвейера в векторном режиме </w:t>
      </w:r>
      <w:proofErr w:type="spellStart"/>
      <w:r w:rsidRPr="00BF7B0E">
        <w:rPr>
          <w:sz w:val="28"/>
          <w:szCs w:val="28"/>
        </w:rPr>
        <w:t>Rscalar</w:t>
      </w:r>
      <w:proofErr w:type="spellEnd"/>
      <w:r w:rsidRPr="00BF7B0E">
        <w:rPr>
          <w:sz w:val="28"/>
          <w:szCs w:val="28"/>
        </w:rPr>
        <w:t xml:space="preserve"> – пропускная способность конвейера в «скалярном» режиме.</w:t>
      </w:r>
    </w:p>
    <w:p w14:paraId="2CA6BE0F" w14:textId="103EE712" w:rsidR="004D761C" w:rsidRPr="00BB2ABD" w:rsidRDefault="00BF7B0E" w:rsidP="00BF7B0E">
      <w:pPr>
        <w:jc w:val="both"/>
        <w:rPr>
          <w:b/>
          <w:i/>
          <w:sz w:val="28"/>
          <w:szCs w:val="28"/>
        </w:rPr>
      </w:pPr>
      <w:r w:rsidRPr="00BF7B0E">
        <w:rPr>
          <w:sz w:val="28"/>
          <w:szCs w:val="28"/>
        </w:rPr>
        <w:lastRenderedPageBreak/>
        <w:t>d = 0</w:t>
      </w:r>
      <w:r w:rsidR="00BB2ABD">
        <w:rPr>
          <w:sz w:val="28"/>
          <w:szCs w:val="28"/>
          <w:lang w:val="en-US"/>
        </w:rPr>
        <w:t>,</w:t>
      </w:r>
      <w:r w:rsidRPr="00BF7B0E">
        <w:rPr>
          <w:sz w:val="28"/>
          <w:szCs w:val="28"/>
        </w:rPr>
        <w:t xml:space="preserve">5 * </w:t>
      </w:r>
      <w:r w:rsidR="00BB2ABD" w:rsidRPr="00BB2ABD">
        <w:rPr>
          <w:sz w:val="28"/>
          <w:szCs w:val="28"/>
        </w:rPr>
        <w:t>5,18181818</w:t>
      </w:r>
      <w:r w:rsidRPr="00BF7B0E">
        <w:rPr>
          <w:sz w:val="28"/>
          <w:szCs w:val="28"/>
        </w:rPr>
        <w:t>+ 0</w:t>
      </w:r>
      <w:r w:rsidR="00BB2ABD">
        <w:rPr>
          <w:sz w:val="28"/>
          <w:szCs w:val="28"/>
          <w:lang w:val="en-US"/>
        </w:rPr>
        <w:t>,</w:t>
      </w:r>
      <w:r w:rsidRPr="00BF7B0E">
        <w:rPr>
          <w:sz w:val="28"/>
          <w:szCs w:val="28"/>
        </w:rPr>
        <w:t xml:space="preserve">5 = </w:t>
      </w:r>
      <w:r w:rsidR="00BB2ABD">
        <w:rPr>
          <w:sz w:val="28"/>
          <w:szCs w:val="28"/>
          <w:lang w:val="en-US"/>
        </w:rPr>
        <w:t>3,090909</w:t>
      </w:r>
    </w:p>
    <w:p w14:paraId="13D62164" w14:textId="77777777" w:rsidR="004D761C" w:rsidRPr="004D761C" w:rsidRDefault="004D761C" w:rsidP="00585CDA">
      <w:pPr>
        <w:rPr>
          <w:b/>
          <w:i/>
          <w:sz w:val="28"/>
        </w:rPr>
      </w:pPr>
    </w:p>
    <w:p w14:paraId="57F654EA" w14:textId="58334EFE" w:rsidR="004D761C" w:rsidRPr="004D761C" w:rsidRDefault="004D761C" w:rsidP="00585CDA">
      <w:pPr>
        <w:rPr>
          <w:b/>
          <w:sz w:val="32"/>
          <w:u w:val="single"/>
        </w:rPr>
      </w:pPr>
      <w:r w:rsidRPr="004D761C">
        <w:rPr>
          <w:b/>
          <w:sz w:val="32"/>
          <w:u w:val="single"/>
        </w:rPr>
        <w:t xml:space="preserve">Задание №18. </w:t>
      </w:r>
    </w:p>
    <w:p w14:paraId="20246DBA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30922E72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0003-04</w:t>
      </w:r>
    </w:p>
    <w:p w14:paraId="730C95E4" w14:textId="18E6F8AB" w:rsidR="004D761C" w:rsidRDefault="000C2528" w:rsidP="00585CDA">
      <w:r>
        <w:rPr>
          <w:noProof/>
        </w:rPr>
        <w:drawing>
          <wp:inline distT="0" distB="0" distL="0" distR="0" wp14:anchorId="16BD7B4E" wp14:editId="29A77958">
            <wp:extent cx="6330315" cy="45643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44DF3ACC" w14:textId="77777777" w:rsidR="004D761C" w:rsidRDefault="004D761C" w:rsidP="00585CDA">
      <w:r>
        <w:t xml:space="preserve">Число ступеней конвейера: n = 7                  </w:t>
      </w:r>
    </w:p>
    <w:p w14:paraId="42DF7E66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1300E42D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243E5303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06036A91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C1BF34C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751946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3FB745E7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5018CE0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7866509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59DEE741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575A9269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время решения задачи на векторном процессоре.</w:t>
      </w:r>
    </w:p>
    <w:p w14:paraId="5C2FE679" w14:textId="77777777" w:rsidR="004D761C" w:rsidRPr="004D761C" w:rsidRDefault="004D761C" w:rsidP="00585CDA">
      <w:pPr>
        <w:rPr>
          <w:b/>
          <w:i/>
          <w:sz w:val="28"/>
        </w:rPr>
      </w:pPr>
    </w:p>
    <w:p w14:paraId="34A98D8B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67A7E250" w14:textId="77777777" w:rsidR="004D761C" w:rsidRPr="004D761C" w:rsidRDefault="004D761C" w:rsidP="00585CDA">
      <w:pPr>
        <w:rPr>
          <w:b/>
          <w:i/>
          <w:sz w:val="28"/>
        </w:rPr>
      </w:pPr>
    </w:p>
    <w:p w14:paraId="2EA20895" w14:textId="33B97DA3" w:rsidR="004D761C" w:rsidRPr="00BB2ABD" w:rsidRDefault="00000000" w:rsidP="00585CDA">
      <w:pPr>
        <w:rPr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vec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com2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ti + tc 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 + n - 1</m:t>
            </m:r>
          </m:e>
        </m:d>
        <m:r>
          <w:rPr>
            <w:rFonts w:ascii="Cambria Math" w:hAnsi="Cambria Math"/>
            <w:sz w:val="28"/>
            <w:szCs w:val="28"/>
          </w:rPr>
          <m:t>= 1,219*10^-6</m:t>
        </m:r>
      </m:oMath>
      <w:r w:rsidR="00BB2ABD" w:rsidRPr="00BB2ABD">
        <w:rPr>
          <w:sz w:val="28"/>
          <w:szCs w:val="28"/>
        </w:rPr>
        <w:t xml:space="preserve"> нс</w:t>
      </w:r>
    </w:p>
    <w:p w14:paraId="192FF6BA" w14:textId="77777777" w:rsidR="004D761C" w:rsidRPr="004D761C" w:rsidRDefault="004D761C" w:rsidP="00585CDA">
      <w:pPr>
        <w:rPr>
          <w:b/>
          <w:i/>
          <w:sz w:val="28"/>
        </w:rPr>
      </w:pPr>
    </w:p>
    <w:p w14:paraId="6018F2B1" w14:textId="77777777" w:rsidR="004D761C" w:rsidRPr="004D761C" w:rsidRDefault="004D761C" w:rsidP="00585CDA">
      <w:pPr>
        <w:rPr>
          <w:b/>
          <w:sz w:val="32"/>
          <w:u w:val="single"/>
        </w:rPr>
      </w:pPr>
      <w:r>
        <w:br w:type="page"/>
      </w:r>
      <w:r w:rsidRPr="004D761C">
        <w:rPr>
          <w:b/>
          <w:sz w:val="32"/>
          <w:u w:val="single"/>
        </w:rPr>
        <w:lastRenderedPageBreak/>
        <w:t xml:space="preserve">Задание №19. </w:t>
      </w:r>
    </w:p>
    <w:p w14:paraId="38236830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4160C4E4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0003-05</w:t>
      </w:r>
    </w:p>
    <w:p w14:paraId="386E354C" w14:textId="660C896A" w:rsidR="004D761C" w:rsidRDefault="000C2528" w:rsidP="00585CDA">
      <w:r>
        <w:rPr>
          <w:noProof/>
        </w:rPr>
        <w:drawing>
          <wp:inline distT="0" distB="0" distL="0" distR="0" wp14:anchorId="7E302A7C" wp14:editId="1D732985">
            <wp:extent cx="6330315" cy="45643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76FF6F9C" w14:textId="77777777" w:rsidR="004D761C" w:rsidRDefault="004D761C" w:rsidP="00585CDA">
      <w:r>
        <w:t xml:space="preserve">Число ступеней конвейера: n = 7                  </w:t>
      </w:r>
    </w:p>
    <w:p w14:paraId="4069AD0E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3120D5D1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53B783B3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42443C86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ED2B9FE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53632E6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0B4B4B12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628B96C7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202434B3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280679CA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1B7B0E28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время решения задачи на скалярном процессоре.</w:t>
      </w:r>
    </w:p>
    <w:p w14:paraId="57528560" w14:textId="77777777" w:rsidR="004D761C" w:rsidRPr="004D761C" w:rsidRDefault="004D761C" w:rsidP="00585CDA">
      <w:pPr>
        <w:rPr>
          <w:b/>
          <w:i/>
          <w:sz w:val="28"/>
        </w:rPr>
      </w:pPr>
    </w:p>
    <w:p w14:paraId="13D3962F" w14:textId="77777777" w:rsidR="004D761C" w:rsidRPr="004E082B" w:rsidRDefault="004D761C" w:rsidP="00585CDA">
      <w:pPr>
        <w:rPr>
          <w:b/>
          <w:i/>
          <w:sz w:val="28"/>
        </w:rPr>
      </w:pPr>
      <w:r w:rsidRPr="004E082B">
        <w:rPr>
          <w:b/>
          <w:i/>
          <w:sz w:val="28"/>
        </w:rPr>
        <w:t xml:space="preserve">   </w:t>
      </w:r>
      <w:r w:rsidRPr="004D761C">
        <w:rPr>
          <w:b/>
          <w:i/>
          <w:sz w:val="28"/>
        </w:rPr>
        <w:t>Решение</w:t>
      </w:r>
      <w:r w:rsidRPr="004E082B">
        <w:rPr>
          <w:b/>
          <w:i/>
          <w:sz w:val="28"/>
        </w:rPr>
        <w:t xml:space="preserve">: </w:t>
      </w:r>
    </w:p>
    <w:p w14:paraId="37355401" w14:textId="77777777" w:rsidR="004D761C" w:rsidRPr="004E082B" w:rsidRDefault="004D761C" w:rsidP="00585CDA">
      <w:pPr>
        <w:rPr>
          <w:b/>
          <w:i/>
          <w:sz w:val="28"/>
        </w:rPr>
      </w:pPr>
    </w:p>
    <w:p w14:paraId="13E4766B" w14:textId="374039A4" w:rsidR="004D761C" w:rsidRPr="00342CE8" w:rsidRDefault="00000000" w:rsidP="00585CDA">
      <w:pPr>
        <w:rPr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scal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com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scalar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60</m:t>
        </m:r>
      </m:oMath>
      <w:r w:rsidR="00342CE8" w:rsidRPr="00342CE8">
        <w:rPr>
          <w:sz w:val="28"/>
          <w:szCs w:val="28"/>
        </w:rPr>
        <w:t xml:space="preserve"> нс</w:t>
      </w:r>
    </w:p>
    <w:p w14:paraId="3E9FA85C" w14:textId="77777777" w:rsidR="004D761C" w:rsidRPr="00342CE8" w:rsidRDefault="004D761C" w:rsidP="00585CDA">
      <w:pPr>
        <w:rPr>
          <w:b/>
          <w:i/>
          <w:sz w:val="28"/>
        </w:rPr>
      </w:pPr>
    </w:p>
    <w:p w14:paraId="0E0AA1D3" w14:textId="77777777" w:rsidR="004D761C" w:rsidRPr="004D761C" w:rsidRDefault="004D761C" w:rsidP="00585CDA">
      <w:pPr>
        <w:rPr>
          <w:b/>
          <w:sz w:val="32"/>
          <w:u w:val="single"/>
        </w:rPr>
      </w:pPr>
      <w:r w:rsidRPr="00342CE8">
        <w:br w:type="page"/>
      </w:r>
      <w:r w:rsidRPr="004D761C">
        <w:rPr>
          <w:b/>
          <w:sz w:val="32"/>
          <w:u w:val="single"/>
        </w:rPr>
        <w:lastRenderedPageBreak/>
        <w:t xml:space="preserve">Задание №20. </w:t>
      </w:r>
    </w:p>
    <w:p w14:paraId="48EECB4E" w14:textId="77777777" w:rsidR="004D761C" w:rsidRPr="004D761C" w:rsidRDefault="004D761C" w:rsidP="00585CDA">
      <w:pPr>
        <w:rPr>
          <w:b/>
          <w:sz w:val="32"/>
          <w:u w:val="single"/>
        </w:rPr>
      </w:pPr>
    </w:p>
    <w:p w14:paraId="0BFA5D42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Название задания: 0003-06</w:t>
      </w:r>
    </w:p>
    <w:p w14:paraId="1ED8725D" w14:textId="4C0AE111" w:rsidR="004D761C" w:rsidRDefault="000C2528" w:rsidP="00585CDA">
      <w:r>
        <w:rPr>
          <w:noProof/>
        </w:rPr>
        <w:drawing>
          <wp:inline distT="0" distB="0" distL="0" distR="0" wp14:anchorId="18DADE5F" wp14:editId="2E4945E3">
            <wp:extent cx="6330315" cy="45643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1C">
        <w:t>Команды: SUB R</w:t>
      </w:r>
      <w:proofErr w:type="gramStart"/>
      <w:r w:rsidR="004D761C">
        <w:t>1,R</w:t>
      </w:r>
      <w:proofErr w:type="gramEnd"/>
      <w:r w:rsidR="004D761C">
        <w:t xml:space="preserve">2,R3; VADD Ai,1,Bi                              </w:t>
      </w:r>
    </w:p>
    <w:p w14:paraId="70A814E7" w14:textId="77777777" w:rsidR="004D761C" w:rsidRDefault="004D761C" w:rsidP="00585CDA">
      <w:r>
        <w:t xml:space="preserve">Число ступеней конвейера: n = 7                  </w:t>
      </w:r>
    </w:p>
    <w:p w14:paraId="7B36C7D1" w14:textId="77777777" w:rsidR="004D761C" w:rsidRDefault="004D761C" w:rsidP="00585CDA">
      <w:r>
        <w:t xml:space="preserve">Время прохождения ступеней конвейера, время инициализации команды на конвейере, </w:t>
      </w:r>
    </w:p>
    <w:p w14:paraId="7F9C9E53" w14:textId="77777777" w:rsidR="004D761C" w:rsidRDefault="004D761C" w:rsidP="00585CDA">
      <w:r>
        <w:t xml:space="preserve">время выполнения команды на скалярном процессоре (секунд): </w:t>
      </w:r>
    </w:p>
    <w:p w14:paraId="3672CAAB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t1 = 6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VADD) = 9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(ADD) = 57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 </w:t>
      </w:r>
    </w:p>
    <w:p w14:paraId="6CD5C6FA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t2 = 7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VSUB)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(SUB) = 60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603F6240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t3 = 11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VMUL) = 13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(MUL) = 63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7AA90DC8" w14:textId="77777777" w:rsidR="004D761C" w:rsidRPr="00941290" w:rsidRDefault="004D761C" w:rsidP="00585CDA">
      <w:pPr>
        <w:rPr>
          <w:lang w:val="en-US"/>
        </w:rPr>
      </w:pPr>
      <w:r w:rsidRPr="00941290">
        <w:rPr>
          <w:lang w:val="en-US"/>
        </w:rPr>
        <w:t xml:space="preserve">t4 = 8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</w:t>
      </w:r>
      <w:proofErr w:type="spellStart"/>
      <w:proofErr w:type="gramStart"/>
      <w:r w:rsidRPr="00941290">
        <w:rPr>
          <w:lang w:val="en-US"/>
        </w:rPr>
        <w:t>ti</w:t>
      </w:r>
      <w:proofErr w:type="spellEnd"/>
      <w:r w:rsidRPr="00941290">
        <w:rPr>
          <w:lang w:val="en-US"/>
        </w:rPr>
        <w:t>(</w:t>
      </w:r>
      <w:proofErr w:type="gramEnd"/>
      <w:r w:rsidRPr="00941290">
        <w:rPr>
          <w:lang w:val="en-US"/>
        </w:rPr>
        <w:t xml:space="preserve">VDIV) = 15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</w:t>
      </w:r>
      <w:proofErr w:type="spellStart"/>
      <w:r w:rsidRPr="00941290">
        <w:rPr>
          <w:lang w:val="en-US"/>
        </w:rPr>
        <w:t>tscalar</w:t>
      </w:r>
      <w:proofErr w:type="spellEnd"/>
      <w:r w:rsidRPr="00941290">
        <w:rPr>
          <w:lang w:val="en-US"/>
        </w:rPr>
        <w:t xml:space="preserve"> (DIV) = 65 </w:t>
      </w:r>
      <w:proofErr w:type="spellStart"/>
      <w:r>
        <w:t>нс</w:t>
      </w:r>
      <w:proofErr w:type="spellEnd"/>
      <w:r w:rsidRPr="00941290">
        <w:rPr>
          <w:lang w:val="en-US"/>
        </w:rPr>
        <w:t xml:space="preserve">                </w:t>
      </w:r>
    </w:p>
    <w:p w14:paraId="4282BE5F" w14:textId="77777777" w:rsidR="004D761C" w:rsidRDefault="004D761C" w:rsidP="00585CDA">
      <w:r>
        <w:t xml:space="preserve">t5 = 7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2CCE2126" w14:textId="77777777" w:rsidR="004D761C" w:rsidRDefault="004D761C" w:rsidP="00585CDA">
      <w:r>
        <w:t xml:space="preserve">t6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7ADA7216" w14:textId="77777777" w:rsidR="004D761C" w:rsidRDefault="004D761C" w:rsidP="00585CDA">
      <w:r>
        <w:t xml:space="preserve">t7 = 8 </w:t>
      </w:r>
      <w:proofErr w:type="spellStart"/>
      <w:r>
        <w:t>нс</w:t>
      </w:r>
      <w:proofErr w:type="spellEnd"/>
      <w:r>
        <w:t xml:space="preserve">                                                                                                            </w:t>
      </w:r>
    </w:p>
    <w:p w14:paraId="2957BA8B" w14:textId="77777777" w:rsidR="004D761C" w:rsidRDefault="004D761C" w:rsidP="00585CDA">
      <w:r>
        <w:t xml:space="preserve">Длина вектора: Li = 96               </w:t>
      </w:r>
      <w:proofErr w:type="spellStart"/>
      <w:r>
        <w:t>Lj</w:t>
      </w:r>
      <w:proofErr w:type="spellEnd"/>
      <w:r>
        <w:t xml:space="preserve"> = 128             </w:t>
      </w:r>
    </w:p>
    <w:p w14:paraId="259C2669" w14:textId="77777777" w:rsidR="004D761C" w:rsidRDefault="004D761C" w:rsidP="00585CDA">
      <w:proofErr w:type="spellStart"/>
      <w:r>
        <w:t>Расcчитайте</w:t>
      </w:r>
      <w:proofErr w:type="spellEnd"/>
      <w:r>
        <w:t xml:space="preserve"> время решения задачи на ВКС.</w:t>
      </w:r>
    </w:p>
    <w:p w14:paraId="6A49CB68" w14:textId="77777777" w:rsidR="004D761C" w:rsidRPr="004D761C" w:rsidRDefault="004D761C" w:rsidP="00585CDA">
      <w:pPr>
        <w:rPr>
          <w:b/>
          <w:i/>
          <w:sz w:val="28"/>
        </w:rPr>
      </w:pPr>
    </w:p>
    <w:p w14:paraId="2C0D3571" w14:textId="77777777" w:rsidR="004D761C" w:rsidRPr="004D761C" w:rsidRDefault="004D761C" w:rsidP="00585CDA">
      <w:pPr>
        <w:rPr>
          <w:b/>
          <w:i/>
          <w:sz w:val="28"/>
        </w:rPr>
      </w:pPr>
      <w:r w:rsidRPr="004D761C">
        <w:rPr>
          <w:b/>
          <w:i/>
          <w:sz w:val="28"/>
        </w:rPr>
        <w:t xml:space="preserve">   Решение: </w:t>
      </w:r>
    </w:p>
    <w:p w14:paraId="11C7EFAB" w14:textId="77777777" w:rsidR="004D761C" w:rsidRPr="004D761C" w:rsidRDefault="004D761C" w:rsidP="00585CDA">
      <w:pPr>
        <w:rPr>
          <w:b/>
          <w:i/>
          <w:sz w:val="28"/>
        </w:rPr>
      </w:pPr>
    </w:p>
    <w:p w14:paraId="3E422EC4" w14:textId="3034F004" w:rsidR="004D761C" w:rsidRPr="00342CE8" w:rsidRDefault="00000000" w:rsidP="00585CDA">
      <w:pPr>
        <w:rPr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вкс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max{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vec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scal</m:t>
            </m:r>
          </m:sub>
        </m:sSub>
        <m:r>
          <w:rPr>
            <w:rFonts w:ascii="Cambria Math" w:hAnsi="Cambria Math"/>
            <w:sz w:val="28"/>
            <w:szCs w:val="28"/>
          </w:rPr>
          <m:t>} = 1,219*10^-6</m:t>
        </m:r>
      </m:oMath>
      <w:r w:rsidR="00474DB3" w:rsidRPr="00BB2ABD">
        <w:rPr>
          <w:sz w:val="28"/>
          <w:szCs w:val="28"/>
        </w:rPr>
        <w:t xml:space="preserve"> </w:t>
      </w:r>
      <w:r w:rsidR="00342CE8" w:rsidRPr="00342CE8">
        <w:rPr>
          <w:sz w:val="28"/>
          <w:szCs w:val="28"/>
        </w:rPr>
        <w:t xml:space="preserve"> </w:t>
      </w:r>
      <w:proofErr w:type="spellStart"/>
      <w:r w:rsidR="00342CE8" w:rsidRPr="00342CE8">
        <w:rPr>
          <w:sz w:val="28"/>
          <w:szCs w:val="28"/>
        </w:rPr>
        <w:t>нс</w:t>
      </w:r>
      <w:proofErr w:type="spellEnd"/>
    </w:p>
    <w:p w14:paraId="0C08DF29" w14:textId="76AC9864" w:rsidR="004D761C" w:rsidRDefault="004D761C" w:rsidP="00585CDA">
      <w:pPr>
        <w:rPr>
          <w:b/>
          <w:i/>
          <w:sz w:val="28"/>
        </w:rPr>
      </w:pPr>
    </w:p>
    <w:p w14:paraId="5BF913D4" w14:textId="54FEA632" w:rsidR="00CE0FE4" w:rsidRDefault="001B0891" w:rsidP="00AC5C06">
      <w:pPr>
        <w:ind w:firstLine="708"/>
        <w:rPr>
          <w:sz w:val="28"/>
          <w:szCs w:val="28"/>
        </w:rPr>
      </w:pPr>
      <w:r w:rsidRPr="001B0891">
        <w:rPr>
          <w:sz w:val="28"/>
          <w:szCs w:val="28"/>
        </w:rPr>
        <w:t xml:space="preserve">1. </w:t>
      </w:r>
      <w:r w:rsidR="00AF0596" w:rsidRPr="00AF0596">
        <w:rPr>
          <w:sz w:val="28"/>
          <w:szCs w:val="28"/>
        </w:rPr>
        <w:t xml:space="preserve">Эффективность векторного процессора в данной задаче достигается за счет достаточного большого вектора данных, которые необходимо обработать. Если бы в задаче было бы больше число скалярных команд, то векторный процессор был бы не эффективен. В данной задаче 1 векторная команда и 1 скалярная, соответственно коэффициент пропускной способности равен 1. ВКС </w:t>
      </w:r>
      <w:r w:rsidR="00AF0596" w:rsidRPr="00AF0596">
        <w:rPr>
          <w:sz w:val="28"/>
          <w:szCs w:val="28"/>
        </w:rPr>
        <w:lastRenderedPageBreak/>
        <w:t>является одной из эффективных систем для решения задач, в которых есть как векторные команды, так и скалярные. В данной системе скалярные команды обрабатываются на скалярном процессоре, а векторные на векторном, причем оба этих процессора работают параллельно</w:t>
      </w:r>
      <w:r w:rsidR="00AC5C06" w:rsidRPr="00AC5C06">
        <w:rPr>
          <w:sz w:val="28"/>
          <w:szCs w:val="28"/>
        </w:rPr>
        <w:t>.</w:t>
      </w:r>
    </w:p>
    <w:p w14:paraId="68CF3A30" w14:textId="51C4801F" w:rsidR="004E082B" w:rsidRDefault="00830D58" w:rsidP="004E082B">
      <w:pPr>
        <w:spacing w:after="160"/>
        <w:ind w:firstLine="709"/>
        <w:contextualSpacing/>
        <w:jc w:val="both"/>
        <w:rPr>
          <w:sz w:val="28"/>
          <w:szCs w:val="28"/>
        </w:rPr>
      </w:pPr>
      <w:r w:rsidRPr="00830D58">
        <w:rPr>
          <w:sz w:val="28"/>
          <w:szCs w:val="28"/>
        </w:rPr>
        <w:t>2.</w:t>
      </w:r>
      <w:r w:rsidR="001B0891" w:rsidRPr="001B0891">
        <w:rPr>
          <w:sz w:val="28"/>
          <w:szCs w:val="28"/>
        </w:rPr>
        <w:t xml:space="preserve"> </w:t>
      </w:r>
      <w:bookmarkStart w:id="0" w:name="_Hlk117965955"/>
      <w:r w:rsidR="004E082B" w:rsidRPr="004E082B">
        <w:rPr>
          <w:sz w:val="28"/>
          <w:szCs w:val="28"/>
        </w:rPr>
        <w:t xml:space="preserve">При обработке векторов на конвейере при помощи различных команд получим, что производительность P и эффективность E зависят от количества команд и численно равны среднему значению производительности и эффективности. </w:t>
      </w:r>
    </w:p>
    <w:p w14:paraId="2E3DB01B" w14:textId="0F489142" w:rsidR="004E082B" w:rsidRDefault="004E082B" w:rsidP="00830D58">
      <w:pPr>
        <w:jc w:val="both"/>
        <w:rPr>
          <w:sz w:val="28"/>
          <w:szCs w:val="28"/>
        </w:rPr>
      </w:pPr>
    </w:p>
    <w:p w14:paraId="6DF942F4" w14:textId="3D3C7701" w:rsidR="00830D58" w:rsidRPr="00830D58" w:rsidRDefault="00830D58" w:rsidP="00830D5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76272B89" w14:textId="76539812" w:rsidR="00830D58" w:rsidRPr="00830D58" w:rsidRDefault="00830D58" w:rsidP="00830D58">
      <w:pPr>
        <w:pStyle w:val="a9"/>
        <w:numPr>
          <w:ilvl w:val="0"/>
          <w:numId w:val="4"/>
        </w:numPr>
        <w:spacing w:after="160" w:line="259" w:lineRule="auto"/>
        <w:ind w:left="426"/>
        <w:jc w:val="both"/>
        <w:rPr>
          <w:sz w:val="28"/>
          <w:szCs w:val="28"/>
        </w:rPr>
      </w:pPr>
      <w:bookmarkStart w:id="1" w:name="_Hlk117964922"/>
      <w:r w:rsidRPr="00830D58">
        <w:rPr>
          <w:sz w:val="28"/>
          <w:szCs w:val="28"/>
        </w:rPr>
        <w:t xml:space="preserve">Если скалярную команду выполнять на векторном процессоре, то перед этим ее нужно инициализировать, после чего, ей нужно пройти по всем ступеням конвейера </w:t>
      </w:r>
      <m:oMath>
        <m:r>
          <w:rPr>
            <w:rFonts w:ascii="Cambria Math" w:hAnsi="Cambria Math"/>
            <w:sz w:val="28"/>
            <w:szCs w:val="28"/>
          </w:rPr>
          <m:t>tc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ti</m:t>
        </m:r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*7+11*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=88нс)</m:t>
        </m:r>
      </m:oMath>
      <w:r w:rsidRPr="00830D58">
        <w:rPr>
          <w:sz w:val="28"/>
          <w:szCs w:val="28"/>
        </w:rPr>
        <w:t xml:space="preserve">, что выходит дольше, чем скалярную команду выполнить на скалярном процессоре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tscalar=60нс</m:t>
            </m:r>
          </m:e>
        </m:d>
        <m:r>
          <w:rPr>
            <w:rFonts w:ascii="Cambria Math" w:hAnsi="Cambria Math"/>
            <w:sz w:val="28"/>
            <w:szCs w:val="28"/>
          </w:rPr>
          <m:t>.  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%</m:t>
            </m:r>
          </m:e>
        </m:d>
        <m:r>
          <w:rPr>
            <w:rFonts w:ascii="Cambria Math" w:hAnsi="Cambria Math"/>
            <w:sz w:val="28"/>
            <w:szCs w:val="28"/>
          </w:rPr>
          <m:t>=147%</m:t>
        </m:r>
      </m:oMath>
      <w:r w:rsidRPr="00830D58">
        <w:rPr>
          <w:rFonts w:eastAsiaTheme="minorEastAsia"/>
          <w:sz w:val="28"/>
          <w:szCs w:val="28"/>
        </w:rPr>
        <w:t>.</w:t>
      </w:r>
    </w:p>
    <w:p w14:paraId="6B925CC7" w14:textId="3DFBDBF3" w:rsidR="001B0891" w:rsidRPr="001B0891" w:rsidRDefault="001B0891" w:rsidP="001B0891">
      <w:pPr>
        <w:pStyle w:val="a9"/>
        <w:numPr>
          <w:ilvl w:val="0"/>
          <w:numId w:val="4"/>
        </w:numPr>
        <w:ind w:left="426"/>
        <w:jc w:val="both"/>
        <w:rPr>
          <w:rFonts w:eastAsiaTheme="minorEastAsia"/>
          <w:sz w:val="28"/>
          <w:szCs w:val="28"/>
        </w:rPr>
      </w:pPr>
      <w:r w:rsidRPr="001B0891">
        <w:rPr>
          <w:rFonts w:eastAsiaTheme="minorEastAsia"/>
          <w:sz w:val="28"/>
          <w:szCs w:val="28"/>
        </w:rPr>
        <w:t xml:space="preserve">Если векторную команду выполнять на скалярном процессоре, то нужно для каждого элемента вектора выполнить эту команду на скалярном процессоре по отдельности </w:t>
      </w:r>
      <m:oMath>
        <m:r>
          <w:rPr>
            <w:rFonts w:ascii="Cambria Math" w:hAnsi="Cambria Math"/>
            <w:sz w:val="28"/>
            <w:szCs w:val="28"/>
          </w:rPr>
          <m:t>tscalar*L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=57*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*96=5760нс)</m:t>
        </m:r>
      </m:oMath>
      <w:r w:rsidRPr="001B0891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tscalar</m:t>
        </m:r>
      </m:oMath>
      <w:r w:rsidRPr="001B0891">
        <w:rPr>
          <w:rFonts w:eastAsiaTheme="minorEastAsia"/>
          <w:sz w:val="28"/>
          <w:szCs w:val="28"/>
        </w:rPr>
        <w:t xml:space="preserve"> - время выполнения команды на скалярном процессоре, т.е. следующий элемент поступает на расчет только тогда, когда посчитается предыдущий, чем запустить векторную команду на векторном процессоре </w:t>
      </w:r>
    </w:p>
    <w:p w14:paraId="68FE2638" w14:textId="2A9710EC" w:rsidR="001B0891" w:rsidRPr="001B0891" w:rsidRDefault="001B0891" w:rsidP="001B0891">
      <w:pPr>
        <w:pStyle w:val="a9"/>
        <w:ind w:left="426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ti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tc</m:t>
        </m:r>
        <m:r>
          <w:rPr>
            <w:rFonts w:ascii="Cambria Math" w:eastAsiaTheme="minorEastAsia" w:hAnsi="Cambria Math"/>
            <w:sz w:val="28"/>
            <w:szCs w:val="28"/>
          </w:rPr>
          <m:t>*(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-1)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vadd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=9*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*(96+7-1)=1131нс)</m:t>
        </m:r>
      </m:oMath>
      <w:r w:rsidRPr="001B0891"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%</m:t>
            </m:r>
          </m:e>
        </m:d>
        <m:r>
          <w:rPr>
            <w:rFonts w:ascii="Cambria Math" w:hAnsi="Cambria Math"/>
            <w:sz w:val="28"/>
            <w:szCs w:val="28"/>
          </w:rPr>
          <m:t>=509%</m:t>
        </m:r>
      </m:oMath>
      <w:r w:rsidRPr="001B0891">
        <w:rPr>
          <w:rFonts w:eastAsiaTheme="minorEastAsia"/>
          <w:sz w:val="28"/>
          <w:szCs w:val="28"/>
        </w:rPr>
        <w:t>.</w:t>
      </w:r>
    </w:p>
    <w:p w14:paraId="7FFDD742" w14:textId="2A1EF981" w:rsidR="00830D58" w:rsidRPr="001B0891" w:rsidRDefault="001B0891" w:rsidP="00830D58">
      <w:pPr>
        <w:pStyle w:val="a9"/>
        <w:numPr>
          <w:ilvl w:val="0"/>
          <w:numId w:val="4"/>
        </w:numPr>
        <w:spacing w:after="160" w:line="259" w:lineRule="auto"/>
        <w:ind w:left="426"/>
        <w:jc w:val="both"/>
        <w:rPr>
          <w:sz w:val="28"/>
          <w:szCs w:val="28"/>
        </w:rPr>
      </w:pPr>
      <w:r w:rsidRPr="001B0891">
        <w:rPr>
          <w:rFonts w:eastAsiaTheme="minorEastAsia"/>
          <w:sz w:val="28"/>
          <w:szCs w:val="28"/>
        </w:rPr>
        <w:t>Скалярные команды снижают пропускную способность конвейера, поэтому минимальное время решения задачи достигается в том случае, когда скалярные команды выполняются на скалярном процессоре, а векторные команды – на векторном.</w:t>
      </w:r>
    </w:p>
    <w:bookmarkEnd w:id="0"/>
    <w:bookmarkEnd w:id="1"/>
    <w:p w14:paraId="23D5D5CE" w14:textId="35EF3C1A" w:rsidR="00AC5C06" w:rsidRPr="004E082B" w:rsidRDefault="00AC5C06" w:rsidP="00830D58">
      <w:pPr>
        <w:jc w:val="both"/>
        <w:rPr>
          <w:sz w:val="28"/>
          <w:szCs w:val="28"/>
        </w:rPr>
      </w:pPr>
    </w:p>
    <w:sectPr w:rsidR="00AC5C06" w:rsidRPr="004E082B" w:rsidSect="00CD4700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798A" w14:textId="77777777" w:rsidR="00001FED" w:rsidRDefault="00001FED">
      <w:r>
        <w:separator/>
      </w:r>
    </w:p>
  </w:endnote>
  <w:endnote w:type="continuationSeparator" w:id="0">
    <w:p w14:paraId="64A9DE4B" w14:textId="77777777" w:rsidR="00001FED" w:rsidRDefault="0000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A202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5811BA" w14:textId="77777777" w:rsidR="00BC0938" w:rsidRDefault="00BC09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C4AE" w14:textId="77777777"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11D44DE" w14:textId="77777777" w:rsidR="00BC0938" w:rsidRDefault="00BC09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EF51" w14:textId="77777777" w:rsidR="00001FED" w:rsidRDefault="00001FED">
      <w:r>
        <w:separator/>
      </w:r>
    </w:p>
  </w:footnote>
  <w:footnote w:type="continuationSeparator" w:id="0">
    <w:p w14:paraId="7A373745" w14:textId="77777777" w:rsidR="00001FED" w:rsidRDefault="00001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2BA1" w14:textId="77777777" w:rsidR="00BC0938" w:rsidRDefault="00BC0938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DAA9FC6" w14:textId="77777777" w:rsidR="00BC0938" w:rsidRDefault="00BC093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866D" w14:textId="77777777" w:rsidR="00BC0938" w:rsidRPr="00CD4700" w:rsidRDefault="00BC0938" w:rsidP="00CD4700">
    <w:pPr>
      <w:pStyle w:val="a6"/>
      <w:pBdr>
        <w:top w:val="single" w:sz="4" w:space="1" w:color="auto"/>
        <w:bottom w:val="single" w:sz="4" w:space="1" w:color="auto"/>
      </w:pBdr>
      <w:jc w:val="right"/>
    </w:pPr>
    <w:r>
      <w:t xml:space="preserve">Дата создания </w:t>
    </w:r>
    <w:r>
      <w:fldChar w:fldCharType="begin"/>
    </w:r>
    <w:r>
      <w:instrText xml:space="preserve"> CREATEDATE \@ "dd.MM.yyyy h:mm am/pm" </w:instrText>
    </w:r>
    <w:r>
      <w:fldChar w:fldCharType="separate"/>
    </w:r>
    <w:r w:rsidR="004D761C">
      <w:rPr>
        <w:noProof/>
      </w:rPr>
      <w:t xml:space="preserve">11.10.2022 7:15 </w:t>
    </w:r>
    <w:r>
      <w:fldChar w:fldCharType="end"/>
    </w: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из </w:t>
    </w:r>
    <w:fldSimple w:instr=" NUMPAGES ">
      <w:r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A83"/>
    <w:multiLevelType w:val="hybridMultilevel"/>
    <w:tmpl w:val="89B67148"/>
    <w:lvl w:ilvl="0" w:tplc="6F28DE5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067461"/>
    <w:multiLevelType w:val="hybridMultilevel"/>
    <w:tmpl w:val="E3D87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80939"/>
    <w:multiLevelType w:val="hybridMultilevel"/>
    <w:tmpl w:val="4D2C1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B02F6"/>
    <w:multiLevelType w:val="hybridMultilevel"/>
    <w:tmpl w:val="1A6AD21C"/>
    <w:lvl w:ilvl="0" w:tplc="E052264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9979">
    <w:abstractNumId w:val="1"/>
  </w:num>
  <w:num w:numId="2" w16cid:durableId="895356964">
    <w:abstractNumId w:val="3"/>
  </w:num>
  <w:num w:numId="3" w16cid:durableId="2078161420">
    <w:abstractNumId w:val="2"/>
  </w:num>
  <w:num w:numId="4" w16cid:durableId="55844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C"/>
    <w:rsid w:val="00001FED"/>
    <w:rsid w:val="000C2528"/>
    <w:rsid w:val="00150D3C"/>
    <w:rsid w:val="0016233B"/>
    <w:rsid w:val="001A03B4"/>
    <w:rsid w:val="001B0891"/>
    <w:rsid w:val="002452FD"/>
    <w:rsid w:val="00342CE8"/>
    <w:rsid w:val="00395D1E"/>
    <w:rsid w:val="00474DB3"/>
    <w:rsid w:val="004D761C"/>
    <w:rsid w:val="004E082B"/>
    <w:rsid w:val="00531A9B"/>
    <w:rsid w:val="00552524"/>
    <w:rsid w:val="00585CDA"/>
    <w:rsid w:val="005E27B8"/>
    <w:rsid w:val="005E3ABC"/>
    <w:rsid w:val="00697D68"/>
    <w:rsid w:val="006B0EDF"/>
    <w:rsid w:val="00807FD6"/>
    <w:rsid w:val="00816FF3"/>
    <w:rsid w:val="00830D58"/>
    <w:rsid w:val="00863F04"/>
    <w:rsid w:val="008858DA"/>
    <w:rsid w:val="00941290"/>
    <w:rsid w:val="00987760"/>
    <w:rsid w:val="009D3FAC"/>
    <w:rsid w:val="00AC5C06"/>
    <w:rsid w:val="00AF0596"/>
    <w:rsid w:val="00B249BB"/>
    <w:rsid w:val="00B338F5"/>
    <w:rsid w:val="00B62DF5"/>
    <w:rsid w:val="00B9014C"/>
    <w:rsid w:val="00BB2ABD"/>
    <w:rsid w:val="00BC0938"/>
    <w:rsid w:val="00BF7B0E"/>
    <w:rsid w:val="00C16A2E"/>
    <w:rsid w:val="00C274BD"/>
    <w:rsid w:val="00CD4700"/>
    <w:rsid w:val="00CE0FE4"/>
    <w:rsid w:val="00D24036"/>
    <w:rsid w:val="00DC2ACD"/>
    <w:rsid w:val="00DD313B"/>
    <w:rsid w:val="00EC2A97"/>
    <w:rsid w:val="00F51ED1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6F7E5"/>
  <w15:chartTrackingRefBased/>
  <w15:docId w15:val="{CE801C2D-C8AC-4ED7-9EAB-C3B242EE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EDF"/>
  </w:style>
  <w:style w:type="paragraph" w:styleId="3">
    <w:name w:val="heading 3"/>
    <w:basedOn w:val="a"/>
    <w:next w:val="a"/>
    <w:link w:val="30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basedOn w:val="a0"/>
    <w:link w:val="3"/>
    <w:rsid w:val="00941290"/>
    <w:rPr>
      <w:sz w:val="32"/>
    </w:rPr>
  </w:style>
  <w:style w:type="character" w:styleId="a7">
    <w:name w:val="Placeholder Text"/>
    <w:basedOn w:val="a0"/>
    <w:uiPriority w:val="99"/>
    <w:semiHidden/>
    <w:rsid w:val="008858DA"/>
    <w:rPr>
      <w:color w:val="808080"/>
    </w:rPr>
  </w:style>
  <w:style w:type="table" w:styleId="a8">
    <w:name w:val="Table Grid"/>
    <w:basedOn w:val="a1"/>
    <w:uiPriority w:val="39"/>
    <w:rsid w:val="00B33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274BD"/>
    <w:pPr>
      <w:ind w:left="720"/>
      <w:contextualSpacing/>
    </w:pPr>
  </w:style>
  <w:style w:type="table" w:customStyle="1" w:styleId="1">
    <w:name w:val="Сетка таблицы1"/>
    <w:basedOn w:val="a1"/>
    <w:next w:val="a8"/>
    <w:uiPriority w:val="39"/>
    <w:rsid w:val="004E082B"/>
    <w:rPr>
      <w:rFonts w:eastAsiaTheme="minorHAnsi"/>
      <w:b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uiPriority w:val="39"/>
    <w:rsid w:val="004E082B"/>
    <w:rPr>
      <w:rFonts w:eastAsiaTheme="minorHAnsi"/>
      <w:b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Client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291</TotalTime>
  <Pages>23</Pages>
  <Words>4206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Даниил Савин</cp:lastModifiedBy>
  <cp:revision>8</cp:revision>
  <cp:lastPrinted>1899-12-31T21:00:00Z</cp:lastPrinted>
  <dcterms:created xsi:type="dcterms:W3CDTF">2022-10-24T12:14:00Z</dcterms:created>
  <dcterms:modified xsi:type="dcterms:W3CDTF">2022-11-02T21:26:00Z</dcterms:modified>
</cp:coreProperties>
</file>