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AE2F" w14:textId="77777777" w:rsidR="00816FF3" w:rsidRPr="00816FF3" w:rsidRDefault="00816FF3" w:rsidP="00816FF3">
      <w:pPr>
        <w:pStyle w:val="a3"/>
        <w:rPr>
          <w:sz w:val="28"/>
          <w:szCs w:val="28"/>
        </w:rPr>
      </w:pPr>
      <w:r w:rsidRPr="00816FF3">
        <w:rPr>
          <w:sz w:val="28"/>
          <w:szCs w:val="28"/>
        </w:rPr>
        <w:t>Вятский Государственный Университет</w:t>
      </w:r>
    </w:p>
    <w:p w14:paraId="133BF9F3" w14:textId="77777777" w:rsidR="00816FF3" w:rsidRPr="00816FF3" w:rsidRDefault="00816FF3" w:rsidP="00816FF3">
      <w:pPr>
        <w:pStyle w:val="a3"/>
        <w:rPr>
          <w:sz w:val="28"/>
          <w:szCs w:val="28"/>
        </w:rPr>
      </w:pPr>
      <w:r w:rsidRPr="00816FF3">
        <w:rPr>
          <w:sz w:val="28"/>
          <w:szCs w:val="28"/>
        </w:rPr>
        <w:t>Факультет Автоматики и Вычислительной Техники</w:t>
      </w:r>
    </w:p>
    <w:p w14:paraId="7EF08D94" w14:textId="77777777" w:rsidR="00816FF3" w:rsidRPr="00816FF3" w:rsidRDefault="00816FF3" w:rsidP="00816FF3">
      <w:pPr>
        <w:pStyle w:val="a3"/>
        <w:rPr>
          <w:sz w:val="28"/>
          <w:szCs w:val="28"/>
        </w:rPr>
      </w:pPr>
      <w:r w:rsidRPr="00816FF3">
        <w:rPr>
          <w:sz w:val="28"/>
          <w:szCs w:val="28"/>
        </w:rPr>
        <w:t>Кафедра Электронных Вычислительных Машин</w:t>
      </w:r>
    </w:p>
    <w:p w14:paraId="6D7470B5" w14:textId="77777777" w:rsidR="00816FF3" w:rsidRDefault="00816FF3" w:rsidP="00816FF3">
      <w:pPr>
        <w:jc w:val="center"/>
        <w:rPr>
          <w:sz w:val="36"/>
        </w:rPr>
      </w:pPr>
    </w:p>
    <w:p w14:paraId="2714B908" w14:textId="77777777" w:rsidR="00816FF3" w:rsidRDefault="00816FF3" w:rsidP="00816FF3">
      <w:pPr>
        <w:jc w:val="center"/>
        <w:rPr>
          <w:sz w:val="36"/>
        </w:rPr>
      </w:pPr>
    </w:p>
    <w:p w14:paraId="610B2353" w14:textId="77777777" w:rsidR="00816FF3" w:rsidRDefault="00816FF3" w:rsidP="00816FF3">
      <w:pPr>
        <w:jc w:val="center"/>
        <w:rPr>
          <w:sz w:val="36"/>
        </w:rPr>
      </w:pPr>
    </w:p>
    <w:p w14:paraId="03570292" w14:textId="77777777" w:rsidR="00816FF3" w:rsidRDefault="00816FF3" w:rsidP="00816FF3">
      <w:pPr>
        <w:jc w:val="center"/>
        <w:rPr>
          <w:sz w:val="36"/>
        </w:rPr>
      </w:pPr>
    </w:p>
    <w:p w14:paraId="3C0A3F3B" w14:textId="77777777" w:rsidR="00816FF3" w:rsidRDefault="00816FF3" w:rsidP="00816FF3">
      <w:pPr>
        <w:jc w:val="center"/>
        <w:rPr>
          <w:sz w:val="36"/>
        </w:rPr>
      </w:pPr>
    </w:p>
    <w:p w14:paraId="70288A01" w14:textId="77777777" w:rsidR="00816FF3" w:rsidRDefault="00816FF3" w:rsidP="00816FF3">
      <w:pPr>
        <w:jc w:val="center"/>
        <w:rPr>
          <w:sz w:val="36"/>
        </w:rPr>
      </w:pPr>
    </w:p>
    <w:p w14:paraId="5E4344D1" w14:textId="77777777" w:rsidR="00816FF3" w:rsidRDefault="00816FF3" w:rsidP="00816FF3">
      <w:pPr>
        <w:jc w:val="center"/>
        <w:rPr>
          <w:sz w:val="36"/>
        </w:rPr>
      </w:pPr>
    </w:p>
    <w:p w14:paraId="55B3FAE3" w14:textId="77777777" w:rsidR="00816FF3" w:rsidRDefault="00816FF3" w:rsidP="00816FF3">
      <w:pPr>
        <w:jc w:val="center"/>
        <w:rPr>
          <w:sz w:val="36"/>
        </w:rPr>
      </w:pPr>
    </w:p>
    <w:p w14:paraId="6A074028" w14:textId="136FFD11" w:rsidR="008745C2" w:rsidRPr="00FD43A3" w:rsidRDefault="008745C2" w:rsidP="008745C2">
      <w:pPr>
        <w:jc w:val="center"/>
        <w:rPr>
          <w:sz w:val="28"/>
          <w:szCs w:val="28"/>
        </w:rPr>
      </w:pPr>
      <w:r w:rsidRPr="000F370C">
        <w:rPr>
          <w:sz w:val="28"/>
          <w:szCs w:val="28"/>
        </w:rPr>
        <w:t>Отчет по лабораторной работе №</w:t>
      </w:r>
      <w:r w:rsidRPr="00FD43A3">
        <w:rPr>
          <w:sz w:val="28"/>
          <w:szCs w:val="28"/>
        </w:rPr>
        <w:t>6</w:t>
      </w:r>
    </w:p>
    <w:p w14:paraId="33351F1D" w14:textId="77777777" w:rsidR="008745C2" w:rsidRDefault="008745C2" w:rsidP="008745C2">
      <w:pPr>
        <w:jc w:val="center"/>
        <w:rPr>
          <w:sz w:val="28"/>
          <w:szCs w:val="28"/>
        </w:rPr>
      </w:pPr>
      <w:r w:rsidRPr="000F370C">
        <w:rPr>
          <w:sz w:val="28"/>
          <w:szCs w:val="28"/>
        </w:rPr>
        <w:t>по дисциплине «</w:t>
      </w:r>
      <w:r>
        <w:rPr>
          <w:sz w:val="28"/>
          <w:szCs w:val="28"/>
        </w:rPr>
        <w:t>В</w:t>
      </w:r>
      <w:r w:rsidRPr="000F370C">
        <w:rPr>
          <w:sz w:val="28"/>
          <w:szCs w:val="28"/>
        </w:rPr>
        <w:t>ычислительные</w:t>
      </w:r>
      <w:r w:rsidRPr="004017B4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0F370C">
        <w:rPr>
          <w:sz w:val="28"/>
          <w:szCs w:val="28"/>
        </w:rPr>
        <w:t>»</w:t>
      </w:r>
    </w:p>
    <w:p w14:paraId="17F77A8C" w14:textId="77777777" w:rsidR="008745C2" w:rsidRPr="008745C2" w:rsidRDefault="008745C2" w:rsidP="008745C2">
      <w:pPr>
        <w:jc w:val="center"/>
        <w:rPr>
          <w:b/>
          <w:i/>
          <w:sz w:val="72"/>
          <w:szCs w:val="28"/>
        </w:rPr>
      </w:pPr>
      <w:r w:rsidRPr="000F370C">
        <w:rPr>
          <w:sz w:val="28"/>
          <w:szCs w:val="28"/>
        </w:rPr>
        <w:t xml:space="preserve">Вариант </w:t>
      </w:r>
      <w:r w:rsidRPr="008745C2">
        <w:rPr>
          <w:sz w:val="28"/>
          <w:szCs w:val="28"/>
        </w:rPr>
        <w:t>5</w:t>
      </w:r>
    </w:p>
    <w:p w14:paraId="0C250CA0" w14:textId="77777777" w:rsidR="008745C2" w:rsidRDefault="008745C2" w:rsidP="008745C2">
      <w:pPr>
        <w:jc w:val="center"/>
        <w:rPr>
          <w:sz w:val="36"/>
        </w:rPr>
      </w:pPr>
    </w:p>
    <w:p w14:paraId="04621FB5" w14:textId="77777777" w:rsidR="008745C2" w:rsidRDefault="008745C2" w:rsidP="008745C2">
      <w:pPr>
        <w:jc w:val="center"/>
        <w:rPr>
          <w:sz w:val="36"/>
        </w:rPr>
      </w:pPr>
    </w:p>
    <w:p w14:paraId="43672477" w14:textId="77777777" w:rsidR="008745C2" w:rsidRDefault="008745C2" w:rsidP="008745C2">
      <w:pPr>
        <w:jc w:val="center"/>
        <w:rPr>
          <w:sz w:val="36"/>
        </w:rPr>
      </w:pPr>
    </w:p>
    <w:p w14:paraId="66EECE88" w14:textId="77777777" w:rsidR="008745C2" w:rsidRDefault="008745C2" w:rsidP="008745C2">
      <w:pPr>
        <w:jc w:val="center"/>
        <w:rPr>
          <w:sz w:val="36"/>
        </w:rPr>
      </w:pPr>
    </w:p>
    <w:p w14:paraId="7276276C" w14:textId="77777777" w:rsidR="008745C2" w:rsidRDefault="008745C2" w:rsidP="008745C2">
      <w:pPr>
        <w:jc w:val="center"/>
        <w:rPr>
          <w:sz w:val="36"/>
        </w:rPr>
      </w:pPr>
    </w:p>
    <w:p w14:paraId="39D34947" w14:textId="77777777" w:rsidR="008745C2" w:rsidRDefault="008745C2" w:rsidP="008745C2">
      <w:pPr>
        <w:jc w:val="center"/>
        <w:rPr>
          <w:sz w:val="36"/>
        </w:rPr>
      </w:pPr>
    </w:p>
    <w:p w14:paraId="79AF0A1F" w14:textId="77777777" w:rsidR="008745C2" w:rsidRDefault="008745C2" w:rsidP="008745C2">
      <w:pPr>
        <w:jc w:val="center"/>
        <w:rPr>
          <w:sz w:val="36"/>
        </w:rPr>
      </w:pPr>
    </w:p>
    <w:p w14:paraId="4B244597" w14:textId="77777777" w:rsidR="008745C2" w:rsidRDefault="008745C2" w:rsidP="008745C2">
      <w:pPr>
        <w:jc w:val="center"/>
        <w:rPr>
          <w:sz w:val="36"/>
        </w:rPr>
      </w:pPr>
    </w:p>
    <w:p w14:paraId="498E9549" w14:textId="77777777" w:rsidR="008745C2" w:rsidRDefault="008745C2" w:rsidP="008745C2">
      <w:pPr>
        <w:jc w:val="center"/>
        <w:rPr>
          <w:sz w:val="36"/>
        </w:rPr>
      </w:pPr>
    </w:p>
    <w:p w14:paraId="7E01ECC7" w14:textId="77777777" w:rsidR="008745C2" w:rsidRDefault="008745C2" w:rsidP="008745C2">
      <w:pPr>
        <w:rPr>
          <w:sz w:val="36"/>
        </w:rPr>
      </w:pPr>
    </w:p>
    <w:p w14:paraId="2AE597A3" w14:textId="77777777" w:rsidR="008745C2" w:rsidRDefault="008745C2" w:rsidP="008745C2">
      <w:pPr>
        <w:jc w:val="center"/>
        <w:rPr>
          <w:sz w:val="36"/>
        </w:rPr>
      </w:pPr>
    </w:p>
    <w:p w14:paraId="44F7201B" w14:textId="77777777" w:rsidR="008745C2" w:rsidRDefault="008745C2" w:rsidP="008745C2">
      <w:pPr>
        <w:jc w:val="center"/>
        <w:rPr>
          <w:sz w:val="36"/>
        </w:rPr>
      </w:pPr>
    </w:p>
    <w:p w14:paraId="5797881E" w14:textId="77777777" w:rsidR="008745C2" w:rsidRPr="000F370C" w:rsidRDefault="008745C2" w:rsidP="008745C2">
      <w:pPr>
        <w:rPr>
          <w:sz w:val="28"/>
          <w:szCs w:val="28"/>
        </w:rPr>
      </w:pPr>
      <w:r w:rsidRPr="000F370C">
        <w:rPr>
          <w:sz w:val="28"/>
          <w:szCs w:val="28"/>
        </w:rPr>
        <w:t xml:space="preserve">Выполнил студент группы ИВТм-1301 </w:t>
      </w:r>
      <w:r>
        <w:rPr>
          <w:sz w:val="28"/>
          <w:szCs w:val="28"/>
        </w:rPr>
        <w:tab/>
      </w:r>
      <w:r>
        <w:t>________________________</w:t>
      </w:r>
      <w:r w:rsidRPr="000F370C">
        <w:rPr>
          <w:sz w:val="28"/>
          <w:szCs w:val="28"/>
        </w:rPr>
        <w:t>/Савин Д.А./</w:t>
      </w:r>
    </w:p>
    <w:p w14:paraId="6B4DDEB5" w14:textId="77777777" w:rsidR="008745C2" w:rsidRPr="000F370C" w:rsidRDefault="008745C2" w:rsidP="008745C2">
      <w:pPr>
        <w:rPr>
          <w:i/>
          <w:sz w:val="28"/>
          <w:szCs w:val="28"/>
        </w:rPr>
      </w:pPr>
      <w:r w:rsidRPr="000F370C">
        <w:rPr>
          <w:sz w:val="28"/>
          <w:szCs w:val="28"/>
        </w:rPr>
        <w:t>Проверил доцент кафедры ЭВМ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________________________</w:t>
      </w:r>
      <w:r w:rsidRPr="000F370C">
        <w:rPr>
          <w:sz w:val="28"/>
          <w:szCs w:val="28"/>
        </w:rPr>
        <w:t>/</w:t>
      </w:r>
      <w:proofErr w:type="spellStart"/>
      <w:r w:rsidRPr="000F370C">
        <w:rPr>
          <w:sz w:val="28"/>
          <w:szCs w:val="28"/>
        </w:rPr>
        <w:t>Мельцов</w:t>
      </w:r>
      <w:proofErr w:type="spellEnd"/>
      <w:r w:rsidRPr="000F370C">
        <w:rPr>
          <w:sz w:val="28"/>
          <w:szCs w:val="28"/>
        </w:rPr>
        <w:t xml:space="preserve"> В.Ю./</w:t>
      </w:r>
    </w:p>
    <w:p w14:paraId="2565B09B" w14:textId="77777777" w:rsidR="008745C2" w:rsidRDefault="008745C2" w:rsidP="008745C2">
      <w:pPr>
        <w:jc w:val="center"/>
        <w:rPr>
          <w:sz w:val="32"/>
        </w:rPr>
      </w:pPr>
    </w:p>
    <w:p w14:paraId="4934DEAF" w14:textId="77777777" w:rsidR="008745C2" w:rsidRDefault="008745C2" w:rsidP="008745C2">
      <w:pPr>
        <w:jc w:val="center"/>
        <w:rPr>
          <w:sz w:val="32"/>
        </w:rPr>
      </w:pPr>
    </w:p>
    <w:p w14:paraId="0C4FB825" w14:textId="77777777" w:rsidR="008745C2" w:rsidRDefault="008745C2" w:rsidP="008745C2">
      <w:pPr>
        <w:jc w:val="center"/>
        <w:rPr>
          <w:sz w:val="32"/>
        </w:rPr>
      </w:pPr>
    </w:p>
    <w:p w14:paraId="69580B60" w14:textId="77777777" w:rsidR="008745C2" w:rsidRDefault="008745C2" w:rsidP="008745C2">
      <w:pPr>
        <w:jc w:val="center"/>
        <w:rPr>
          <w:sz w:val="32"/>
        </w:rPr>
      </w:pPr>
    </w:p>
    <w:p w14:paraId="71B95AF5" w14:textId="77777777" w:rsidR="008745C2" w:rsidRDefault="008745C2" w:rsidP="008745C2">
      <w:pPr>
        <w:jc w:val="center"/>
        <w:rPr>
          <w:sz w:val="32"/>
        </w:rPr>
      </w:pPr>
    </w:p>
    <w:p w14:paraId="6EE35739" w14:textId="77777777" w:rsidR="008745C2" w:rsidRDefault="008745C2" w:rsidP="008745C2">
      <w:pPr>
        <w:jc w:val="center"/>
        <w:rPr>
          <w:sz w:val="32"/>
        </w:rPr>
      </w:pPr>
    </w:p>
    <w:p w14:paraId="2296070A" w14:textId="77777777" w:rsidR="008745C2" w:rsidRDefault="008745C2" w:rsidP="008745C2">
      <w:pPr>
        <w:jc w:val="center"/>
        <w:rPr>
          <w:sz w:val="32"/>
        </w:rPr>
      </w:pPr>
    </w:p>
    <w:p w14:paraId="7098E2AC" w14:textId="77777777" w:rsidR="008745C2" w:rsidRDefault="008745C2" w:rsidP="008745C2">
      <w:pPr>
        <w:jc w:val="center"/>
        <w:rPr>
          <w:sz w:val="32"/>
        </w:rPr>
      </w:pPr>
    </w:p>
    <w:p w14:paraId="343CCABC" w14:textId="77777777" w:rsidR="008745C2" w:rsidRDefault="008745C2" w:rsidP="008745C2">
      <w:pPr>
        <w:pStyle w:val="3"/>
      </w:pPr>
      <w:r>
        <w:t>Киров 20</w:t>
      </w:r>
      <w:r w:rsidRPr="00A375DE">
        <w:t>22</w:t>
      </w:r>
      <w:r>
        <w:t>.</w:t>
      </w:r>
    </w:p>
    <w:p w14:paraId="4E4A56DA" w14:textId="77777777" w:rsidR="00EA0053" w:rsidRPr="00EA0053" w:rsidRDefault="00816FF3" w:rsidP="00585CDA">
      <w:pPr>
        <w:rPr>
          <w:b/>
          <w:sz w:val="32"/>
          <w:u w:val="single"/>
        </w:rPr>
      </w:pPr>
      <w:r>
        <w:br w:type="page"/>
      </w:r>
      <w:r w:rsidR="00EA0053" w:rsidRPr="00EA0053">
        <w:rPr>
          <w:b/>
          <w:sz w:val="32"/>
          <w:u w:val="single"/>
        </w:rPr>
        <w:lastRenderedPageBreak/>
        <w:t xml:space="preserve">Задание №1. </w:t>
      </w:r>
    </w:p>
    <w:p w14:paraId="14F2B8C6" w14:textId="77777777" w:rsidR="00EA0053" w:rsidRPr="00EA0053" w:rsidRDefault="00EA0053" w:rsidP="00585CDA">
      <w:pPr>
        <w:rPr>
          <w:b/>
          <w:sz w:val="32"/>
          <w:u w:val="single"/>
        </w:rPr>
      </w:pPr>
    </w:p>
    <w:p w14:paraId="3EA733A9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Название задания: 0001</w:t>
      </w:r>
    </w:p>
    <w:p w14:paraId="79EFF5B9" w14:textId="77777777" w:rsidR="00BD5292" w:rsidRDefault="004E1A32" w:rsidP="00585CDA">
      <w:r>
        <w:rPr>
          <w:noProof/>
        </w:rPr>
        <w:drawing>
          <wp:inline distT="0" distB="0" distL="0" distR="0" wp14:anchorId="5730A2C2" wp14:editId="5B4E1BFD">
            <wp:extent cx="2475919" cy="1781908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33" cy="179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A8EC" w14:textId="64F72FC1" w:rsidR="00EA0053" w:rsidRDefault="00EA0053" w:rsidP="00585CDA">
      <w:r>
        <w:t>Рассчитайте следующие характеристики сети</w:t>
      </w:r>
    </w:p>
    <w:p w14:paraId="188AE67F" w14:textId="4716D051" w:rsidR="00EA0053" w:rsidRDefault="00EA0053" w:rsidP="00585CDA">
      <w:r>
        <w:t>с линейной топологией:</w:t>
      </w:r>
    </w:p>
    <w:p w14:paraId="23B95228" w14:textId="77777777" w:rsidR="00EA0053" w:rsidRDefault="00EA0053" w:rsidP="00585CDA"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14:paraId="462669AE" w14:textId="2B03AD29" w:rsidR="00EA0053" w:rsidRDefault="00EA0053" w:rsidP="00585CDA">
      <w:r>
        <w:t xml:space="preserve">Число узлов - 37             </w:t>
      </w:r>
    </w:p>
    <w:p w14:paraId="4AB10AC8" w14:textId="77777777" w:rsidR="00EA0053" w:rsidRDefault="00EA0053" w:rsidP="00585CDA">
      <w:r>
        <w:t>(ответ в виде шести значений через пробел, например</w:t>
      </w:r>
    </w:p>
    <w:p w14:paraId="04F77AF1" w14:textId="77777777" w:rsidR="00EA0053" w:rsidRDefault="00EA0053" w:rsidP="00585CDA">
      <w:r>
        <w:t>45 2 6 3 1 нет               12 11 1 23 4 да                    )</w:t>
      </w:r>
    </w:p>
    <w:p w14:paraId="5E895A2F" w14:textId="77777777" w:rsidR="00EA0053" w:rsidRDefault="00EA0053" w:rsidP="00585CDA"/>
    <w:p w14:paraId="5655AB84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2FA1DD1E" w14:textId="77777777" w:rsidR="00EA0053" w:rsidRPr="00EA0053" w:rsidRDefault="00EA0053" w:rsidP="00585CDA">
      <w:pPr>
        <w:rPr>
          <w:b/>
          <w:i/>
          <w:sz w:val="28"/>
        </w:rPr>
      </w:pPr>
    </w:p>
    <w:p w14:paraId="499825EE" w14:textId="4CA85248" w:rsidR="00EA0053" w:rsidRPr="006A4F93" w:rsidRDefault="006A4F93" w:rsidP="006A4F93">
      <w:pPr>
        <w:jc w:val="center"/>
        <w:rPr>
          <w:b/>
          <w:i/>
          <w:sz w:val="28"/>
          <w:szCs w:val="28"/>
        </w:rPr>
      </w:pPr>
      <w:r w:rsidRPr="006A4F93">
        <w:rPr>
          <w:rFonts w:ascii="Cambria Math" w:hAnsi="Cambria Math" w:cs="Cambria Math"/>
          <w:sz w:val="28"/>
          <w:szCs w:val="28"/>
        </w:rPr>
        <w:t>𝐷</w:t>
      </w:r>
      <w:r w:rsidRPr="006A4F93">
        <w:rPr>
          <w:sz w:val="28"/>
          <w:szCs w:val="28"/>
        </w:rPr>
        <w:t xml:space="preserve"> = </w:t>
      </w: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 xml:space="preserve"> − 1; </w:t>
      </w:r>
      <w:r w:rsidRPr="006A4F93">
        <w:rPr>
          <w:rFonts w:ascii="Cambria Math" w:hAnsi="Cambria Math" w:cs="Cambria Math"/>
          <w:sz w:val="28"/>
          <w:szCs w:val="28"/>
        </w:rPr>
        <w:t>𝑑</w:t>
      </w:r>
      <w:r w:rsidRPr="006A4F93">
        <w:rPr>
          <w:sz w:val="28"/>
          <w:szCs w:val="28"/>
        </w:rPr>
        <w:t xml:space="preserve"> = 2; </w:t>
      </w:r>
      <w:r w:rsidRPr="006A4F93">
        <w:rPr>
          <w:rFonts w:ascii="Cambria Math" w:hAnsi="Cambria Math" w:cs="Cambria Math"/>
          <w:sz w:val="28"/>
          <w:szCs w:val="28"/>
        </w:rPr>
        <w:t>𝐼</w:t>
      </w:r>
      <w:r w:rsidRPr="006A4F93">
        <w:rPr>
          <w:sz w:val="28"/>
          <w:szCs w:val="28"/>
        </w:rPr>
        <w:t xml:space="preserve"> = </w:t>
      </w: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 xml:space="preserve"> − 1; </w:t>
      </w:r>
      <w:r w:rsidRPr="006A4F93">
        <w:rPr>
          <w:rFonts w:ascii="Cambria Math" w:hAnsi="Cambria Math" w:cs="Cambria Math"/>
          <w:sz w:val="28"/>
          <w:szCs w:val="28"/>
        </w:rPr>
        <w:t>𝐵</w:t>
      </w:r>
      <w:r w:rsidRPr="006A4F93">
        <w:rPr>
          <w:sz w:val="28"/>
          <w:szCs w:val="28"/>
        </w:rPr>
        <w:t xml:space="preserve"> = 1</w:t>
      </w:r>
    </w:p>
    <w:p w14:paraId="6CF40448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Решение: </w:t>
      </w:r>
    </w:p>
    <w:p w14:paraId="685542C7" w14:textId="69FC8648" w:rsidR="00EA0053" w:rsidRPr="006A4F93" w:rsidRDefault="006A4F93" w:rsidP="006A4F93">
      <w:pPr>
        <w:jc w:val="center"/>
        <w:rPr>
          <w:b/>
          <w:i/>
          <w:sz w:val="28"/>
          <w:szCs w:val="28"/>
        </w:rPr>
      </w:pP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 xml:space="preserve"> = 37, </w:t>
      </w:r>
      <w:r w:rsidRPr="006A4F93">
        <w:rPr>
          <w:rFonts w:ascii="Cambria Math" w:hAnsi="Cambria Math" w:cs="Cambria Math"/>
          <w:sz w:val="28"/>
          <w:szCs w:val="28"/>
        </w:rPr>
        <w:t>𝐷</w:t>
      </w:r>
      <w:r w:rsidRPr="006A4F93">
        <w:rPr>
          <w:sz w:val="28"/>
          <w:szCs w:val="28"/>
        </w:rPr>
        <w:t xml:space="preserve"> = 36, </w:t>
      </w:r>
      <w:r w:rsidRPr="006A4F93">
        <w:rPr>
          <w:rFonts w:ascii="Cambria Math" w:hAnsi="Cambria Math" w:cs="Cambria Math"/>
          <w:sz w:val="28"/>
          <w:szCs w:val="28"/>
        </w:rPr>
        <w:t>𝑑</w:t>
      </w:r>
      <w:r w:rsidRPr="006A4F93">
        <w:rPr>
          <w:sz w:val="28"/>
          <w:szCs w:val="28"/>
        </w:rPr>
        <w:t xml:space="preserve"> = 2, </w:t>
      </w:r>
      <w:r w:rsidRPr="006A4F93">
        <w:rPr>
          <w:rFonts w:ascii="Cambria Math" w:hAnsi="Cambria Math" w:cs="Cambria Math"/>
          <w:sz w:val="28"/>
          <w:szCs w:val="28"/>
        </w:rPr>
        <w:t>𝐼</w:t>
      </w:r>
      <w:r w:rsidRPr="006A4F93">
        <w:rPr>
          <w:sz w:val="28"/>
          <w:szCs w:val="28"/>
        </w:rPr>
        <w:t xml:space="preserve"> = 36, </w:t>
      </w:r>
      <w:r w:rsidRPr="006A4F93">
        <w:rPr>
          <w:rFonts w:ascii="Cambria Math" w:hAnsi="Cambria Math" w:cs="Cambria Math"/>
          <w:sz w:val="28"/>
          <w:szCs w:val="28"/>
        </w:rPr>
        <w:t>𝐵</w:t>
      </w:r>
      <w:r w:rsidRPr="006A4F93">
        <w:rPr>
          <w:sz w:val="28"/>
          <w:szCs w:val="28"/>
        </w:rPr>
        <w:t xml:space="preserve"> = 1, топология несимметрична</w:t>
      </w:r>
    </w:p>
    <w:p w14:paraId="29EFB99D" w14:textId="77777777" w:rsidR="00EA0053" w:rsidRPr="00EA0053" w:rsidRDefault="00EA0053" w:rsidP="00585CDA">
      <w:pPr>
        <w:rPr>
          <w:b/>
          <w:i/>
          <w:sz w:val="28"/>
        </w:rPr>
      </w:pPr>
    </w:p>
    <w:p w14:paraId="4D86A324" w14:textId="05B2A8A8" w:rsidR="00EA0053" w:rsidRPr="00EA0053" w:rsidRDefault="00EA0053" w:rsidP="00585CDA">
      <w:pPr>
        <w:rPr>
          <w:b/>
          <w:sz w:val="32"/>
          <w:u w:val="single"/>
        </w:rPr>
      </w:pPr>
      <w:r w:rsidRPr="00EA0053">
        <w:rPr>
          <w:b/>
          <w:sz w:val="32"/>
          <w:u w:val="single"/>
        </w:rPr>
        <w:t xml:space="preserve">Задание №2. </w:t>
      </w:r>
    </w:p>
    <w:p w14:paraId="412D7F0F" w14:textId="77777777" w:rsidR="00EA0053" w:rsidRPr="00EA0053" w:rsidRDefault="00EA0053" w:rsidP="00585CDA">
      <w:pPr>
        <w:rPr>
          <w:b/>
          <w:sz w:val="32"/>
          <w:u w:val="single"/>
        </w:rPr>
      </w:pPr>
    </w:p>
    <w:p w14:paraId="09703A45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Название задания: 0002</w:t>
      </w:r>
    </w:p>
    <w:p w14:paraId="48A9DB65" w14:textId="77777777" w:rsidR="00BD5292" w:rsidRDefault="004E1A32" w:rsidP="00585CDA">
      <w:r>
        <w:rPr>
          <w:noProof/>
        </w:rPr>
        <w:drawing>
          <wp:inline distT="0" distB="0" distL="0" distR="0" wp14:anchorId="7FE0D12D" wp14:editId="591D1C1B">
            <wp:extent cx="2475865" cy="178187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90" cy="18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180C" w14:textId="47B011DB" w:rsidR="00EA0053" w:rsidRDefault="00EA0053" w:rsidP="00585CDA">
      <w:r>
        <w:t>Рассчитайте следующие характеристики сети</w:t>
      </w:r>
    </w:p>
    <w:p w14:paraId="0469C393" w14:textId="0C5B70D1" w:rsidR="00EA0053" w:rsidRDefault="00EA0053" w:rsidP="00585CDA">
      <w:r>
        <w:t>с кольцевой топологией:</w:t>
      </w:r>
    </w:p>
    <w:p w14:paraId="68809626" w14:textId="77777777" w:rsidR="00EA0053" w:rsidRDefault="00EA0053" w:rsidP="00585CDA"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14:paraId="1806C74E" w14:textId="6E108F6E" w:rsidR="00EA0053" w:rsidRDefault="00EA0053" w:rsidP="00585CDA">
      <w:r>
        <w:t xml:space="preserve">Число узлов - 30             </w:t>
      </w:r>
    </w:p>
    <w:p w14:paraId="5718B88D" w14:textId="77777777" w:rsidR="00EA0053" w:rsidRDefault="00EA0053" w:rsidP="00585CDA">
      <w:r>
        <w:t>(ответ в виде шести значений через пробел, например</w:t>
      </w:r>
    </w:p>
    <w:p w14:paraId="6A6CE26B" w14:textId="77777777" w:rsidR="00EA0053" w:rsidRDefault="00EA0053" w:rsidP="00585CDA">
      <w:r>
        <w:t>45 2 6 3 1 нет               12 11 1 23 4 да                    )</w:t>
      </w:r>
    </w:p>
    <w:p w14:paraId="546BE005" w14:textId="77777777" w:rsidR="00EA0053" w:rsidRDefault="00EA0053" w:rsidP="00585CDA"/>
    <w:p w14:paraId="497E14A1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797724E0" w14:textId="2AA6661E" w:rsidR="00EA0053" w:rsidRPr="006A4F93" w:rsidRDefault="006A4F93" w:rsidP="006A4F93">
      <w:pPr>
        <w:jc w:val="center"/>
        <w:rPr>
          <w:b/>
          <w:i/>
          <w:sz w:val="28"/>
          <w:szCs w:val="28"/>
        </w:rPr>
      </w:pPr>
      <w:r w:rsidRPr="006A4F93">
        <w:rPr>
          <w:rFonts w:ascii="Cambria Math" w:hAnsi="Cambria Math" w:cs="Cambria Math"/>
          <w:sz w:val="28"/>
          <w:szCs w:val="28"/>
        </w:rPr>
        <w:t>𝐷</w:t>
      </w:r>
      <w:r w:rsidRPr="006A4F93">
        <w:rPr>
          <w:sz w:val="28"/>
          <w:szCs w:val="28"/>
        </w:rPr>
        <w:t xml:space="preserve"> = </w:t>
      </w:r>
      <w:r w:rsidRPr="006A4F93">
        <w:rPr>
          <w:rFonts w:ascii="Cambria Math" w:hAnsi="Cambria Math" w:cs="Cambria Math"/>
          <w:sz w:val="28"/>
          <w:szCs w:val="28"/>
        </w:rPr>
        <w:t>𝑚𝑖𝑛</w:t>
      </w:r>
      <w:r w:rsidRPr="006A4F93">
        <w:rPr>
          <w:sz w:val="28"/>
          <w:szCs w:val="28"/>
        </w:rPr>
        <w:t xml:space="preserve"> [</w:t>
      </w: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 xml:space="preserve">/2]; </w:t>
      </w:r>
      <w:r w:rsidRPr="006A4F93">
        <w:rPr>
          <w:rFonts w:ascii="Cambria Math" w:hAnsi="Cambria Math" w:cs="Cambria Math"/>
          <w:sz w:val="28"/>
          <w:szCs w:val="28"/>
        </w:rPr>
        <w:t>𝑑</w:t>
      </w:r>
      <w:r w:rsidRPr="006A4F93">
        <w:rPr>
          <w:sz w:val="28"/>
          <w:szCs w:val="28"/>
        </w:rPr>
        <w:t xml:space="preserve"> = 2; </w:t>
      </w:r>
      <w:r w:rsidRPr="006A4F93">
        <w:rPr>
          <w:rFonts w:ascii="Cambria Math" w:hAnsi="Cambria Math" w:cs="Cambria Math"/>
          <w:sz w:val="28"/>
          <w:szCs w:val="28"/>
        </w:rPr>
        <w:t>𝐼</w:t>
      </w:r>
      <w:r w:rsidRPr="006A4F93">
        <w:rPr>
          <w:sz w:val="28"/>
          <w:szCs w:val="28"/>
        </w:rPr>
        <w:t xml:space="preserve"> = </w:t>
      </w: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 xml:space="preserve">; </w:t>
      </w:r>
      <w:r w:rsidRPr="006A4F93">
        <w:rPr>
          <w:rFonts w:ascii="Cambria Math" w:hAnsi="Cambria Math" w:cs="Cambria Math"/>
          <w:sz w:val="28"/>
          <w:szCs w:val="28"/>
        </w:rPr>
        <w:t>𝐵</w:t>
      </w:r>
      <w:r w:rsidRPr="006A4F93">
        <w:rPr>
          <w:sz w:val="28"/>
          <w:szCs w:val="28"/>
        </w:rPr>
        <w:t xml:space="preserve"> = 2</w:t>
      </w:r>
    </w:p>
    <w:p w14:paraId="6ACE95B1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Решение: </w:t>
      </w:r>
    </w:p>
    <w:p w14:paraId="12518BEF" w14:textId="34D2353A" w:rsidR="00EA0053" w:rsidRPr="006A4F93" w:rsidRDefault="006A4F93" w:rsidP="006A4F93">
      <w:pPr>
        <w:jc w:val="center"/>
        <w:rPr>
          <w:b/>
          <w:i/>
          <w:sz w:val="28"/>
          <w:szCs w:val="28"/>
        </w:rPr>
      </w:pP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 xml:space="preserve"> = 30, </w:t>
      </w:r>
      <w:r w:rsidRPr="006A4F93">
        <w:rPr>
          <w:rFonts w:ascii="Cambria Math" w:hAnsi="Cambria Math" w:cs="Cambria Math"/>
          <w:sz w:val="28"/>
          <w:szCs w:val="28"/>
        </w:rPr>
        <w:t>𝐷</w:t>
      </w:r>
      <w:r w:rsidRPr="006A4F93">
        <w:rPr>
          <w:sz w:val="28"/>
          <w:szCs w:val="28"/>
        </w:rPr>
        <w:t xml:space="preserve"> = 15, </w:t>
      </w:r>
      <w:r w:rsidRPr="006A4F93">
        <w:rPr>
          <w:rFonts w:ascii="Cambria Math" w:hAnsi="Cambria Math" w:cs="Cambria Math"/>
          <w:sz w:val="28"/>
          <w:szCs w:val="28"/>
        </w:rPr>
        <w:t>𝑑</w:t>
      </w:r>
      <w:r w:rsidRPr="006A4F93">
        <w:rPr>
          <w:sz w:val="28"/>
          <w:szCs w:val="28"/>
        </w:rPr>
        <w:t xml:space="preserve"> = 2, </w:t>
      </w:r>
      <w:r w:rsidRPr="006A4F93">
        <w:rPr>
          <w:rFonts w:ascii="Cambria Math" w:hAnsi="Cambria Math" w:cs="Cambria Math"/>
          <w:sz w:val="28"/>
          <w:szCs w:val="28"/>
        </w:rPr>
        <w:t>𝐼</w:t>
      </w:r>
      <w:r w:rsidRPr="006A4F93">
        <w:rPr>
          <w:sz w:val="28"/>
          <w:szCs w:val="28"/>
        </w:rPr>
        <w:t xml:space="preserve"> = 30, </w:t>
      </w:r>
      <w:r w:rsidRPr="006A4F93">
        <w:rPr>
          <w:rFonts w:ascii="Cambria Math" w:hAnsi="Cambria Math" w:cs="Cambria Math"/>
          <w:sz w:val="28"/>
          <w:szCs w:val="28"/>
        </w:rPr>
        <w:t>𝐵</w:t>
      </w:r>
      <w:r w:rsidRPr="006A4F93">
        <w:rPr>
          <w:sz w:val="28"/>
          <w:szCs w:val="28"/>
        </w:rPr>
        <w:t xml:space="preserve"> = 2, топология симметрична</w:t>
      </w:r>
    </w:p>
    <w:p w14:paraId="5D720133" w14:textId="77777777" w:rsidR="00EA0053" w:rsidRPr="00EA0053" w:rsidRDefault="00EA0053" w:rsidP="00585CDA">
      <w:pPr>
        <w:rPr>
          <w:b/>
          <w:i/>
          <w:sz w:val="28"/>
        </w:rPr>
      </w:pPr>
    </w:p>
    <w:p w14:paraId="48886864" w14:textId="31FCDE9E" w:rsidR="00EA0053" w:rsidRPr="00EA0053" w:rsidRDefault="00EA0053" w:rsidP="00585CDA">
      <w:pPr>
        <w:rPr>
          <w:b/>
          <w:sz w:val="32"/>
          <w:u w:val="single"/>
        </w:rPr>
      </w:pPr>
      <w:r w:rsidRPr="00EA0053">
        <w:rPr>
          <w:b/>
          <w:sz w:val="32"/>
          <w:u w:val="single"/>
        </w:rPr>
        <w:lastRenderedPageBreak/>
        <w:t xml:space="preserve">Задание №3. </w:t>
      </w:r>
    </w:p>
    <w:p w14:paraId="3419AE81" w14:textId="77777777" w:rsidR="00EA0053" w:rsidRPr="00EA0053" w:rsidRDefault="00EA0053" w:rsidP="00585CDA">
      <w:pPr>
        <w:rPr>
          <w:b/>
          <w:sz w:val="32"/>
          <w:u w:val="single"/>
        </w:rPr>
      </w:pPr>
    </w:p>
    <w:p w14:paraId="58484D19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Название задания: 0003</w:t>
      </w:r>
    </w:p>
    <w:p w14:paraId="0514F346" w14:textId="77777777" w:rsidR="00BD5292" w:rsidRDefault="004E1A32" w:rsidP="00585CDA">
      <w:r>
        <w:rPr>
          <w:noProof/>
        </w:rPr>
        <w:drawing>
          <wp:inline distT="0" distB="0" distL="0" distR="0" wp14:anchorId="6EC5B058" wp14:editId="042D7F65">
            <wp:extent cx="2291313" cy="164904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34" cy="16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A7CC" w14:textId="42F9D2B3" w:rsidR="00EA0053" w:rsidRDefault="00EA0053" w:rsidP="00585CDA">
      <w:r>
        <w:t>Рассчитайте следующие характеристики сети</w:t>
      </w:r>
    </w:p>
    <w:p w14:paraId="0EAC36A5" w14:textId="77777777" w:rsidR="00EA0053" w:rsidRDefault="00EA0053" w:rsidP="00585CDA">
      <w:r>
        <w:t>с топологией звезда:</w:t>
      </w:r>
    </w:p>
    <w:p w14:paraId="7FB9233E" w14:textId="77777777" w:rsidR="00EA0053" w:rsidRDefault="00EA0053" w:rsidP="00585CDA"/>
    <w:p w14:paraId="6BB2AD3E" w14:textId="075F4CC3" w:rsidR="00EA0053" w:rsidRDefault="00EA0053" w:rsidP="00585CDA"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14:paraId="40AD1544" w14:textId="77777777" w:rsidR="00EA0053" w:rsidRDefault="00EA0053" w:rsidP="00585CDA">
      <w:r>
        <w:t>(ответ в виде шести значений через пробел, например</w:t>
      </w:r>
    </w:p>
    <w:p w14:paraId="4B15A15A" w14:textId="77777777" w:rsidR="00EA0053" w:rsidRDefault="00EA0053" w:rsidP="00585CDA">
      <w:r>
        <w:t>45 2 6 3 1 нет               12 11 1 23 4 да                    )</w:t>
      </w:r>
    </w:p>
    <w:p w14:paraId="17DBD6C2" w14:textId="77777777" w:rsidR="00EA0053" w:rsidRDefault="00EA0053" w:rsidP="00585CDA"/>
    <w:p w14:paraId="67CA9AE1" w14:textId="77777777" w:rsidR="00EA0053" w:rsidRDefault="00EA0053" w:rsidP="00585CDA"/>
    <w:p w14:paraId="62A491BD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5E77DDFE" w14:textId="77777777" w:rsidR="00EA0053" w:rsidRPr="00EA0053" w:rsidRDefault="00EA0053" w:rsidP="00585CDA">
      <w:pPr>
        <w:rPr>
          <w:b/>
          <w:i/>
          <w:sz w:val="28"/>
        </w:rPr>
      </w:pPr>
    </w:p>
    <w:p w14:paraId="1C82A3D1" w14:textId="11E9D723" w:rsidR="00EA0053" w:rsidRPr="006A4F93" w:rsidRDefault="006A4F93" w:rsidP="006A4F93">
      <w:pPr>
        <w:jc w:val="center"/>
        <w:rPr>
          <w:b/>
          <w:i/>
          <w:sz w:val="28"/>
          <w:szCs w:val="28"/>
        </w:rPr>
      </w:pPr>
      <w:r w:rsidRPr="006A4F93">
        <w:rPr>
          <w:rFonts w:ascii="Cambria Math" w:hAnsi="Cambria Math" w:cs="Cambria Math"/>
          <w:sz w:val="28"/>
          <w:szCs w:val="28"/>
        </w:rPr>
        <w:t>𝐷</w:t>
      </w:r>
      <w:r w:rsidRPr="006A4F93">
        <w:rPr>
          <w:sz w:val="28"/>
          <w:szCs w:val="28"/>
        </w:rPr>
        <w:t xml:space="preserve"> = 2; </w:t>
      </w:r>
      <w:r w:rsidRPr="006A4F93">
        <w:rPr>
          <w:rFonts w:ascii="Cambria Math" w:hAnsi="Cambria Math" w:cs="Cambria Math"/>
          <w:sz w:val="28"/>
          <w:szCs w:val="28"/>
        </w:rPr>
        <w:t>𝑑</w:t>
      </w:r>
      <w:r w:rsidRPr="006A4F93">
        <w:rPr>
          <w:sz w:val="28"/>
          <w:szCs w:val="28"/>
        </w:rPr>
        <w:t xml:space="preserve"> = 1; </w:t>
      </w:r>
      <w:r w:rsidRPr="006A4F93">
        <w:rPr>
          <w:rFonts w:ascii="Cambria Math" w:hAnsi="Cambria Math" w:cs="Cambria Math"/>
          <w:sz w:val="28"/>
          <w:szCs w:val="28"/>
        </w:rPr>
        <w:t>𝐼</w:t>
      </w:r>
      <w:r w:rsidRPr="006A4F93">
        <w:rPr>
          <w:sz w:val="28"/>
          <w:szCs w:val="28"/>
        </w:rPr>
        <w:t xml:space="preserve"> = </w:t>
      </w: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 xml:space="preserve"> – 1; </w:t>
      </w:r>
      <w:r w:rsidRPr="006A4F93">
        <w:rPr>
          <w:rFonts w:ascii="Cambria Math" w:hAnsi="Cambria Math" w:cs="Cambria Math"/>
          <w:sz w:val="28"/>
          <w:szCs w:val="28"/>
        </w:rPr>
        <w:t>𝐵</w:t>
      </w:r>
      <w:r w:rsidRPr="006A4F93">
        <w:rPr>
          <w:sz w:val="28"/>
          <w:szCs w:val="28"/>
        </w:rPr>
        <w:t xml:space="preserve"> = 1</w:t>
      </w:r>
    </w:p>
    <w:p w14:paraId="5AD34744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Решение: </w:t>
      </w:r>
    </w:p>
    <w:p w14:paraId="7661DA56" w14:textId="63181FB1" w:rsidR="00EA0053" w:rsidRDefault="006A4F93" w:rsidP="006A4F93">
      <w:pPr>
        <w:jc w:val="center"/>
        <w:rPr>
          <w:sz w:val="28"/>
          <w:szCs w:val="28"/>
        </w:rPr>
      </w:pP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 xml:space="preserve"> = 15, </w:t>
      </w:r>
      <w:r w:rsidRPr="006A4F93">
        <w:rPr>
          <w:rFonts w:ascii="Cambria Math" w:hAnsi="Cambria Math" w:cs="Cambria Math"/>
          <w:sz w:val="28"/>
          <w:szCs w:val="28"/>
        </w:rPr>
        <w:t>𝐷</w:t>
      </w:r>
      <w:r w:rsidRPr="006A4F93">
        <w:rPr>
          <w:sz w:val="28"/>
          <w:szCs w:val="28"/>
        </w:rPr>
        <w:t xml:space="preserve"> = 2, </w:t>
      </w:r>
      <w:r w:rsidRPr="006A4F93">
        <w:rPr>
          <w:rFonts w:ascii="Cambria Math" w:hAnsi="Cambria Math" w:cs="Cambria Math"/>
          <w:sz w:val="28"/>
          <w:szCs w:val="28"/>
        </w:rPr>
        <w:t>𝑑</w:t>
      </w:r>
      <w:r w:rsidRPr="006A4F93">
        <w:rPr>
          <w:sz w:val="28"/>
          <w:szCs w:val="28"/>
        </w:rPr>
        <w:t xml:space="preserve"> = 1, </w:t>
      </w:r>
      <w:r w:rsidRPr="006A4F93">
        <w:rPr>
          <w:rFonts w:ascii="Cambria Math" w:hAnsi="Cambria Math" w:cs="Cambria Math"/>
          <w:sz w:val="28"/>
          <w:szCs w:val="28"/>
        </w:rPr>
        <w:t>𝐼</w:t>
      </w:r>
      <w:r w:rsidRPr="006A4F93">
        <w:rPr>
          <w:sz w:val="28"/>
          <w:szCs w:val="28"/>
        </w:rPr>
        <w:t xml:space="preserve"> = 14, </w:t>
      </w:r>
      <w:r w:rsidRPr="006A4F93">
        <w:rPr>
          <w:rFonts w:ascii="Cambria Math" w:hAnsi="Cambria Math" w:cs="Cambria Math"/>
          <w:sz w:val="28"/>
          <w:szCs w:val="28"/>
        </w:rPr>
        <w:t>𝐵</w:t>
      </w:r>
      <w:r w:rsidRPr="006A4F93">
        <w:rPr>
          <w:sz w:val="28"/>
          <w:szCs w:val="28"/>
        </w:rPr>
        <w:t xml:space="preserve"> = 1, топология несимметрична</w:t>
      </w:r>
    </w:p>
    <w:p w14:paraId="7FC4A415" w14:textId="77777777" w:rsidR="006A4F93" w:rsidRPr="006A4F93" w:rsidRDefault="006A4F93" w:rsidP="006A4F93">
      <w:pPr>
        <w:jc w:val="center"/>
        <w:rPr>
          <w:b/>
          <w:i/>
          <w:sz w:val="28"/>
          <w:szCs w:val="28"/>
        </w:rPr>
      </w:pPr>
    </w:p>
    <w:p w14:paraId="6D95CC08" w14:textId="4CF525F8" w:rsidR="00EA0053" w:rsidRPr="00EA0053" w:rsidRDefault="00EA0053" w:rsidP="00585CDA">
      <w:pPr>
        <w:rPr>
          <w:b/>
          <w:sz w:val="32"/>
          <w:u w:val="single"/>
        </w:rPr>
      </w:pPr>
      <w:r w:rsidRPr="00EA0053">
        <w:rPr>
          <w:b/>
          <w:sz w:val="32"/>
          <w:u w:val="single"/>
        </w:rPr>
        <w:t xml:space="preserve">Задание №4. </w:t>
      </w:r>
    </w:p>
    <w:p w14:paraId="26C13D94" w14:textId="77777777" w:rsidR="00EA0053" w:rsidRPr="00EA0053" w:rsidRDefault="00EA0053" w:rsidP="00585CDA">
      <w:pPr>
        <w:rPr>
          <w:b/>
          <w:sz w:val="32"/>
          <w:u w:val="single"/>
        </w:rPr>
      </w:pPr>
    </w:p>
    <w:p w14:paraId="5E64152E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Название задания: 0004</w:t>
      </w:r>
    </w:p>
    <w:p w14:paraId="0556640F" w14:textId="77777777" w:rsidR="00BD5292" w:rsidRDefault="004E1A32" w:rsidP="00585CDA">
      <w:r>
        <w:rPr>
          <w:noProof/>
        </w:rPr>
        <w:drawing>
          <wp:inline distT="0" distB="0" distL="0" distR="0" wp14:anchorId="310B09B2" wp14:editId="459FBD61">
            <wp:extent cx="2353384" cy="1693719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265" cy="171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6B50" w14:textId="13678498" w:rsidR="00EA0053" w:rsidRDefault="00EA0053" w:rsidP="00585CDA">
      <w:r>
        <w:t>Рассчитайте следующие характеристики сети</w:t>
      </w:r>
    </w:p>
    <w:p w14:paraId="10C19C6B" w14:textId="514285C5" w:rsidR="00EA0053" w:rsidRDefault="00EA0053" w:rsidP="00585CDA">
      <w:r>
        <w:t>с топологией двоичное дерево:</w:t>
      </w:r>
    </w:p>
    <w:p w14:paraId="17F5FEDB" w14:textId="0F13D857" w:rsidR="00EA0053" w:rsidRDefault="00EA0053" w:rsidP="00585CDA"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14:paraId="533EC544" w14:textId="77777777" w:rsidR="00EA0053" w:rsidRDefault="00EA0053" w:rsidP="00585CDA">
      <w:r>
        <w:t>(ответ в виде шести значений через пробел, например</w:t>
      </w:r>
    </w:p>
    <w:p w14:paraId="2A2293E7" w14:textId="77777777" w:rsidR="00EA0053" w:rsidRDefault="00EA0053" w:rsidP="00585CDA">
      <w:r>
        <w:t>45 2 6 3 1 нет               12 11 1 23 4 да                    )</w:t>
      </w:r>
    </w:p>
    <w:p w14:paraId="4B7D1B2A" w14:textId="77777777" w:rsidR="00EA0053" w:rsidRDefault="00EA0053" w:rsidP="00585CDA"/>
    <w:p w14:paraId="1987E8A3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0DF4688B" w14:textId="77777777" w:rsidR="00EA0053" w:rsidRPr="00EA0053" w:rsidRDefault="00EA0053" w:rsidP="00585CDA">
      <w:pPr>
        <w:rPr>
          <w:b/>
          <w:i/>
          <w:sz w:val="28"/>
        </w:rPr>
      </w:pPr>
    </w:p>
    <w:p w14:paraId="745B603A" w14:textId="46B1EB58" w:rsidR="00EA0053" w:rsidRPr="006A4F93" w:rsidRDefault="006A4F93" w:rsidP="006A4F93">
      <w:pPr>
        <w:jc w:val="center"/>
        <w:rPr>
          <w:b/>
          <w:i/>
          <w:sz w:val="28"/>
          <w:szCs w:val="28"/>
        </w:rPr>
      </w:pPr>
      <w:r w:rsidRPr="006A4F93">
        <w:rPr>
          <w:rFonts w:ascii="Cambria Math" w:hAnsi="Cambria Math" w:cs="Cambria Math"/>
          <w:sz w:val="28"/>
          <w:szCs w:val="28"/>
        </w:rPr>
        <w:t>𝐷</w:t>
      </w:r>
      <w:r w:rsidRPr="006A4F93">
        <w:rPr>
          <w:sz w:val="28"/>
          <w:szCs w:val="28"/>
        </w:rPr>
        <w:t xml:space="preserve"> = 2(ℎ − 1); </w:t>
      </w:r>
      <w:r w:rsidRPr="006A4F93">
        <w:rPr>
          <w:rFonts w:ascii="Cambria Math" w:hAnsi="Cambria Math" w:cs="Cambria Math"/>
          <w:sz w:val="28"/>
          <w:szCs w:val="28"/>
        </w:rPr>
        <w:t>𝑑</w:t>
      </w:r>
      <w:r w:rsidRPr="006A4F93">
        <w:rPr>
          <w:sz w:val="28"/>
          <w:szCs w:val="28"/>
        </w:rPr>
        <w:t xml:space="preserve"> = 3; </w:t>
      </w:r>
      <w:r w:rsidRPr="006A4F93">
        <w:rPr>
          <w:rFonts w:ascii="Cambria Math" w:hAnsi="Cambria Math" w:cs="Cambria Math"/>
          <w:sz w:val="28"/>
          <w:szCs w:val="28"/>
        </w:rPr>
        <w:t>𝐼</w:t>
      </w:r>
      <w:r w:rsidRPr="006A4F93">
        <w:rPr>
          <w:sz w:val="28"/>
          <w:szCs w:val="28"/>
        </w:rPr>
        <w:t xml:space="preserve"> = </w:t>
      </w: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 xml:space="preserve"> − 1; В = 1, где ℎ — высота дерева (количество уровней в древовидной сети), определяемая как </w:t>
      </w:r>
      <w:r w:rsidRPr="006A4F93">
        <w:rPr>
          <w:rFonts w:ascii="Cambria Math" w:hAnsi="Cambria Math" w:cs="Cambria Math"/>
          <w:sz w:val="28"/>
          <w:szCs w:val="28"/>
        </w:rPr>
        <w:t>𝑚𝑎𝑥</w:t>
      </w:r>
      <w:r w:rsidRPr="006A4F93">
        <w:rPr>
          <w:sz w:val="28"/>
          <w:szCs w:val="28"/>
        </w:rPr>
        <w:t>[log</w:t>
      </w:r>
      <w:r w:rsidRPr="006A4F93">
        <w:rPr>
          <w:rFonts w:ascii="Nirmala UI" w:hAnsi="Nirmala UI" w:cs="Nirmala UI"/>
          <w:sz w:val="28"/>
          <w:szCs w:val="28"/>
          <w:vertAlign w:val="subscript"/>
        </w:rPr>
        <w:t>2</w:t>
      </w: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>].</w:t>
      </w:r>
    </w:p>
    <w:p w14:paraId="70879910" w14:textId="77777777" w:rsidR="00EA0053" w:rsidRPr="00EA0053" w:rsidRDefault="00EA0053" w:rsidP="00585CDA">
      <w:pPr>
        <w:rPr>
          <w:b/>
          <w:i/>
          <w:sz w:val="28"/>
        </w:rPr>
      </w:pPr>
    </w:p>
    <w:p w14:paraId="1D07EEBB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Решение: </w:t>
      </w:r>
    </w:p>
    <w:p w14:paraId="545E2F69" w14:textId="0C75FF9B" w:rsidR="00EA0053" w:rsidRDefault="006A4F93" w:rsidP="006A4F93">
      <w:pPr>
        <w:jc w:val="center"/>
        <w:rPr>
          <w:sz w:val="28"/>
          <w:szCs w:val="28"/>
        </w:rPr>
      </w:pPr>
      <w:r w:rsidRPr="006A4F93">
        <w:rPr>
          <w:rFonts w:ascii="Cambria Math" w:hAnsi="Cambria Math" w:cs="Cambria Math"/>
          <w:sz w:val="28"/>
          <w:szCs w:val="28"/>
        </w:rPr>
        <w:lastRenderedPageBreak/>
        <w:t>𝑁</w:t>
      </w:r>
      <w:r w:rsidRPr="006A4F93">
        <w:rPr>
          <w:sz w:val="28"/>
          <w:szCs w:val="28"/>
        </w:rPr>
        <w:t xml:space="preserve"> = 63, </w:t>
      </w:r>
      <w:r w:rsidRPr="006A4F93">
        <w:rPr>
          <w:rFonts w:ascii="Cambria Math" w:hAnsi="Cambria Math" w:cs="Cambria Math"/>
          <w:sz w:val="28"/>
          <w:szCs w:val="28"/>
        </w:rPr>
        <w:t>𝐷</w:t>
      </w:r>
      <w:r w:rsidRPr="006A4F93">
        <w:rPr>
          <w:sz w:val="28"/>
          <w:szCs w:val="28"/>
        </w:rPr>
        <w:t xml:space="preserve"> = 10, </w:t>
      </w:r>
      <w:r w:rsidRPr="006A4F93">
        <w:rPr>
          <w:rFonts w:ascii="Cambria Math" w:hAnsi="Cambria Math" w:cs="Cambria Math"/>
          <w:sz w:val="28"/>
          <w:szCs w:val="28"/>
        </w:rPr>
        <w:t>𝑑</w:t>
      </w:r>
      <w:r w:rsidRPr="006A4F93">
        <w:rPr>
          <w:sz w:val="28"/>
          <w:szCs w:val="28"/>
        </w:rPr>
        <w:t xml:space="preserve"> = 3, </w:t>
      </w:r>
      <w:r w:rsidRPr="006A4F93">
        <w:rPr>
          <w:rFonts w:ascii="Cambria Math" w:hAnsi="Cambria Math" w:cs="Cambria Math"/>
          <w:sz w:val="28"/>
          <w:szCs w:val="28"/>
        </w:rPr>
        <w:t>𝐼</w:t>
      </w:r>
      <w:r w:rsidRPr="006A4F93">
        <w:rPr>
          <w:sz w:val="28"/>
          <w:szCs w:val="28"/>
        </w:rPr>
        <w:t xml:space="preserve"> = 62, </w:t>
      </w:r>
      <w:r w:rsidRPr="006A4F93">
        <w:rPr>
          <w:rFonts w:ascii="Cambria Math" w:hAnsi="Cambria Math" w:cs="Cambria Math"/>
          <w:sz w:val="28"/>
          <w:szCs w:val="28"/>
        </w:rPr>
        <w:t>𝐵</w:t>
      </w:r>
      <w:r w:rsidRPr="006A4F93">
        <w:rPr>
          <w:sz w:val="28"/>
          <w:szCs w:val="28"/>
        </w:rPr>
        <w:t xml:space="preserve"> = 1, топология несимметрична</w:t>
      </w:r>
    </w:p>
    <w:p w14:paraId="018E86B8" w14:textId="77777777" w:rsidR="006A4F93" w:rsidRPr="006A4F93" w:rsidRDefault="006A4F93" w:rsidP="006A4F93">
      <w:pPr>
        <w:jc w:val="center"/>
        <w:rPr>
          <w:b/>
          <w:i/>
          <w:sz w:val="28"/>
          <w:szCs w:val="28"/>
        </w:rPr>
      </w:pPr>
    </w:p>
    <w:p w14:paraId="109930A7" w14:textId="73BE7B60" w:rsidR="00EA0053" w:rsidRPr="00EA0053" w:rsidRDefault="00EA0053" w:rsidP="00585CDA">
      <w:pPr>
        <w:rPr>
          <w:b/>
          <w:sz w:val="32"/>
          <w:u w:val="single"/>
        </w:rPr>
      </w:pPr>
      <w:r w:rsidRPr="00EA0053">
        <w:rPr>
          <w:b/>
          <w:sz w:val="32"/>
          <w:u w:val="single"/>
        </w:rPr>
        <w:t xml:space="preserve">Задание №5. </w:t>
      </w:r>
    </w:p>
    <w:p w14:paraId="5FEC426B" w14:textId="77777777" w:rsidR="00EA0053" w:rsidRPr="00EA0053" w:rsidRDefault="00EA0053" w:rsidP="00585CDA">
      <w:pPr>
        <w:rPr>
          <w:b/>
          <w:sz w:val="32"/>
          <w:u w:val="single"/>
        </w:rPr>
      </w:pPr>
    </w:p>
    <w:p w14:paraId="05BCF537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Название задания: 0005</w:t>
      </w:r>
    </w:p>
    <w:p w14:paraId="13C6C02C" w14:textId="77777777" w:rsidR="00BD5292" w:rsidRDefault="004E1A32" w:rsidP="00585CDA">
      <w:r>
        <w:rPr>
          <w:noProof/>
        </w:rPr>
        <w:drawing>
          <wp:inline distT="0" distB="0" distL="0" distR="0" wp14:anchorId="0F7FB088" wp14:editId="5646B40C">
            <wp:extent cx="2497638" cy="17975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1" cy="181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F980" w14:textId="317C9757" w:rsidR="00EA0053" w:rsidRDefault="00EA0053" w:rsidP="00585CDA">
      <w:r>
        <w:t>Рассчитайте следующие характеристики сети</w:t>
      </w:r>
    </w:p>
    <w:p w14:paraId="27C82D76" w14:textId="4013C9A7" w:rsidR="00EA0053" w:rsidRDefault="00EA0053" w:rsidP="00585CDA">
      <w:r>
        <w:t>с топологией двумерная решетка:</w:t>
      </w:r>
    </w:p>
    <w:p w14:paraId="18A7E887" w14:textId="6B9B4E32" w:rsidR="00EA0053" w:rsidRDefault="00EA0053" w:rsidP="00585CDA"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14:paraId="7C905430" w14:textId="77777777" w:rsidR="00EA0053" w:rsidRDefault="00EA0053" w:rsidP="00585CDA">
      <w:r>
        <w:t>(ответ в виде шести значений через пробел, например</w:t>
      </w:r>
    </w:p>
    <w:p w14:paraId="47FAAAC6" w14:textId="77777777" w:rsidR="00EA0053" w:rsidRDefault="00EA0053" w:rsidP="00585CDA">
      <w:r>
        <w:t>45 2 6 3 1 нет               12 11 1 23 4 да                    )</w:t>
      </w:r>
    </w:p>
    <w:p w14:paraId="3547043C" w14:textId="77777777" w:rsidR="00EA0053" w:rsidRDefault="00EA0053" w:rsidP="00585CDA"/>
    <w:p w14:paraId="007A4E56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6F1BF93A" w14:textId="77777777" w:rsidR="00EA0053" w:rsidRPr="00EA0053" w:rsidRDefault="00EA0053" w:rsidP="006A4F93">
      <w:pPr>
        <w:jc w:val="center"/>
        <w:rPr>
          <w:b/>
          <w:i/>
          <w:sz w:val="28"/>
        </w:rPr>
      </w:pPr>
    </w:p>
    <w:p w14:paraId="1F352AEC" w14:textId="4F8F51D8" w:rsidR="00EA0053" w:rsidRPr="00FD43A3" w:rsidRDefault="006A4F93" w:rsidP="006A4F93">
      <w:pPr>
        <w:jc w:val="center"/>
        <w:rPr>
          <w:b/>
          <w:i/>
          <w:sz w:val="28"/>
          <w:szCs w:val="28"/>
        </w:rPr>
      </w:pPr>
      <w:r w:rsidRPr="006A4F93">
        <w:rPr>
          <w:rFonts w:ascii="Cambria Math" w:hAnsi="Cambria Math" w:cs="Cambria Math"/>
          <w:sz w:val="28"/>
          <w:szCs w:val="28"/>
        </w:rPr>
        <w:t>𝐷</w:t>
      </w:r>
      <w:r w:rsidRPr="006A4F93">
        <w:rPr>
          <w:sz w:val="28"/>
          <w:szCs w:val="28"/>
        </w:rPr>
        <w:t xml:space="preserve"> = 2(</w:t>
      </w:r>
      <w:r w:rsidRPr="006A4F93">
        <w:rPr>
          <w:rFonts w:ascii="Cambria Math" w:hAnsi="Cambria Math" w:cs="Cambria Math"/>
          <w:sz w:val="28"/>
          <w:szCs w:val="28"/>
        </w:rPr>
        <w:t>𝑚</w:t>
      </w:r>
      <w:r w:rsidRPr="006A4F93">
        <w:rPr>
          <w:sz w:val="28"/>
          <w:szCs w:val="28"/>
        </w:rPr>
        <w:t xml:space="preserve"> − 1); </w:t>
      </w:r>
      <w:r w:rsidRPr="006A4F93">
        <w:rPr>
          <w:rFonts w:ascii="Cambria Math" w:hAnsi="Cambria Math" w:cs="Cambria Math"/>
          <w:sz w:val="28"/>
          <w:szCs w:val="28"/>
        </w:rPr>
        <w:t>𝑑</w:t>
      </w:r>
      <w:r w:rsidRPr="006A4F93">
        <w:rPr>
          <w:sz w:val="28"/>
          <w:szCs w:val="28"/>
        </w:rPr>
        <w:t xml:space="preserve"> = 4; </w:t>
      </w:r>
      <w:r w:rsidRPr="006A4F93">
        <w:rPr>
          <w:rFonts w:ascii="Cambria Math" w:hAnsi="Cambria Math" w:cs="Cambria Math"/>
          <w:sz w:val="28"/>
          <w:szCs w:val="28"/>
        </w:rPr>
        <w:t>𝐼</w:t>
      </w:r>
      <w:r w:rsidRPr="006A4F93">
        <w:rPr>
          <w:sz w:val="28"/>
          <w:szCs w:val="28"/>
        </w:rPr>
        <w:t xml:space="preserve"> = 2</w:t>
      </w: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 xml:space="preserve"> − 2</w:t>
      </w:r>
      <w:r w:rsidRPr="006A4F93">
        <w:rPr>
          <w:rFonts w:ascii="Cambria Math" w:hAnsi="Cambria Math" w:cs="Cambria Math"/>
          <w:sz w:val="28"/>
          <w:szCs w:val="28"/>
        </w:rPr>
        <w:t>𝑚</w:t>
      </w:r>
      <w:r w:rsidRPr="006A4F93">
        <w:rPr>
          <w:sz w:val="28"/>
          <w:szCs w:val="28"/>
        </w:rPr>
        <w:t xml:space="preserve">; В = </w:t>
      </w:r>
      <w:r w:rsidRPr="006A4F93">
        <w:rPr>
          <w:rFonts w:ascii="Cambria Math" w:hAnsi="Cambria Math" w:cs="Cambria Math"/>
          <w:sz w:val="28"/>
          <w:szCs w:val="28"/>
        </w:rPr>
        <w:t>𝑚</w:t>
      </w:r>
      <w:r w:rsidRPr="006A4F93">
        <w:rPr>
          <w:sz w:val="28"/>
          <w:szCs w:val="28"/>
        </w:rPr>
        <w:t xml:space="preserve">, </w:t>
      </w:r>
      <w:r w:rsidRPr="006A4F93">
        <w:rPr>
          <w:rFonts w:ascii="Cambria Math" w:hAnsi="Cambria Math" w:cs="Cambria Math"/>
          <w:sz w:val="28"/>
          <w:szCs w:val="28"/>
        </w:rPr>
        <w:t>𝑚</w:t>
      </w:r>
      <w:r w:rsidRPr="006A4F93">
        <w:rPr>
          <w:sz w:val="28"/>
          <w:szCs w:val="28"/>
        </w:rPr>
        <w:t xml:space="preserve"> = √</w:t>
      </w:r>
      <w:r w:rsidRPr="006A4F93">
        <w:rPr>
          <w:sz w:val="28"/>
          <w:szCs w:val="28"/>
          <w:lang w:val="en-US"/>
        </w:rPr>
        <w:t>N</w:t>
      </w:r>
    </w:p>
    <w:p w14:paraId="55BC60B2" w14:textId="77777777" w:rsidR="00EA0053" w:rsidRPr="00EA0053" w:rsidRDefault="00EA0053" w:rsidP="00585CDA">
      <w:pPr>
        <w:rPr>
          <w:b/>
          <w:i/>
          <w:sz w:val="28"/>
        </w:rPr>
      </w:pPr>
    </w:p>
    <w:p w14:paraId="36D67903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Решение: </w:t>
      </w:r>
    </w:p>
    <w:p w14:paraId="5CED3497" w14:textId="4EA7C058" w:rsidR="00EA0053" w:rsidRPr="006A4F93" w:rsidRDefault="006A4F93" w:rsidP="006A4F93">
      <w:pPr>
        <w:jc w:val="center"/>
        <w:rPr>
          <w:b/>
          <w:i/>
          <w:sz w:val="28"/>
          <w:szCs w:val="28"/>
        </w:rPr>
      </w:pP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 xml:space="preserve"> = 16, </w:t>
      </w:r>
      <w:r w:rsidRPr="006A4F93">
        <w:rPr>
          <w:rFonts w:ascii="Cambria Math" w:hAnsi="Cambria Math" w:cs="Cambria Math"/>
          <w:sz w:val="28"/>
          <w:szCs w:val="28"/>
        </w:rPr>
        <w:t>𝐷</w:t>
      </w:r>
      <w:r w:rsidRPr="006A4F93">
        <w:rPr>
          <w:sz w:val="28"/>
          <w:szCs w:val="28"/>
        </w:rPr>
        <w:t xml:space="preserve"> = 6, </w:t>
      </w:r>
      <w:r w:rsidRPr="006A4F93">
        <w:rPr>
          <w:rFonts w:ascii="Cambria Math" w:hAnsi="Cambria Math" w:cs="Cambria Math"/>
          <w:sz w:val="28"/>
          <w:szCs w:val="28"/>
        </w:rPr>
        <w:t>𝑑</w:t>
      </w:r>
      <w:r w:rsidRPr="006A4F93">
        <w:rPr>
          <w:sz w:val="28"/>
          <w:szCs w:val="28"/>
        </w:rPr>
        <w:t xml:space="preserve"> = 4, </w:t>
      </w:r>
      <w:r w:rsidRPr="006A4F93">
        <w:rPr>
          <w:rFonts w:ascii="Cambria Math" w:hAnsi="Cambria Math" w:cs="Cambria Math"/>
          <w:sz w:val="28"/>
          <w:szCs w:val="28"/>
        </w:rPr>
        <w:t>𝐼</w:t>
      </w:r>
      <w:r w:rsidRPr="006A4F93">
        <w:rPr>
          <w:sz w:val="28"/>
          <w:szCs w:val="28"/>
        </w:rPr>
        <w:t xml:space="preserve"> = 24, </w:t>
      </w:r>
      <w:r w:rsidRPr="006A4F93">
        <w:rPr>
          <w:rFonts w:ascii="Cambria Math" w:hAnsi="Cambria Math" w:cs="Cambria Math"/>
          <w:sz w:val="28"/>
          <w:szCs w:val="28"/>
        </w:rPr>
        <w:t>𝐵</w:t>
      </w:r>
      <w:r w:rsidRPr="006A4F93">
        <w:rPr>
          <w:sz w:val="28"/>
          <w:szCs w:val="28"/>
        </w:rPr>
        <w:t xml:space="preserve"> = 4, топология несимметрична</w:t>
      </w:r>
    </w:p>
    <w:p w14:paraId="13077028" w14:textId="77777777" w:rsidR="00EA0053" w:rsidRPr="00EA0053" w:rsidRDefault="00EA0053" w:rsidP="00585CDA">
      <w:pPr>
        <w:rPr>
          <w:b/>
          <w:i/>
          <w:sz w:val="28"/>
        </w:rPr>
      </w:pPr>
    </w:p>
    <w:p w14:paraId="366BB128" w14:textId="6D8FFB5F" w:rsidR="00EA0053" w:rsidRPr="00EA0053" w:rsidRDefault="00EA0053" w:rsidP="00585CDA">
      <w:pPr>
        <w:rPr>
          <w:b/>
          <w:sz w:val="32"/>
          <w:u w:val="single"/>
        </w:rPr>
      </w:pPr>
      <w:r w:rsidRPr="00EA0053">
        <w:rPr>
          <w:b/>
          <w:sz w:val="32"/>
          <w:u w:val="single"/>
        </w:rPr>
        <w:t xml:space="preserve">Задание №6. </w:t>
      </w:r>
    </w:p>
    <w:p w14:paraId="5C782452" w14:textId="77777777" w:rsidR="00EA0053" w:rsidRPr="00EA0053" w:rsidRDefault="00EA0053" w:rsidP="00585CDA">
      <w:pPr>
        <w:rPr>
          <w:b/>
          <w:sz w:val="32"/>
          <w:u w:val="single"/>
        </w:rPr>
      </w:pPr>
    </w:p>
    <w:p w14:paraId="081640FF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Название задания: 0006</w:t>
      </w:r>
    </w:p>
    <w:p w14:paraId="303E9682" w14:textId="77777777" w:rsidR="00BD5292" w:rsidRDefault="004E1A32" w:rsidP="00585CDA">
      <w:r>
        <w:rPr>
          <w:noProof/>
        </w:rPr>
        <w:drawing>
          <wp:inline distT="0" distB="0" distL="0" distR="0" wp14:anchorId="30A41418" wp14:editId="05587CE1">
            <wp:extent cx="2508497" cy="1805354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30" cy="183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3CFE" w14:textId="31193CCF" w:rsidR="00EA0053" w:rsidRDefault="00EA0053" w:rsidP="00585CDA">
      <w:r>
        <w:t>Рассчитайте следующие характеристики сети</w:t>
      </w:r>
    </w:p>
    <w:p w14:paraId="5C084317" w14:textId="5B3AF820" w:rsidR="00EA0053" w:rsidRDefault="00EA0053" w:rsidP="00585CDA">
      <w:r>
        <w:t>с тороидальной топологией:</w:t>
      </w:r>
    </w:p>
    <w:p w14:paraId="4EF81A46" w14:textId="71761CC7" w:rsidR="00EA0053" w:rsidRDefault="00EA0053" w:rsidP="00585CDA"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14:paraId="1F14DC01" w14:textId="77777777" w:rsidR="00EA0053" w:rsidRDefault="00EA0053" w:rsidP="00585CDA">
      <w:r>
        <w:t>(ответ в виде шести значений через пробел, например</w:t>
      </w:r>
    </w:p>
    <w:p w14:paraId="7E48CD67" w14:textId="77777777" w:rsidR="00EA0053" w:rsidRDefault="00EA0053" w:rsidP="00585CDA">
      <w:r>
        <w:t>45 2 6 3 1 нет               12 11 1 23 4 да                    )</w:t>
      </w:r>
    </w:p>
    <w:p w14:paraId="49FCEDB7" w14:textId="77777777" w:rsidR="00EA0053" w:rsidRDefault="00EA0053" w:rsidP="00585CDA"/>
    <w:p w14:paraId="073864B8" w14:textId="77777777" w:rsidR="00EA0053" w:rsidRDefault="00EA0053" w:rsidP="00585CDA"/>
    <w:p w14:paraId="197C9527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5B72B662" w14:textId="77777777" w:rsidR="00EA0053" w:rsidRPr="00EA0053" w:rsidRDefault="00EA0053" w:rsidP="00585CDA">
      <w:pPr>
        <w:rPr>
          <w:b/>
          <w:i/>
          <w:sz w:val="28"/>
        </w:rPr>
      </w:pPr>
    </w:p>
    <w:p w14:paraId="5ACBB6CD" w14:textId="41EE2EC8" w:rsidR="00EA0053" w:rsidRPr="006A4F93" w:rsidRDefault="006A4F93" w:rsidP="006A4F93">
      <w:pPr>
        <w:jc w:val="center"/>
        <w:rPr>
          <w:b/>
          <w:i/>
          <w:sz w:val="28"/>
          <w:szCs w:val="28"/>
        </w:rPr>
      </w:pPr>
      <w:r w:rsidRPr="006A4F93">
        <w:rPr>
          <w:rFonts w:ascii="Cambria Math" w:hAnsi="Cambria Math" w:cs="Cambria Math"/>
          <w:sz w:val="28"/>
          <w:szCs w:val="28"/>
        </w:rPr>
        <w:lastRenderedPageBreak/>
        <w:t>𝐷</w:t>
      </w:r>
      <w:r w:rsidRPr="006A4F93">
        <w:rPr>
          <w:sz w:val="28"/>
          <w:szCs w:val="28"/>
        </w:rPr>
        <w:t xml:space="preserve"> = 2</w:t>
      </w:r>
      <w:r w:rsidRPr="006A4F93">
        <w:rPr>
          <w:rFonts w:ascii="Cambria Math" w:hAnsi="Cambria Math" w:cs="Cambria Math"/>
          <w:sz w:val="28"/>
          <w:szCs w:val="28"/>
        </w:rPr>
        <w:t>𝑚𝑖𝑛</w:t>
      </w:r>
      <w:r w:rsidRPr="006A4F93">
        <w:rPr>
          <w:sz w:val="28"/>
          <w:szCs w:val="28"/>
        </w:rPr>
        <w:t>[</w:t>
      </w:r>
      <w:r w:rsidRPr="006A4F93">
        <w:rPr>
          <w:rFonts w:ascii="Cambria Math" w:hAnsi="Cambria Math" w:cs="Cambria Math"/>
          <w:sz w:val="28"/>
          <w:szCs w:val="28"/>
        </w:rPr>
        <w:t>𝑚</w:t>
      </w:r>
      <w:r w:rsidRPr="006A4F93">
        <w:rPr>
          <w:sz w:val="28"/>
          <w:szCs w:val="28"/>
        </w:rPr>
        <w:t xml:space="preserve">/2]; </w:t>
      </w:r>
      <w:r w:rsidRPr="006A4F93">
        <w:rPr>
          <w:rFonts w:ascii="Cambria Math" w:hAnsi="Cambria Math" w:cs="Cambria Math"/>
          <w:sz w:val="28"/>
          <w:szCs w:val="28"/>
        </w:rPr>
        <w:t>𝑑</w:t>
      </w:r>
      <w:r w:rsidRPr="006A4F93">
        <w:rPr>
          <w:sz w:val="28"/>
          <w:szCs w:val="28"/>
        </w:rPr>
        <w:t xml:space="preserve"> = 4; </w:t>
      </w:r>
      <w:r w:rsidRPr="006A4F93">
        <w:rPr>
          <w:rFonts w:ascii="Cambria Math" w:hAnsi="Cambria Math" w:cs="Cambria Math"/>
          <w:sz w:val="28"/>
          <w:szCs w:val="28"/>
        </w:rPr>
        <w:t>𝐼</w:t>
      </w:r>
      <w:r w:rsidRPr="006A4F93">
        <w:rPr>
          <w:sz w:val="28"/>
          <w:szCs w:val="28"/>
        </w:rPr>
        <w:t xml:space="preserve"> = 2</w:t>
      </w: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 xml:space="preserve">; </w:t>
      </w:r>
      <w:r w:rsidRPr="006A4F93">
        <w:rPr>
          <w:rFonts w:ascii="Cambria Math" w:hAnsi="Cambria Math" w:cs="Cambria Math"/>
          <w:sz w:val="28"/>
          <w:szCs w:val="28"/>
        </w:rPr>
        <w:t>𝐵</w:t>
      </w:r>
      <w:r w:rsidRPr="006A4F93">
        <w:rPr>
          <w:sz w:val="28"/>
          <w:szCs w:val="28"/>
        </w:rPr>
        <w:t xml:space="preserve"> = 2</w:t>
      </w:r>
      <w:r w:rsidRPr="006A4F93">
        <w:rPr>
          <w:rFonts w:ascii="Cambria Math" w:hAnsi="Cambria Math" w:cs="Cambria Math"/>
          <w:sz w:val="28"/>
          <w:szCs w:val="28"/>
        </w:rPr>
        <w:t>𝑚</w:t>
      </w:r>
      <w:r w:rsidRPr="006A4F93">
        <w:rPr>
          <w:sz w:val="28"/>
          <w:szCs w:val="28"/>
        </w:rPr>
        <w:t xml:space="preserve">, </w:t>
      </w:r>
      <w:r w:rsidRPr="006A4F93">
        <w:rPr>
          <w:rFonts w:ascii="Cambria Math" w:hAnsi="Cambria Math" w:cs="Cambria Math"/>
          <w:sz w:val="28"/>
          <w:szCs w:val="28"/>
        </w:rPr>
        <w:t>𝑚</w:t>
      </w:r>
      <w:r w:rsidRPr="006A4F93">
        <w:rPr>
          <w:sz w:val="28"/>
          <w:szCs w:val="28"/>
        </w:rPr>
        <w:t xml:space="preserve"> = √</w:t>
      </w:r>
      <w:r w:rsidRPr="006A4F93">
        <w:rPr>
          <w:sz w:val="28"/>
          <w:szCs w:val="28"/>
          <w:lang w:val="en-US"/>
        </w:rPr>
        <w:t>N</w:t>
      </w:r>
    </w:p>
    <w:p w14:paraId="5430B136" w14:textId="77777777" w:rsidR="00EA0053" w:rsidRPr="00EA0053" w:rsidRDefault="00EA0053" w:rsidP="00585CDA">
      <w:pPr>
        <w:rPr>
          <w:b/>
          <w:i/>
          <w:sz w:val="28"/>
        </w:rPr>
      </w:pPr>
    </w:p>
    <w:p w14:paraId="6B0B3D2E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Решение: </w:t>
      </w:r>
    </w:p>
    <w:p w14:paraId="29370260" w14:textId="48A3F5D9" w:rsidR="00EA0053" w:rsidRPr="006A4F93" w:rsidRDefault="006A4F93" w:rsidP="006A4F93">
      <w:pPr>
        <w:jc w:val="center"/>
        <w:rPr>
          <w:b/>
          <w:i/>
          <w:sz w:val="28"/>
          <w:szCs w:val="28"/>
        </w:rPr>
      </w:pP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 xml:space="preserve"> = 16, </w:t>
      </w:r>
      <w:r w:rsidRPr="006A4F93">
        <w:rPr>
          <w:rFonts w:ascii="Cambria Math" w:hAnsi="Cambria Math" w:cs="Cambria Math"/>
          <w:sz w:val="28"/>
          <w:szCs w:val="28"/>
        </w:rPr>
        <w:t>𝐷</w:t>
      </w:r>
      <w:r w:rsidRPr="006A4F93">
        <w:rPr>
          <w:sz w:val="28"/>
          <w:szCs w:val="28"/>
        </w:rPr>
        <w:t xml:space="preserve"> = 4, </w:t>
      </w:r>
      <w:r w:rsidRPr="006A4F93">
        <w:rPr>
          <w:rFonts w:ascii="Cambria Math" w:hAnsi="Cambria Math" w:cs="Cambria Math"/>
          <w:sz w:val="28"/>
          <w:szCs w:val="28"/>
        </w:rPr>
        <w:t>𝑑</w:t>
      </w:r>
      <w:r w:rsidRPr="006A4F93">
        <w:rPr>
          <w:sz w:val="28"/>
          <w:szCs w:val="28"/>
        </w:rPr>
        <w:t xml:space="preserve"> = 4, </w:t>
      </w:r>
      <w:r w:rsidRPr="006A4F93">
        <w:rPr>
          <w:rFonts w:ascii="Cambria Math" w:hAnsi="Cambria Math" w:cs="Cambria Math"/>
          <w:sz w:val="28"/>
          <w:szCs w:val="28"/>
        </w:rPr>
        <w:t>𝐼</w:t>
      </w:r>
      <w:r w:rsidRPr="006A4F93">
        <w:rPr>
          <w:sz w:val="28"/>
          <w:szCs w:val="28"/>
        </w:rPr>
        <w:t xml:space="preserve"> = 32, </w:t>
      </w:r>
      <w:r w:rsidRPr="006A4F93">
        <w:rPr>
          <w:rFonts w:ascii="Cambria Math" w:hAnsi="Cambria Math" w:cs="Cambria Math"/>
          <w:sz w:val="28"/>
          <w:szCs w:val="28"/>
        </w:rPr>
        <w:t>𝐵</w:t>
      </w:r>
      <w:r w:rsidRPr="006A4F93">
        <w:rPr>
          <w:sz w:val="28"/>
          <w:szCs w:val="28"/>
        </w:rPr>
        <w:t xml:space="preserve"> = 8, топология симметрична</w:t>
      </w:r>
    </w:p>
    <w:p w14:paraId="3E62EFAC" w14:textId="77777777" w:rsidR="00EA0053" w:rsidRPr="00EA0053" w:rsidRDefault="00EA0053" w:rsidP="00585CDA">
      <w:pPr>
        <w:rPr>
          <w:b/>
          <w:i/>
          <w:sz w:val="28"/>
        </w:rPr>
      </w:pPr>
    </w:p>
    <w:p w14:paraId="095B7BD7" w14:textId="47AB6220" w:rsidR="00EA0053" w:rsidRPr="00EA0053" w:rsidRDefault="00EA0053" w:rsidP="00585CDA">
      <w:pPr>
        <w:rPr>
          <w:b/>
          <w:sz w:val="32"/>
          <w:u w:val="single"/>
        </w:rPr>
      </w:pPr>
      <w:r w:rsidRPr="00EA0053">
        <w:rPr>
          <w:b/>
          <w:sz w:val="32"/>
          <w:u w:val="single"/>
        </w:rPr>
        <w:t xml:space="preserve">Задание №7. </w:t>
      </w:r>
    </w:p>
    <w:p w14:paraId="15AA9231" w14:textId="77777777" w:rsidR="00EA0053" w:rsidRPr="00EA0053" w:rsidRDefault="00EA0053" w:rsidP="00585CDA">
      <w:pPr>
        <w:rPr>
          <w:b/>
          <w:sz w:val="32"/>
          <w:u w:val="single"/>
        </w:rPr>
      </w:pPr>
    </w:p>
    <w:p w14:paraId="4BB72649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Название задания: 0007</w:t>
      </w:r>
    </w:p>
    <w:p w14:paraId="1F3843DF" w14:textId="77777777" w:rsidR="00BD5292" w:rsidRDefault="004E1A32" w:rsidP="00585CDA">
      <w:r>
        <w:rPr>
          <w:noProof/>
        </w:rPr>
        <w:drawing>
          <wp:inline distT="0" distB="0" distL="0" distR="0" wp14:anchorId="21A3A986" wp14:editId="3AC8DCE8">
            <wp:extent cx="2671016" cy="192231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74" cy="19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991B" w14:textId="46CF713E" w:rsidR="00EA0053" w:rsidRDefault="00EA0053" w:rsidP="00585CDA">
      <w:r>
        <w:t>Рассчитайте следующие характеристики сети</w:t>
      </w:r>
    </w:p>
    <w:p w14:paraId="23903C04" w14:textId="66A30421" w:rsidR="00EA0053" w:rsidRDefault="00EA0053" w:rsidP="00585CDA">
      <w:r>
        <w:t>с витой тороидальной топологией:</w:t>
      </w:r>
    </w:p>
    <w:p w14:paraId="058D9949" w14:textId="2EBB6874" w:rsidR="00EA0053" w:rsidRDefault="00EA0053" w:rsidP="00585CDA"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14:paraId="243E3AB8" w14:textId="77777777" w:rsidR="00EA0053" w:rsidRDefault="00EA0053" w:rsidP="00585CDA">
      <w:r>
        <w:t>(ответ в виде шести значений через пробел, например</w:t>
      </w:r>
    </w:p>
    <w:p w14:paraId="24581393" w14:textId="16E2459A" w:rsidR="00EA0053" w:rsidRDefault="00EA0053" w:rsidP="00585CDA">
      <w:r>
        <w:t>45 2 6 3 1 нет               12 11 1 23 4 да                    )</w:t>
      </w:r>
    </w:p>
    <w:p w14:paraId="61F3C53F" w14:textId="77777777" w:rsidR="00EA0053" w:rsidRDefault="00EA0053" w:rsidP="00585CDA"/>
    <w:p w14:paraId="5FE2E05F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1DC6783A" w14:textId="77777777" w:rsidR="00EA0053" w:rsidRPr="00EA0053" w:rsidRDefault="00EA0053" w:rsidP="00585CDA">
      <w:pPr>
        <w:rPr>
          <w:b/>
          <w:i/>
          <w:sz w:val="28"/>
        </w:rPr>
      </w:pPr>
    </w:p>
    <w:p w14:paraId="61FF0922" w14:textId="55C89C08" w:rsidR="00EA0053" w:rsidRPr="00FD43A3" w:rsidRDefault="006A4F93" w:rsidP="006A4F93">
      <w:pPr>
        <w:jc w:val="center"/>
        <w:rPr>
          <w:b/>
          <w:i/>
          <w:sz w:val="28"/>
          <w:szCs w:val="28"/>
        </w:rPr>
      </w:pPr>
      <w:r w:rsidRPr="006A4F93">
        <w:rPr>
          <w:rFonts w:ascii="Cambria Math" w:hAnsi="Cambria Math" w:cs="Cambria Math"/>
          <w:sz w:val="28"/>
          <w:szCs w:val="28"/>
        </w:rPr>
        <w:t>𝐷</w:t>
      </w:r>
      <w:r w:rsidRPr="006A4F93">
        <w:rPr>
          <w:sz w:val="28"/>
          <w:szCs w:val="28"/>
        </w:rPr>
        <w:t xml:space="preserve"> = </w:t>
      </w:r>
      <w:r w:rsidRPr="006A4F93">
        <w:rPr>
          <w:rFonts w:ascii="Cambria Math" w:hAnsi="Cambria Math" w:cs="Cambria Math"/>
          <w:sz w:val="28"/>
          <w:szCs w:val="28"/>
        </w:rPr>
        <w:t>𝑚</w:t>
      </w:r>
      <w:r w:rsidRPr="006A4F93">
        <w:rPr>
          <w:sz w:val="28"/>
          <w:szCs w:val="28"/>
        </w:rPr>
        <w:t xml:space="preserve"> − 1; </w:t>
      </w:r>
      <w:r w:rsidRPr="006A4F93">
        <w:rPr>
          <w:rFonts w:ascii="Cambria Math" w:hAnsi="Cambria Math" w:cs="Cambria Math"/>
          <w:sz w:val="28"/>
          <w:szCs w:val="28"/>
        </w:rPr>
        <w:t>𝑑</w:t>
      </w:r>
      <w:r w:rsidRPr="006A4F93">
        <w:rPr>
          <w:sz w:val="28"/>
          <w:szCs w:val="28"/>
        </w:rPr>
        <w:t xml:space="preserve"> = 4; </w:t>
      </w:r>
      <w:r w:rsidRPr="006A4F93">
        <w:rPr>
          <w:rFonts w:ascii="Cambria Math" w:hAnsi="Cambria Math" w:cs="Cambria Math"/>
          <w:sz w:val="28"/>
          <w:szCs w:val="28"/>
        </w:rPr>
        <w:t>𝐼</w:t>
      </w:r>
      <w:r w:rsidRPr="006A4F93">
        <w:rPr>
          <w:sz w:val="28"/>
          <w:szCs w:val="28"/>
        </w:rPr>
        <w:t xml:space="preserve"> = 2</w:t>
      </w: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>; В = 2</w:t>
      </w:r>
      <w:r w:rsidRPr="006A4F93">
        <w:rPr>
          <w:rFonts w:ascii="Cambria Math" w:hAnsi="Cambria Math" w:cs="Cambria Math"/>
          <w:sz w:val="28"/>
          <w:szCs w:val="28"/>
        </w:rPr>
        <w:t>𝑚</w:t>
      </w:r>
      <w:r w:rsidRPr="006A4F93">
        <w:rPr>
          <w:sz w:val="28"/>
          <w:szCs w:val="28"/>
        </w:rPr>
        <w:t xml:space="preserve">, </w:t>
      </w:r>
      <w:r w:rsidRPr="006A4F93">
        <w:rPr>
          <w:rFonts w:ascii="Cambria Math" w:hAnsi="Cambria Math" w:cs="Cambria Math"/>
          <w:sz w:val="28"/>
          <w:szCs w:val="28"/>
        </w:rPr>
        <w:t>𝑚</w:t>
      </w:r>
      <w:r w:rsidRPr="006A4F93">
        <w:rPr>
          <w:sz w:val="28"/>
          <w:szCs w:val="28"/>
        </w:rPr>
        <w:t xml:space="preserve"> = √</w:t>
      </w:r>
      <w:r w:rsidRPr="006A4F93">
        <w:rPr>
          <w:sz w:val="28"/>
          <w:szCs w:val="28"/>
          <w:lang w:val="en-US"/>
        </w:rPr>
        <w:t>N</w:t>
      </w:r>
    </w:p>
    <w:p w14:paraId="100E42CF" w14:textId="77777777" w:rsidR="00EA0053" w:rsidRPr="00EA0053" w:rsidRDefault="00EA0053" w:rsidP="00585CDA">
      <w:pPr>
        <w:rPr>
          <w:b/>
          <w:i/>
          <w:sz w:val="28"/>
        </w:rPr>
      </w:pPr>
    </w:p>
    <w:p w14:paraId="0E25B06E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Решение: </w:t>
      </w:r>
    </w:p>
    <w:p w14:paraId="56EE2C66" w14:textId="41B4AB9E" w:rsidR="00EA0053" w:rsidRPr="006A4F93" w:rsidRDefault="006A4F93" w:rsidP="006A4F93">
      <w:pPr>
        <w:jc w:val="center"/>
        <w:rPr>
          <w:b/>
          <w:i/>
          <w:sz w:val="28"/>
          <w:szCs w:val="28"/>
        </w:rPr>
      </w:pPr>
      <w:r w:rsidRPr="006A4F93">
        <w:rPr>
          <w:rFonts w:ascii="Cambria Math" w:hAnsi="Cambria Math" w:cs="Cambria Math"/>
          <w:sz w:val="28"/>
          <w:szCs w:val="28"/>
        </w:rPr>
        <w:t>𝑁</w:t>
      </w:r>
      <w:r w:rsidRPr="006A4F93">
        <w:rPr>
          <w:sz w:val="28"/>
          <w:szCs w:val="28"/>
        </w:rPr>
        <w:t xml:space="preserve"> = 16, </w:t>
      </w:r>
      <w:r w:rsidRPr="006A4F93">
        <w:rPr>
          <w:rFonts w:ascii="Cambria Math" w:hAnsi="Cambria Math" w:cs="Cambria Math"/>
          <w:sz w:val="28"/>
          <w:szCs w:val="28"/>
        </w:rPr>
        <w:t>𝐷</w:t>
      </w:r>
      <w:r w:rsidRPr="006A4F93">
        <w:rPr>
          <w:sz w:val="28"/>
          <w:szCs w:val="28"/>
        </w:rPr>
        <w:t xml:space="preserve"> = 3, </w:t>
      </w:r>
      <w:r w:rsidRPr="006A4F93">
        <w:rPr>
          <w:rFonts w:ascii="Cambria Math" w:hAnsi="Cambria Math" w:cs="Cambria Math"/>
          <w:sz w:val="28"/>
          <w:szCs w:val="28"/>
        </w:rPr>
        <w:t>𝑑</w:t>
      </w:r>
      <w:r w:rsidRPr="006A4F93">
        <w:rPr>
          <w:sz w:val="28"/>
          <w:szCs w:val="28"/>
        </w:rPr>
        <w:t xml:space="preserve"> = 4, </w:t>
      </w:r>
      <w:r w:rsidRPr="006A4F93">
        <w:rPr>
          <w:rFonts w:ascii="Cambria Math" w:hAnsi="Cambria Math" w:cs="Cambria Math"/>
          <w:sz w:val="28"/>
          <w:szCs w:val="28"/>
        </w:rPr>
        <w:t>𝐼</w:t>
      </w:r>
      <w:r w:rsidRPr="006A4F93">
        <w:rPr>
          <w:sz w:val="28"/>
          <w:szCs w:val="28"/>
        </w:rPr>
        <w:t xml:space="preserve"> = 32, </w:t>
      </w:r>
      <w:r w:rsidRPr="006A4F93">
        <w:rPr>
          <w:rFonts w:ascii="Cambria Math" w:hAnsi="Cambria Math" w:cs="Cambria Math"/>
          <w:sz w:val="28"/>
          <w:szCs w:val="28"/>
        </w:rPr>
        <w:t>𝐵</w:t>
      </w:r>
      <w:r w:rsidRPr="006A4F93">
        <w:rPr>
          <w:sz w:val="28"/>
          <w:szCs w:val="28"/>
        </w:rPr>
        <w:t xml:space="preserve"> = 8, топология симметрична</w:t>
      </w:r>
    </w:p>
    <w:p w14:paraId="0A2A26FD" w14:textId="77777777" w:rsidR="00EA0053" w:rsidRPr="00EA0053" w:rsidRDefault="00EA0053" w:rsidP="00585CDA">
      <w:pPr>
        <w:rPr>
          <w:b/>
          <w:i/>
          <w:sz w:val="28"/>
        </w:rPr>
      </w:pPr>
    </w:p>
    <w:p w14:paraId="75458BDD" w14:textId="14E02DC9" w:rsidR="00EA0053" w:rsidRPr="00EA0053" w:rsidRDefault="00EA0053" w:rsidP="00585CDA">
      <w:pPr>
        <w:rPr>
          <w:b/>
          <w:sz w:val="32"/>
          <w:u w:val="single"/>
        </w:rPr>
      </w:pPr>
      <w:r w:rsidRPr="00EA0053">
        <w:rPr>
          <w:b/>
          <w:sz w:val="32"/>
          <w:u w:val="single"/>
        </w:rPr>
        <w:t xml:space="preserve">Задание №8. </w:t>
      </w:r>
    </w:p>
    <w:p w14:paraId="081393FA" w14:textId="77777777" w:rsidR="00EA0053" w:rsidRPr="00EA0053" w:rsidRDefault="00EA0053" w:rsidP="00585CDA">
      <w:pPr>
        <w:rPr>
          <w:b/>
          <w:sz w:val="32"/>
          <w:u w:val="single"/>
        </w:rPr>
      </w:pPr>
    </w:p>
    <w:p w14:paraId="72208681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Название задания: 0008</w:t>
      </w:r>
    </w:p>
    <w:p w14:paraId="39B51791" w14:textId="77777777" w:rsidR="00BD5292" w:rsidRDefault="004E1A32" w:rsidP="00585CDA">
      <w:r>
        <w:rPr>
          <w:noProof/>
        </w:rPr>
        <w:drawing>
          <wp:inline distT="0" distB="0" distL="0" distR="0" wp14:anchorId="1EAB3420" wp14:editId="36D5A78C">
            <wp:extent cx="2584513" cy="1860062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046" cy="187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F4E7" w14:textId="14DB3CB8" w:rsidR="00EA0053" w:rsidRDefault="00EA0053" w:rsidP="00585CDA">
      <w:r>
        <w:t>Рассчитайте следующие характеристики сети</w:t>
      </w:r>
    </w:p>
    <w:p w14:paraId="58C42D70" w14:textId="77777777" w:rsidR="00EA0053" w:rsidRDefault="00EA0053" w:rsidP="00585CDA">
      <w:r>
        <w:t xml:space="preserve">с </w:t>
      </w:r>
      <w:proofErr w:type="spellStart"/>
      <w:r>
        <w:t>полносвязной</w:t>
      </w:r>
      <w:proofErr w:type="spellEnd"/>
      <w:r>
        <w:t xml:space="preserve"> топологией:</w:t>
      </w:r>
    </w:p>
    <w:p w14:paraId="791014A0" w14:textId="77777777" w:rsidR="00EA0053" w:rsidRDefault="00EA0053" w:rsidP="00585CDA"/>
    <w:p w14:paraId="2523711C" w14:textId="5DA0B212" w:rsidR="00EA0053" w:rsidRDefault="00EA0053" w:rsidP="00585CDA"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14:paraId="5BB71749" w14:textId="77777777" w:rsidR="00EA0053" w:rsidRDefault="00EA0053" w:rsidP="00585CDA">
      <w:r>
        <w:t>(ответ в виде шести значений через пробел, например</w:t>
      </w:r>
    </w:p>
    <w:p w14:paraId="1A053CBD" w14:textId="77777777" w:rsidR="00EA0053" w:rsidRDefault="00EA0053" w:rsidP="00585CDA">
      <w:r>
        <w:lastRenderedPageBreak/>
        <w:t>45 2 6 3 1 нет               12 11 1 23 4 да                    )</w:t>
      </w:r>
    </w:p>
    <w:p w14:paraId="21E8DBFF" w14:textId="77777777" w:rsidR="00EA0053" w:rsidRDefault="00EA0053" w:rsidP="00585CDA"/>
    <w:p w14:paraId="7D4C95A8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7E164DEE" w14:textId="77777777" w:rsidR="00EA0053" w:rsidRPr="00EA0053" w:rsidRDefault="00EA0053" w:rsidP="00585CDA">
      <w:pPr>
        <w:rPr>
          <w:b/>
          <w:i/>
          <w:sz w:val="28"/>
        </w:rPr>
      </w:pPr>
    </w:p>
    <w:p w14:paraId="38B8A610" w14:textId="124BE560" w:rsidR="00EA0053" w:rsidRPr="002E25D4" w:rsidRDefault="002E25D4" w:rsidP="002E25D4">
      <w:pPr>
        <w:jc w:val="center"/>
        <w:rPr>
          <w:b/>
          <w:i/>
          <w:sz w:val="28"/>
          <w:szCs w:val="28"/>
        </w:rPr>
      </w:pPr>
      <w:r w:rsidRPr="002E25D4">
        <w:rPr>
          <w:rFonts w:ascii="Cambria Math" w:hAnsi="Cambria Math" w:cs="Cambria Math"/>
          <w:sz w:val="28"/>
          <w:szCs w:val="28"/>
        </w:rPr>
        <w:t>𝐷</w:t>
      </w:r>
      <w:r w:rsidRPr="002E25D4">
        <w:rPr>
          <w:sz w:val="28"/>
          <w:szCs w:val="28"/>
        </w:rPr>
        <w:t xml:space="preserve"> = 1; </w:t>
      </w:r>
      <w:r w:rsidRPr="002E25D4">
        <w:rPr>
          <w:rFonts w:ascii="Cambria Math" w:hAnsi="Cambria Math" w:cs="Cambria Math"/>
          <w:sz w:val="28"/>
          <w:szCs w:val="28"/>
        </w:rPr>
        <w:t>𝑑</w:t>
      </w:r>
      <w:r w:rsidRPr="002E25D4">
        <w:rPr>
          <w:sz w:val="28"/>
          <w:szCs w:val="28"/>
        </w:rPr>
        <w:t xml:space="preserve"> = </w:t>
      </w:r>
      <w:r w:rsidRPr="002E25D4">
        <w:rPr>
          <w:rFonts w:ascii="Cambria Math" w:hAnsi="Cambria Math" w:cs="Cambria Math"/>
          <w:sz w:val="28"/>
          <w:szCs w:val="28"/>
        </w:rPr>
        <w:t>𝑁</w:t>
      </w:r>
      <w:r w:rsidRPr="002E25D4">
        <w:rPr>
          <w:sz w:val="28"/>
          <w:szCs w:val="28"/>
        </w:rPr>
        <w:t xml:space="preserve"> – 1; </w:t>
      </w:r>
      <w:r w:rsidRPr="002E25D4">
        <w:rPr>
          <w:rFonts w:ascii="Cambria Math" w:hAnsi="Cambria Math" w:cs="Cambria Math"/>
          <w:sz w:val="28"/>
          <w:szCs w:val="28"/>
        </w:rPr>
        <w:t>𝐼</w:t>
      </w:r>
      <w:r w:rsidRPr="002E25D4">
        <w:rPr>
          <w:sz w:val="28"/>
          <w:szCs w:val="28"/>
        </w:rPr>
        <w:t xml:space="preserve"> = </w:t>
      </w:r>
      <w:proofErr w:type="gramStart"/>
      <w:r w:rsidRPr="002E25D4">
        <w:rPr>
          <w:rFonts w:ascii="Cambria Math" w:hAnsi="Cambria Math" w:cs="Cambria Math"/>
          <w:sz w:val="28"/>
          <w:szCs w:val="28"/>
        </w:rPr>
        <w:t>𝑁</w:t>
      </w:r>
      <w:r w:rsidRPr="002E25D4">
        <w:rPr>
          <w:sz w:val="28"/>
          <w:szCs w:val="28"/>
        </w:rPr>
        <w:t>(</w:t>
      </w:r>
      <w:proofErr w:type="gramEnd"/>
      <w:r w:rsidRPr="002E25D4">
        <w:rPr>
          <w:rFonts w:ascii="Cambria Math" w:hAnsi="Cambria Math" w:cs="Cambria Math"/>
          <w:sz w:val="28"/>
          <w:szCs w:val="28"/>
        </w:rPr>
        <w:t>𝑁</w:t>
      </w:r>
      <w:r w:rsidRPr="002E25D4">
        <w:rPr>
          <w:sz w:val="28"/>
          <w:szCs w:val="28"/>
        </w:rPr>
        <w:t xml:space="preserve"> − 1) / 2; </w:t>
      </w:r>
      <w:r w:rsidRPr="002E25D4">
        <w:rPr>
          <w:rFonts w:ascii="Cambria Math" w:hAnsi="Cambria Math" w:cs="Cambria Math"/>
          <w:sz w:val="28"/>
          <w:szCs w:val="28"/>
        </w:rPr>
        <w:t>𝐵</w:t>
      </w:r>
      <w:r w:rsidRPr="002E25D4">
        <w:rPr>
          <w:sz w:val="28"/>
          <w:szCs w:val="28"/>
        </w:rPr>
        <w:t xml:space="preserve"> = </w:t>
      </w:r>
      <w:r w:rsidRPr="002E25D4">
        <w:rPr>
          <w:rFonts w:ascii="Cambria Math" w:hAnsi="Cambria Math" w:cs="Cambria Math"/>
          <w:sz w:val="28"/>
          <w:szCs w:val="28"/>
        </w:rPr>
        <w:t>𝑁</w:t>
      </w:r>
      <w:r w:rsidRPr="00FD43A3">
        <w:rPr>
          <w:sz w:val="28"/>
          <w:szCs w:val="28"/>
          <w:vertAlign w:val="superscript"/>
        </w:rPr>
        <w:t>2</w:t>
      </w:r>
      <w:r w:rsidRPr="002E25D4">
        <w:rPr>
          <w:sz w:val="28"/>
          <w:szCs w:val="28"/>
        </w:rPr>
        <w:t>/ 4</w:t>
      </w:r>
    </w:p>
    <w:p w14:paraId="1EC77E5E" w14:textId="77777777" w:rsidR="00EA0053" w:rsidRPr="00EA0053" w:rsidRDefault="00EA0053" w:rsidP="00585CDA">
      <w:pPr>
        <w:rPr>
          <w:b/>
          <w:i/>
          <w:sz w:val="28"/>
        </w:rPr>
      </w:pPr>
    </w:p>
    <w:p w14:paraId="6647ABB8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Решение: </w:t>
      </w:r>
    </w:p>
    <w:p w14:paraId="6693AE4C" w14:textId="53DCE2FE" w:rsidR="00EA0053" w:rsidRPr="002E25D4" w:rsidRDefault="002E25D4" w:rsidP="002E25D4">
      <w:pPr>
        <w:jc w:val="center"/>
        <w:rPr>
          <w:b/>
          <w:i/>
          <w:sz w:val="28"/>
          <w:szCs w:val="28"/>
        </w:rPr>
      </w:pPr>
      <w:r w:rsidRPr="002E25D4">
        <w:rPr>
          <w:rFonts w:ascii="Cambria Math" w:hAnsi="Cambria Math" w:cs="Cambria Math"/>
          <w:sz w:val="28"/>
          <w:szCs w:val="28"/>
        </w:rPr>
        <w:t>𝑁</w:t>
      </w:r>
      <w:r w:rsidRPr="002E25D4">
        <w:rPr>
          <w:sz w:val="28"/>
          <w:szCs w:val="28"/>
        </w:rPr>
        <w:t xml:space="preserve"> = 8, </w:t>
      </w:r>
      <w:r w:rsidRPr="002E25D4">
        <w:rPr>
          <w:rFonts w:ascii="Cambria Math" w:hAnsi="Cambria Math" w:cs="Cambria Math"/>
          <w:sz w:val="28"/>
          <w:szCs w:val="28"/>
        </w:rPr>
        <w:t>𝐷</w:t>
      </w:r>
      <w:r w:rsidRPr="002E25D4">
        <w:rPr>
          <w:sz w:val="28"/>
          <w:szCs w:val="28"/>
        </w:rPr>
        <w:t xml:space="preserve"> = 1, </w:t>
      </w:r>
      <w:r w:rsidRPr="002E25D4">
        <w:rPr>
          <w:rFonts w:ascii="Cambria Math" w:hAnsi="Cambria Math" w:cs="Cambria Math"/>
          <w:sz w:val="28"/>
          <w:szCs w:val="28"/>
        </w:rPr>
        <w:t>𝑑</w:t>
      </w:r>
      <w:r w:rsidRPr="002E25D4">
        <w:rPr>
          <w:sz w:val="28"/>
          <w:szCs w:val="28"/>
        </w:rPr>
        <w:t xml:space="preserve"> = 7, </w:t>
      </w:r>
      <w:r w:rsidRPr="002E25D4">
        <w:rPr>
          <w:rFonts w:ascii="Cambria Math" w:hAnsi="Cambria Math" w:cs="Cambria Math"/>
          <w:sz w:val="28"/>
          <w:szCs w:val="28"/>
        </w:rPr>
        <w:t>𝐼</w:t>
      </w:r>
      <w:r w:rsidRPr="002E25D4">
        <w:rPr>
          <w:sz w:val="28"/>
          <w:szCs w:val="28"/>
        </w:rPr>
        <w:t xml:space="preserve"> = 28, </w:t>
      </w:r>
      <w:r w:rsidRPr="002E25D4">
        <w:rPr>
          <w:rFonts w:ascii="Cambria Math" w:hAnsi="Cambria Math" w:cs="Cambria Math"/>
          <w:sz w:val="28"/>
          <w:szCs w:val="28"/>
        </w:rPr>
        <w:t>𝐵</w:t>
      </w:r>
      <w:r w:rsidRPr="002E25D4">
        <w:rPr>
          <w:sz w:val="28"/>
          <w:szCs w:val="28"/>
        </w:rPr>
        <w:t xml:space="preserve"> = 16, топология симметрична</w:t>
      </w:r>
    </w:p>
    <w:p w14:paraId="4A928E7F" w14:textId="77777777" w:rsidR="00EA0053" w:rsidRPr="00EA0053" w:rsidRDefault="00EA0053" w:rsidP="00585CDA">
      <w:pPr>
        <w:rPr>
          <w:b/>
          <w:i/>
          <w:sz w:val="28"/>
        </w:rPr>
      </w:pPr>
    </w:p>
    <w:p w14:paraId="67A16E31" w14:textId="1B0D54A4" w:rsidR="00EA0053" w:rsidRPr="00EA0053" w:rsidRDefault="00EA0053" w:rsidP="00585CDA">
      <w:pPr>
        <w:rPr>
          <w:b/>
          <w:sz w:val="32"/>
          <w:u w:val="single"/>
        </w:rPr>
      </w:pPr>
      <w:r w:rsidRPr="00EA0053">
        <w:rPr>
          <w:b/>
          <w:sz w:val="32"/>
          <w:u w:val="single"/>
        </w:rPr>
        <w:t>Задание №9</w:t>
      </w:r>
    </w:p>
    <w:p w14:paraId="370D4889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Название задания: 0009</w:t>
      </w:r>
    </w:p>
    <w:p w14:paraId="3717A225" w14:textId="77777777" w:rsidR="00BD5292" w:rsidRDefault="004E1A32" w:rsidP="00585CDA">
      <w:r>
        <w:rPr>
          <w:noProof/>
        </w:rPr>
        <w:drawing>
          <wp:inline distT="0" distB="0" distL="0" distR="0" wp14:anchorId="28FB7D2D" wp14:editId="09285359">
            <wp:extent cx="2671016" cy="192231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28" cy="192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777B" w14:textId="6B124616" w:rsidR="00EA0053" w:rsidRDefault="00EA0053" w:rsidP="00585CDA">
      <w:r>
        <w:t>Рассчитайте следующие характеристики сети</w:t>
      </w:r>
    </w:p>
    <w:p w14:paraId="278856A4" w14:textId="77777777" w:rsidR="00EA0053" w:rsidRDefault="00EA0053" w:rsidP="00585CDA">
      <w:r>
        <w:t>с топологией четырехмерный гиперкуб:</w:t>
      </w:r>
    </w:p>
    <w:p w14:paraId="3470AAD2" w14:textId="77777777" w:rsidR="00EA0053" w:rsidRDefault="00EA0053" w:rsidP="00585CDA"/>
    <w:p w14:paraId="151AAB12" w14:textId="22CDB36D" w:rsidR="00EA0053" w:rsidRDefault="00EA0053" w:rsidP="00585CDA"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14:paraId="3B21931A" w14:textId="77777777" w:rsidR="00EA0053" w:rsidRDefault="00EA0053" w:rsidP="00585CDA">
      <w:r>
        <w:t>(ответ в виде шести значений через пробел, например</w:t>
      </w:r>
    </w:p>
    <w:p w14:paraId="121523D1" w14:textId="77777777" w:rsidR="00EA0053" w:rsidRDefault="00EA0053" w:rsidP="00585CDA">
      <w:r>
        <w:t>45 2 6 3 1 нет               12 11 1 23 4 да                    )</w:t>
      </w:r>
    </w:p>
    <w:p w14:paraId="500BB475" w14:textId="77777777" w:rsidR="00EA0053" w:rsidRDefault="00EA0053" w:rsidP="00585CDA"/>
    <w:p w14:paraId="6C16DACC" w14:textId="77777777" w:rsidR="00EA0053" w:rsidRDefault="00EA0053" w:rsidP="00585CDA"/>
    <w:p w14:paraId="43D4AC56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50E42C31" w14:textId="77777777" w:rsidR="00EA0053" w:rsidRPr="00EA0053" w:rsidRDefault="00EA0053" w:rsidP="00585CDA">
      <w:pPr>
        <w:rPr>
          <w:b/>
          <w:i/>
          <w:sz w:val="28"/>
        </w:rPr>
      </w:pPr>
    </w:p>
    <w:p w14:paraId="5C80428B" w14:textId="481B9590" w:rsidR="00EA0053" w:rsidRPr="002E25D4" w:rsidRDefault="002E25D4" w:rsidP="002E25D4">
      <w:pPr>
        <w:jc w:val="center"/>
        <w:rPr>
          <w:b/>
          <w:i/>
          <w:sz w:val="28"/>
          <w:szCs w:val="28"/>
        </w:rPr>
      </w:pPr>
      <w:r w:rsidRPr="002E25D4">
        <w:rPr>
          <w:rFonts w:ascii="Cambria Math" w:hAnsi="Cambria Math" w:cs="Cambria Math"/>
          <w:sz w:val="28"/>
          <w:szCs w:val="28"/>
        </w:rPr>
        <w:t>𝐷</w:t>
      </w:r>
      <w:r w:rsidRPr="002E25D4">
        <w:rPr>
          <w:sz w:val="28"/>
          <w:szCs w:val="28"/>
        </w:rPr>
        <w:t xml:space="preserve"> = </w:t>
      </w:r>
      <w:r w:rsidRPr="002E25D4">
        <w:rPr>
          <w:rFonts w:ascii="Cambria Math" w:hAnsi="Cambria Math" w:cs="Cambria Math"/>
          <w:sz w:val="28"/>
          <w:szCs w:val="28"/>
        </w:rPr>
        <w:t>𝑚</w:t>
      </w:r>
      <w:r w:rsidRPr="002E25D4">
        <w:rPr>
          <w:sz w:val="28"/>
          <w:szCs w:val="28"/>
        </w:rPr>
        <w:t xml:space="preserve">; </w:t>
      </w:r>
      <w:r w:rsidRPr="002E25D4">
        <w:rPr>
          <w:rFonts w:ascii="Cambria Math" w:hAnsi="Cambria Math" w:cs="Cambria Math"/>
          <w:sz w:val="28"/>
          <w:szCs w:val="28"/>
        </w:rPr>
        <w:t>𝑑</w:t>
      </w:r>
      <w:r w:rsidRPr="002E25D4">
        <w:rPr>
          <w:sz w:val="28"/>
          <w:szCs w:val="28"/>
        </w:rPr>
        <w:t xml:space="preserve"> = </w:t>
      </w:r>
      <w:r w:rsidRPr="002E25D4">
        <w:rPr>
          <w:rFonts w:ascii="Cambria Math" w:hAnsi="Cambria Math" w:cs="Cambria Math"/>
          <w:sz w:val="28"/>
          <w:szCs w:val="28"/>
        </w:rPr>
        <w:t>𝑚</w:t>
      </w:r>
      <w:r w:rsidRPr="002E25D4">
        <w:rPr>
          <w:sz w:val="28"/>
          <w:szCs w:val="28"/>
        </w:rPr>
        <w:t xml:space="preserve">; </w:t>
      </w:r>
      <w:r w:rsidRPr="002E25D4">
        <w:rPr>
          <w:rFonts w:ascii="Cambria Math" w:hAnsi="Cambria Math" w:cs="Cambria Math"/>
          <w:sz w:val="28"/>
          <w:szCs w:val="28"/>
        </w:rPr>
        <w:t>𝐼</w:t>
      </w:r>
      <w:r w:rsidRPr="002E25D4">
        <w:rPr>
          <w:sz w:val="28"/>
          <w:szCs w:val="28"/>
        </w:rPr>
        <w:t xml:space="preserve"> = </w:t>
      </w:r>
      <w:r w:rsidRPr="002E25D4">
        <w:rPr>
          <w:rFonts w:ascii="Cambria Math" w:hAnsi="Cambria Math" w:cs="Cambria Math"/>
          <w:sz w:val="28"/>
          <w:szCs w:val="28"/>
        </w:rPr>
        <w:t>𝑚𝑁</w:t>
      </w:r>
      <w:r w:rsidRPr="002E25D4">
        <w:rPr>
          <w:sz w:val="28"/>
          <w:szCs w:val="28"/>
        </w:rPr>
        <w:t xml:space="preserve">/2, </w:t>
      </w:r>
      <w:r w:rsidRPr="002E25D4">
        <w:rPr>
          <w:rFonts w:ascii="Cambria Math" w:hAnsi="Cambria Math" w:cs="Cambria Math"/>
          <w:sz w:val="28"/>
          <w:szCs w:val="28"/>
        </w:rPr>
        <w:t>𝑁</w:t>
      </w:r>
      <w:r w:rsidRPr="002E25D4">
        <w:rPr>
          <w:sz w:val="28"/>
          <w:szCs w:val="28"/>
        </w:rPr>
        <w:t xml:space="preserve"> = 2</w:t>
      </w:r>
      <w:proofErr w:type="gramStart"/>
      <w:r w:rsidRPr="002E25D4">
        <w:rPr>
          <w:sz w:val="28"/>
          <w:szCs w:val="28"/>
          <w:vertAlign w:val="superscript"/>
          <w:lang w:val="en-US"/>
        </w:rPr>
        <w:t>m</w:t>
      </w:r>
      <w:r w:rsidRPr="002E25D4">
        <w:rPr>
          <w:sz w:val="28"/>
          <w:szCs w:val="28"/>
        </w:rPr>
        <w:t>,</w:t>
      </w:r>
      <w:r w:rsidRPr="002E25D4">
        <w:rPr>
          <w:rFonts w:ascii="Cambria Math" w:hAnsi="Cambria Math" w:cs="Cambria Math"/>
          <w:sz w:val="28"/>
          <w:szCs w:val="28"/>
        </w:rPr>
        <w:t>𝐵</w:t>
      </w:r>
      <w:proofErr w:type="gramEnd"/>
      <w:r w:rsidRPr="002E25D4">
        <w:rPr>
          <w:sz w:val="28"/>
          <w:szCs w:val="28"/>
        </w:rPr>
        <w:t xml:space="preserve"> = </w:t>
      </w:r>
      <w:r w:rsidRPr="002E25D4">
        <w:rPr>
          <w:sz w:val="28"/>
          <w:szCs w:val="28"/>
          <w:vertAlign w:val="superscript"/>
        </w:rPr>
        <w:t>2</w:t>
      </w:r>
      <w:r w:rsidRPr="002E25D4">
        <w:rPr>
          <w:sz w:val="28"/>
          <w:szCs w:val="28"/>
          <w:vertAlign w:val="superscript"/>
          <w:lang w:val="en-US"/>
        </w:rPr>
        <w:t>m</w:t>
      </w:r>
      <w:r w:rsidRPr="002E25D4">
        <w:rPr>
          <w:sz w:val="28"/>
          <w:szCs w:val="28"/>
          <w:vertAlign w:val="superscript"/>
        </w:rPr>
        <w:t>-1</w:t>
      </w:r>
      <w:r w:rsidRPr="002E25D4">
        <w:rPr>
          <w:sz w:val="28"/>
          <w:szCs w:val="28"/>
        </w:rPr>
        <w:t xml:space="preserve">, где </w:t>
      </w:r>
      <w:r w:rsidRPr="002E25D4">
        <w:rPr>
          <w:rFonts w:ascii="Cambria Math" w:hAnsi="Cambria Math" w:cs="Cambria Math"/>
          <w:sz w:val="28"/>
          <w:szCs w:val="28"/>
        </w:rPr>
        <w:t>𝑚</w:t>
      </w:r>
      <w:r w:rsidRPr="002E25D4">
        <w:rPr>
          <w:sz w:val="28"/>
          <w:szCs w:val="28"/>
        </w:rPr>
        <w:t xml:space="preserve"> – число измерений двоичного куба</w:t>
      </w:r>
    </w:p>
    <w:p w14:paraId="3F85BA2B" w14:textId="77777777" w:rsidR="00EA0053" w:rsidRPr="00EA0053" w:rsidRDefault="00EA0053" w:rsidP="00585CDA">
      <w:pPr>
        <w:rPr>
          <w:b/>
          <w:i/>
          <w:sz w:val="28"/>
        </w:rPr>
      </w:pPr>
    </w:p>
    <w:p w14:paraId="0843DE23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Решение: </w:t>
      </w:r>
    </w:p>
    <w:p w14:paraId="2EADA860" w14:textId="356F40D1" w:rsidR="00EA0053" w:rsidRPr="002E25D4" w:rsidRDefault="002E25D4" w:rsidP="002E25D4">
      <w:pPr>
        <w:jc w:val="center"/>
        <w:rPr>
          <w:b/>
          <w:i/>
          <w:sz w:val="28"/>
          <w:szCs w:val="28"/>
        </w:rPr>
      </w:pPr>
      <w:r w:rsidRPr="002E25D4">
        <w:rPr>
          <w:rFonts w:ascii="Cambria Math" w:hAnsi="Cambria Math" w:cs="Cambria Math"/>
          <w:sz w:val="28"/>
          <w:szCs w:val="28"/>
        </w:rPr>
        <w:t>𝑁</w:t>
      </w:r>
      <w:r w:rsidRPr="002E25D4">
        <w:rPr>
          <w:sz w:val="28"/>
          <w:szCs w:val="28"/>
        </w:rPr>
        <w:t xml:space="preserve"> = 16, </w:t>
      </w:r>
      <w:r w:rsidRPr="002E25D4">
        <w:rPr>
          <w:rFonts w:ascii="Cambria Math" w:hAnsi="Cambria Math" w:cs="Cambria Math"/>
          <w:sz w:val="28"/>
          <w:szCs w:val="28"/>
        </w:rPr>
        <w:t>𝐷</w:t>
      </w:r>
      <w:r w:rsidRPr="002E25D4">
        <w:rPr>
          <w:sz w:val="28"/>
          <w:szCs w:val="28"/>
        </w:rPr>
        <w:t xml:space="preserve"> = 4, </w:t>
      </w:r>
      <w:r w:rsidRPr="002E25D4">
        <w:rPr>
          <w:rFonts w:ascii="Cambria Math" w:hAnsi="Cambria Math" w:cs="Cambria Math"/>
          <w:sz w:val="28"/>
          <w:szCs w:val="28"/>
        </w:rPr>
        <w:t>𝑑</w:t>
      </w:r>
      <w:r w:rsidRPr="002E25D4">
        <w:rPr>
          <w:sz w:val="28"/>
          <w:szCs w:val="28"/>
        </w:rPr>
        <w:t xml:space="preserve"> = 4, </w:t>
      </w:r>
      <w:r w:rsidRPr="002E25D4">
        <w:rPr>
          <w:rFonts w:ascii="Cambria Math" w:hAnsi="Cambria Math" w:cs="Cambria Math"/>
          <w:sz w:val="28"/>
          <w:szCs w:val="28"/>
        </w:rPr>
        <w:t>𝐼</w:t>
      </w:r>
      <w:r w:rsidRPr="002E25D4">
        <w:rPr>
          <w:sz w:val="28"/>
          <w:szCs w:val="28"/>
        </w:rPr>
        <w:t xml:space="preserve"> = 32, </w:t>
      </w:r>
      <w:r w:rsidRPr="002E25D4">
        <w:rPr>
          <w:rFonts w:ascii="Cambria Math" w:hAnsi="Cambria Math" w:cs="Cambria Math"/>
          <w:sz w:val="28"/>
          <w:szCs w:val="28"/>
        </w:rPr>
        <w:t>𝐵</w:t>
      </w:r>
      <w:r w:rsidRPr="002E25D4">
        <w:rPr>
          <w:sz w:val="28"/>
          <w:szCs w:val="28"/>
        </w:rPr>
        <w:t xml:space="preserve"> = 8, топология симметрична</w:t>
      </w:r>
    </w:p>
    <w:p w14:paraId="5721458A" w14:textId="77777777" w:rsidR="00EA0053" w:rsidRPr="00EA0053" w:rsidRDefault="00EA0053" w:rsidP="00585CDA">
      <w:pPr>
        <w:rPr>
          <w:b/>
          <w:i/>
          <w:sz w:val="28"/>
        </w:rPr>
      </w:pPr>
    </w:p>
    <w:p w14:paraId="633E285A" w14:textId="6974D624" w:rsidR="00EA0053" w:rsidRPr="00EA0053" w:rsidRDefault="00EA0053" w:rsidP="00585CDA">
      <w:pPr>
        <w:rPr>
          <w:b/>
          <w:sz w:val="32"/>
          <w:u w:val="single"/>
        </w:rPr>
      </w:pPr>
      <w:r w:rsidRPr="00EA0053">
        <w:rPr>
          <w:b/>
          <w:sz w:val="32"/>
          <w:u w:val="single"/>
        </w:rPr>
        <w:t xml:space="preserve">Задание №10. </w:t>
      </w:r>
    </w:p>
    <w:p w14:paraId="629EFD67" w14:textId="77777777" w:rsidR="00EA0053" w:rsidRPr="00EA0053" w:rsidRDefault="00EA0053" w:rsidP="00585CDA">
      <w:pPr>
        <w:rPr>
          <w:b/>
          <w:sz w:val="32"/>
          <w:u w:val="single"/>
        </w:rPr>
      </w:pPr>
    </w:p>
    <w:p w14:paraId="086C4A2A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Название задания: 0021</w:t>
      </w:r>
    </w:p>
    <w:p w14:paraId="221C22C4" w14:textId="77777777" w:rsidR="00BD5292" w:rsidRDefault="004E1A32" w:rsidP="00585CDA">
      <w:r>
        <w:rPr>
          <w:noProof/>
        </w:rPr>
        <w:drawing>
          <wp:inline distT="0" distB="0" distL="0" distR="0" wp14:anchorId="52FE011C" wp14:editId="545AB78E">
            <wp:extent cx="2255853" cy="1623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120" cy="163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D665" w14:textId="7EFF458D" w:rsidR="00EA0053" w:rsidRDefault="00EA0053" w:rsidP="00585CDA">
      <w:r>
        <w:t>Рассчитайте время решения задачи на ВС</w:t>
      </w:r>
    </w:p>
    <w:p w14:paraId="06DEAFD2" w14:textId="77777777" w:rsidR="00EA0053" w:rsidRDefault="00EA0053" w:rsidP="00585CDA">
      <w:r>
        <w:lastRenderedPageBreak/>
        <w:t xml:space="preserve">с линейной топологией,               </w:t>
      </w:r>
    </w:p>
    <w:p w14:paraId="648E434A" w14:textId="043B1C51" w:rsidR="00EA0053" w:rsidRDefault="00EA0053" w:rsidP="00585CDA">
      <w:r>
        <w:t>содержащей 16 процессоров</w:t>
      </w:r>
    </w:p>
    <w:p w14:paraId="29DB254B" w14:textId="4869219B" w:rsidR="00EA0053" w:rsidRDefault="00EA0053" w:rsidP="00585CDA">
      <w:r>
        <w:t>Время передачи и обработки процесса одинаково и равно 1с.</w:t>
      </w:r>
    </w:p>
    <w:p w14:paraId="50B2D33F" w14:textId="7997DC08" w:rsidR="00EA0053" w:rsidRPr="00024F46" w:rsidRDefault="00EA0053" w:rsidP="00585CDA">
      <w:r>
        <w:t>(ответ в виде одного числа)</w:t>
      </w:r>
    </w:p>
    <w:p w14:paraId="775EF279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Решение: </w:t>
      </w:r>
    </w:p>
    <w:p w14:paraId="1088FCF4" w14:textId="77777777" w:rsidR="00EA0053" w:rsidRPr="00EA0053" w:rsidRDefault="00EA0053" w:rsidP="00585CDA">
      <w:pPr>
        <w:rPr>
          <w:b/>
          <w:i/>
          <w:sz w:val="28"/>
        </w:rPr>
      </w:pPr>
    </w:p>
    <w:p w14:paraId="725CCCD1" w14:textId="00C2928E" w:rsidR="00EA0053" w:rsidRPr="00024F46" w:rsidRDefault="00024F46" w:rsidP="00024F46">
      <w:pPr>
        <w:rPr>
          <w:bCs/>
          <w:iCs/>
          <w:sz w:val="28"/>
        </w:rPr>
      </w:pPr>
      <w:r>
        <w:rPr>
          <w:sz w:val="28"/>
          <w:szCs w:val="28"/>
        </w:rPr>
        <w:t>З</w:t>
      </w:r>
      <w:r w:rsidRPr="00024F46">
        <w:rPr>
          <w:sz w:val="28"/>
          <w:szCs w:val="28"/>
        </w:rPr>
        <w:t xml:space="preserve">адача выполнится за </w:t>
      </w:r>
      <w:r w:rsidRPr="00024F46">
        <w:rPr>
          <w:bCs/>
          <w:iCs/>
          <w:sz w:val="28"/>
        </w:rPr>
        <w:t xml:space="preserve">53 </w:t>
      </w:r>
      <w:proofErr w:type="spellStart"/>
      <w:r>
        <w:rPr>
          <w:bCs/>
          <w:iCs/>
          <w:sz w:val="28"/>
        </w:rPr>
        <w:t>нс</w:t>
      </w:r>
      <w:proofErr w:type="spellEnd"/>
      <w:r>
        <w:rPr>
          <w:bCs/>
          <w:iCs/>
          <w:sz w:val="28"/>
        </w:rPr>
        <w:t>.</w:t>
      </w:r>
    </w:p>
    <w:p w14:paraId="6D2A6642" w14:textId="77777777" w:rsidR="00EA0053" w:rsidRPr="00EA0053" w:rsidRDefault="00EA0053" w:rsidP="00585CDA">
      <w:pPr>
        <w:rPr>
          <w:b/>
          <w:i/>
          <w:sz w:val="28"/>
        </w:rPr>
      </w:pPr>
    </w:p>
    <w:p w14:paraId="0EA1E764" w14:textId="4248169E" w:rsidR="00EA0053" w:rsidRPr="00EA0053" w:rsidRDefault="00EA0053" w:rsidP="00585CDA">
      <w:pPr>
        <w:rPr>
          <w:b/>
          <w:sz w:val="32"/>
          <w:u w:val="single"/>
        </w:rPr>
      </w:pPr>
      <w:r w:rsidRPr="00EA0053">
        <w:rPr>
          <w:b/>
          <w:sz w:val="32"/>
          <w:u w:val="single"/>
        </w:rPr>
        <w:t xml:space="preserve">Задание №11. </w:t>
      </w:r>
    </w:p>
    <w:p w14:paraId="7436B314" w14:textId="77777777" w:rsidR="00EA0053" w:rsidRPr="00EA0053" w:rsidRDefault="00EA0053" w:rsidP="00585CDA">
      <w:pPr>
        <w:rPr>
          <w:b/>
          <w:sz w:val="32"/>
          <w:u w:val="single"/>
        </w:rPr>
      </w:pPr>
    </w:p>
    <w:p w14:paraId="7180F89A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Название задания: 0022</w:t>
      </w:r>
    </w:p>
    <w:p w14:paraId="07EE9EAF" w14:textId="77777777" w:rsidR="00BD5292" w:rsidRDefault="004E1A32" w:rsidP="00585CDA">
      <w:r>
        <w:rPr>
          <w:noProof/>
        </w:rPr>
        <w:drawing>
          <wp:inline distT="0" distB="0" distL="0" distR="0" wp14:anchorId="757D803C" wp14:editId="2CB3479E">
            <wp:extent cx="2411428" cy="1735494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356" cy="174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3356" w14:textId="592F5577" w:rsidR="00EA0053" w:rsidRDefault="00EA0053" w:rsidP="00585CDA">
      <w:r>
        <w:t>Рассчитайте время решения задачи на ВС</w:t>
      </w:r>
    </w:p>
    <w:p w14:paraId="30947323" w14:textId="77777777" w:rsidR="00EA0053" w:rsidRDefault="00EA0053" w:rsidP="00585CDA">
      <w:r>
        <w:t xml:space="preserve">с кольцевой топологией,              </w:t>
      </w:r>
    </w:p>
    <w:p w14:paraId="29EB2592" w14:textId="6AB9FD34" w:rsidR="00EA0053" w:rsidRDefault="00EA0053" w:rsidP="00585CDA">
      <w:r>
        <w:t>содержащей 16 процессоров</w:t>
      </w:r>
    </w:p>
    <w:p w14:paraId="7561610F" w14:textId="7C33B36A" w:rsidR="00EA0053" w:rsidRDefault="00EA0053" w:rsidP="00585CDA">
      <w:r>
        <w:t>Время передачи и обработки процесса одинаково и равно 1с.</w:t>
      </w:r>
    </w:p>
    <w:p w14:paraId="33D56234" w14:textId="77777777" w:rsidR="00EA0053" w:rsidRDefault="00EA0053" w:rsidP="00585CDA">
      <w:r>
        <w:t>(ответ в виде одного числа)</w:t>
      </w:r>
    </w:p>
    <w:p w14:paraId="1C253225" w14:textId="77777777" w:rsidR="00EA0053" w:rsidRDefault="00EA0053" w:rsidP="00585CDA"/>
    <w:p w14:paraId="5A017355" w14:textId="77777777" w:rsidR="00EA0053" w:rsidRDefault="00EA0053" w:rsidP="00585CDA"/>
    <w:p w14:paraId="04B25F12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49F5EB30" w14:textId="77777777" w:rsidR="00EA0053" w:rsidRPr="00EA0053" w:rsidRDefault="00EA0053" w:rsidP="00585CDA">
      <w:pPr>
        <w:rPr>
          <w:b/>
          <w:i/>
          <w:sz w:val="28"/>
        </w:rPr>
      </w:pPr>
    </w:p>
    <w:p w14:paraId="7A4C6C5F" w14:textId="7A0DBB8F" w:rsidR="00EA0053" w:rsidRPr="00024F46" w:rsidRDefault="00024F46" w:rsidP="00585CDA">
      <w:pPr>
        <w:rPr>
          <w:bCs/>
          <w:iCs/>
          <w:sz w:val="28"/>
        </w:rPr>
      </w:pPr>
      <w:r w:rsidRPr="00024F46">
        <w:rPr>
          <w:bCs/>
          <w:iCs/>
          <w:sz w:val="28"/>
        </w:rPr>
        <w:t xml:space="preserve">Скорость выполнение задачи на линейной топологии медленнее в 2 раза чем на кольцевой, но т.к. у нас небинарное дерево, то время различается </w:t>
      </w:r>
      <w:r>
        <w:rPr>
          <w:bCs/>
          <w:iCs/>
          <w:sz w:val="28"/>
        </w:rPr>
        <w:t>примерно</w:t>
      </w:r>
      <w:r w:rsidRPr="00024F46">
        <w:rPr>
          <w:bCs/>
          <w:iCs/>
          <w:sz w:val="28"/>
        </w:rPr>
        <w:t xml:space="preserve"> в 2 раза</w:t>
      </w:r>
      <w:r>
        <w:rPr>
          <w:bCs/>
          <w:iCs/>
          <w:sz w:val="28"/>
        </w:rPr>
        <w:t xml:space="preserve"> по сравнению с кольцевой</w:t>
      </w:r>
      <w:r w:rsidRPr="00024F46">
        <w:rPr>
          <w:bCs/>
          <w:iCs/>
          <w:sz w:val="28"/>
        </w:rPr>
        <w:t>.</w:t>
      </w:r>
    </w:p>
    <w:p w14:paraId="60E673D8" w14:textId="77777777" w:rsidR="00EA0053" w:rsidRPr="00EA0053" w:rsidRDefault="00EA0053" w:rsidP="00585CDA">
      <w:pPr>
        <w:rPr>
          <w:b/>
          <w:i/>
          <w:sz w:val="28"/>
        </w:rPr>
      </w:pPr>
    </w:p>
    <w:p w14:paraId="03F6FEB6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Решение: </w:t>
      </w:r>
    </w:p>
    <w:p w14:paraId="35964C68" w14:textId="77777777" w:rsidR="00EA0053" w:rsidRPr="00EA0053" w:rsidRDefault="00EA0053" w:rsidP="00585CDA">
      <w:pPr>
        <w:rPr>
          <w:b/>
          <w:i/>
          <w:sz w:val="28"/>
        </w:rPr>
      </w:pPr>
    </w:p>
    <w:p w14:paraId="3EDA985A" w14:textId="2CE22A1D" w:rsidR="00024F46" w:rsidRPr="00024F46" w:rsidRDefault="00024F46" w:rsidP="00024F46">
      <w:pPr>
        <w:rPr>
          <w:bCs/>
          <w:iCs/>
          <w:sz w:val="28"/>
        </w:rPr>
      </w:pPr>
      <w:r>
        <w:rPr>
          <w:sz w:val="28"/>
          <w:szCs w:val="28"/>
        </w:rPr>
        <w:t>З</w:t>
      </w:r>
      <w:r w:rsidRPr="00024F46">
        <w:rPr>
          <w:sz w:val="28"/>
          <w:szCs w:val="28"/>
        </w:rPr>
        <w:t xml:space="preserve">адача выполнится за </w:t>
      </w:r>
      <w:r>
        <w:rPr>
          <w:bCs/>
          <w:iCs/>
          <w:sz w:val="28"/>
        </w:rPr>
        <w:t>31</w:t>
      </w:r>
      <w:r w:rsidRPr="00024F46">
        <w:rPr>
          <w:bCs/>
          <w:iCs/>
          <w:sz w:val="28"/>
        </w:rPr>
        <w:t xml:space="preserve"> </w:t>
      </w:r>
      <w:proofErr w:type="spellStart"/>
      <w:r>
        <w:rPr>
          <w:bCs/>
          <w:iCs/>
          <w:sz w:val="28"/>
        </w:rPr>
        <w:t>нс</w:t>
      </w:r>
      <w:proofErr w:type="spellEnd"/>
      <w:r>
        <w:rPr>
          <w:bCs/>
          <w:iCs/>
          <w:sz w:val="28"/>
        </w:rPr>
        <w:t>.</w:t>
      </w:r>
    </w:p>
    <w:p w14:paraId="69306E85" w14:textId="77777777" w:rsidR="00EA0053" w:rsidRPr="00EA0053" w:rsidRDefault="00EA0053" w:rsidP="00585CDA">
      <w:pPr>
        <w:rPr>
          <w:b/>
          <w:i/>
          <w:sz w:val="28"/>
        </w:rPr>
      </w:pPr>
    </w:p>
    <w:p w14:paraId="020CCC3F" w14:textId="629888AF" w:rsidR="00EA0053" w:rsidRPr="00EA0053" w:rsidRDefault="00EA0053" w:rsidP="00585CDA">
      <w:pPr>
        <w:rPr>
          <w:b/>
          <w:sz w:val="32"/>
          <w:u w:val="single"/>
        </w:rPr>
      </w:pPr>
      <w:r w:rsidRPr="00EA0053">
        <w:rPr>
          <w:b/>
          <w:sz w:val="32"/>
          <w:u w:val="single"/>
        </w:rPr>
        <w:t xml:space="preserve">Задание №12. </w:t>
      </w:r>
    </w:p>
    <w:p w14:paraId="40043DE4" w14:textId="77777777" w:rsidR="00EA0053" w:rsidRPr="00EA0053" w:rsidRDefault="00EA0053" w:rsidP="00585CDA">
      <w:pPr>
        <w:rPr>
          <w:b/>
          <w:sz w:val="32"/>
          <w:u w:val="single"/>
        </w:rPr>
      </w:pPr>
    </w:p>
    <w:p w14:paraId="7DC725B9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Название задания: 0023</w:t>
      </w:r>
    </w:p>
    <w:p w14:paraId="13A4DF68" w14:textId="77777777" w:rsidR="00BD5292" w:rsidRDefault="004E1A32" w:rsidP="00585CDA">
      <w:r>
        <w:rPr>
          <w:noProof/>
        </w:rPr>
        <w:lastRenderedPageBreak/>
        <w:drawing>
          <wp:inline distT="0" distB="0" distL="0" distR="0" wp14:anchorId="6AAD81AB" wp14:editId="3F4A0B5B">
            <wp:extent cx="3811613" cy="2743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33" cy="2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2F81" w14:textId="5FD1EE03" w:rsidR="00EA0053" w:rsidRDefault="00EA0053" w:rsidP="00585CDA">
      <w:r>
        <w:t>Рассчитайте время решения задачи на ВС</w:t>
      </w:r>
    </w:p>
    <w:p w14:paraId="67CE4718" w14:textId="77777777" w:rsidR="00EA0053" w:rsidRDefault="00EA0053" w:rsidP="00585CDA">
      <w:r>
        <w:t xml:space="preserve">с топологией двумерная решетка,      </w:t>
      </w:r>
    </w:p>
    <w:p w14:paraId="2A61CF55" w14:textId="7BD0F2C6" w:rsidR="00EA0053" w:rsidRDefault="00EA0053" w:rsidP="00585CDA">
      <w:r>
        <w:t>содержащей 16 процессоров</w:t>
      </w:r>
    </w:p>
    <w:p w14:paraId="16F033CD" w14:textId="6676EF8D" w:rsidR="00EA0053" w:rsidRDefault="00EA0053" w:rsidP="00585CDA">
      <w:r>
        <w:t>Время передачи и обработки процесса одинаково и равно 1с.</w:t>
      </w:r>
    </w:p>
    <w:p w14:paraId="18000E26" w14:textId="77777777" w:rsidR="00EA0053" w:rsidRDefault="00EA0053" w:rsidP="00585CDA">
      <w:r>
        <w:t>(ответ в виде одного числа)</w:t>
      </w:r>
    </w:p>
    <w:p w14:paraId="5BE2AA0B" w14:textId="77777777" w:rsidR="00EA0053" w:rsidRPr="00EA0053" w:rsidRDefault="00EA0053" w:rsidP="00585CDA">
      <w:pPr>
        <w:rPr>
          <w:b/>
          <w:i/>
          <w:sz w:val="28"/>
        </w:rPr>
      </w:pPr>
    </w:p>
    <w:p w14:paraId="21A24B6E" w14:textId="2FBCC0EA" w:rsid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Решение: </w:t>
      </w:r>
    </w:p>
    <w:p w14:paraId="7741A0F4" w14:textId="77777777" w:rsidR="00024F46" w:rsidRPr="00EA0053" w:rsidRDefault="00024F46" w:rsidP="00585CDA">
      <w:pPr>
        <w:rPr>
          <w:b/>
          <w:i/>
          <w:sz w:val="28"/>
        </w:rPr>
      </w:pPr>
    </w:p>
    <w:p w14:paraId="78B42DE6" w14:textId="3AD5E0CD" w:rsidR="00EA0053" w:rsidRPr="00E726C9" w:rsidRDefault="00024F46" w:rsidP="00585CDA">
      <w:pPr>
        <w:rPr>
          <w:bCs/>
          <w:iCs/>
          <w:sz w:val="28"/>
        </w:rPr>
      </w:pPr>
      <w:r>
        <w:rPr>
          <w:sz w:val="28"/>
          <w:szCs w:val="28"/>
        </w:rPr>
        <w:t>З</w:t>
      </w:r>
      <w:r w:rsidRPr="00024F46">
        <w:rPr>
          <w:sz w:val="28"/>
          <w:szCs w:val="28"/>
        </w:rPr>
        <w:t xml:space="preserve">адача выполнится за </w:t>
      </w:r>
      <w:r>
        <w:rPr>
          <w:bCs/>
          <w:iCs/>
          <w:sz w:val="28"/>
        </w:rPr>
        <w:t>20</w:t>
      </w:r>
      <w:r w:rsidRPr="00024F46">
        <w:rPr>
          <w:bCs/>
          <w:iCs/>
          <w:sz w:val="28"/>
        </w:rPr>
        <w:t xml:space="preserve"> </w:t>
      </w:r>
      <w:proofErr w:type="spellStart"/>
      <w:r>
        <w:rPr>
          <w:bCs/>
          <w:iCs/>
          <w:sz w:val="28"/>
        </w:rPr>
        <w:t>нс</w:t>
      </w:r>
      <w:proofErr w:type="spellEnd"/>
      <w:r>
        <w:rPr>
          <w:bCs/>
          <w:iCs/>
          <w:sz w:val="28"/>
        </w:rPr>
        <w:t>.</w:t>
      </w:r>
    </w:p>
    <w:p w14:paraId="276D5530" w14:textId="77777777" w:rsidR="00E726C9" w:rsidRDefault="00E726C9" w:rsidP="00585CDA">
      <w:pPr>
        <w:rPr>
          <w:b/>
          <w:sz w:val="32"/>
          <w:u w:val="single"/>
        </w:rPr>
      </w:pPr>
    </w:p>
    <w:p w14:paraId="6474D7A3" w14:textId="3A1DE1D4" w:rsidR="00EA0053" w:rsidRPr="00EA0053" w:rsidRDefault="00EA0053" w:rsidP="00585CDA">
      <w:pPr>
        <w:rPr>
          <w:b/>
          <w:sz w:val="32"/>
          <w:u w:val="single"/>
        </w:rPr>
      </w:pPr>
      <w:r w:rsidRPr="00EA0053">
        <w:rPr>
          <w:b/>
          <w:sz w:val="32"/>
          <w:u w:val="single"/>
        </w:rPr>
        <w:t xml:space="preserve">Задание №13. </w:t>
      </w:r>
    </w:p>
    <w:p w14:paraId="71818425" w14:textId="77777777" w:rsidR="00EA0053" w:rsidRPr="00EA0053" w:rsidRDefault="00EA0053" w:rsidP="00585CDA">
      <w:pPr>
        <w:rPr>
          <w:b/>
          <w:sz w:val="32"/>
          <w:u w:val="single"/>
        </w:rPr>
      </w:pPr>
    </w:p>
    <w:p w14:paraId="10B769EB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Название задания: 0024</w:t>
      </w:r>
    </w:p>
    <w:p w14:paraId="6879CC99" w14:textId="77777777" w:rsidR="00BD5292" w:rsidRDefault="004E1A32" w:rsidP="00585CDA">
      <w:r>
        <w:rPr>
          <w:noProof/>
        </w:rPr>
        <w:drawing>
          <wp:inline distT="0" distB="0" distL="0" distR="0" wp14:anchorId="1D547156" wp14:editId="4813E7AF">
            <wp:extent cx="2878282" cy="207148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277" cy="20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1431" w14:textId="3EAC0648" w:rsidR="00EA0053" w:rsidRDefault="00EA0053" w:rsidP="00585CDA">
      <w:r>
        <w:t>Рассчитайте время решения задачи на ВС</w:t>
      </w:r>
    </w:p>
    <w:p w14:paraId="787E8200" w14:textId="77777777" w:rsidR="00EA0053" w:rsidRDefault="00EA0053" w:rsidP="00585CDA">
      <w:r>
        <w:t xml:space="preserve">с тороидальной топологией,           </w:t>
      </w:r>
    </w:p>
    <w:p w14:paraId="5AB73EAC" w14:textId="497F4545" w:rsidR="00EA0053" w:rsidRDefault="00EA0053" w:rsidP="00585CDA">
      <w:r>
        <w:t>содержащей 16 процессоров</w:t>
      </w:r>
    </w:p>
    <w:p w14:paraId="0F80BD9A" w14:textId="559ED5DC" w:rsidR="00EA0053" w:rsidRDefault="00EA0053" w:rsidP="00585CDA">
      <w:r>
        <w:t>Время передачи и обработки процесса одинаково и равно 1с.</w:t>
      </w:r>
    </w:p>
    <w:p w14:paraId="0B47AE2E" w14:textId="6B5C96F2" w:rsidR="00EA0053" w:rsidRPr="00024F46" w:rsidRDefault="00EA0053" w:rsidP="00585CDA">
      <w:r>
        <w:t>(ответ в виде одного числа)</w:t>
      </w:r>
    </w:p>
    <w:p w14:paraId="72043EAB" w14:textId="6E66AE89" w:rsid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Решение: </w:t>
      </w:r>
    </w:p>
    <w:p w14:paraId="165A5E35" w14:textId="77777777" w:rsidR="00024F46" w:rsidRPr="00EA0053" w:rsidRDefault="00024F46" w:rsidP="00585CDA">
      <w:pPr>
        <w:rPr>
          <w:b/>
          <w:i/>
          <w:sz w:val="28"/>
        </w:rPr>
      </w:pPr>
    </w:p>
    <w:p w14:paraId="1ABA49F9" w14:textId="74429EE0" w:rsidR="00EA0053" w:rsidRPr="00E726C9" w:rsidRDefault="00024F46" w:rsidP="00585CDA">
      <w:pPr>
        <w:rPr>
          <w:bCs/>
          <w:iCs/>
          <w:sz w:val="28"/>
        </w:rPr>
      </w:pPr>
      <w:r>
        <w:rPr>
          <w:sz w:val="28"/>
          <w:szCs w:val="28"/>
        </w:rPr>
        <w:t>З</w:t>
      </w:r>
      <w:r w:rsidRPr="00024F46">
        <w:rPr>
          <w:sz w:val="28"/>
          <w:szCs w:val="28"/>
        </w:rPr>
        <w:t xml:space="preserve">адача выполнится за </w:t>
      </w:r>
      <w:r>
        <w:rPr>
          <w:bCs/>
          <w:iCs/>
          <w:sz w:val="28"/>
        </w:rPr>
        <w:t>15</w:t>
      </w:r>
      <w:r w:rsidRPr="00024F46">
        <w:rPr>
          <w:bCs/>
          <w:iCs/>
          <w:sz w:val="28"/>
        </w:rPr>
        <w:t xml:space="preserve"> </w:t>
      </w:r>
      <w:proofErr w:type="spellStart"/>
      <w:r>
        <w:rPr>
          <w:bCs/>
          <w:iCs/>
          <w:sz w:val="28"/>
        </w:rPr>
        <w:t>нс</w:t>
      </w:r>
      <w:proofErr w:type="spellEnd"/>
      <w:r>
        <w:rPr>
          <w:bCs/>
          <w:iCs/>
          <w:sz w:val="28"/>
        </w:rPr>
        <w:t>.</w:t>
      </w:r>
    </w:p>
    <w:p w14:paraId="006C8A8F" w14:textId="77777777" w:rsidR="00E726C9" w:rsidRDefault="00E726C9" w:rsidP="00585CDA">
      <w:pPr>
        <w:rPr>
          <w:b/>
          <w:sz w:val="32"/>
          <w:u w:val="single"/>
        </w:rPr>
      </w:pPr>
    </w:p>
    <w:p w14:paraId="63A2AE3F" w14:textId="2869DDBE" w:rsidR="00EA0053" w:rsidRPr="00EA0053" w:rsidRDefault="00EA0053" w:rsidP="00585CDA">
      <w:pPr>
        <w:rPr>
          <w:b/>
          <w:sz w:val="32"/>
          <w:u w:val="single"/>
        </w:rPr>
      </w:pPr>
      <w:r w:rsidRPr="00EA0053">
        <w:rPr>
          <w:b/>
          <w:sz w:val="32"/>
          <w:u w:val="single"/>
        </w:rPr>
        <w:t xml:space="preserve">Задание №14. </w:t>
      </w:r>
    </w:p>
    <w:p w14:paraId="730384C5" w14:textId="77777777" w:rsidR="00EA0053" w:rsidRPr="00EA0053" w:rsidRDefault="00EA0053" w:rsidP="00585CDA">
      <w:pPr>
        <w:rPr>
          <w:b/>
          <w:sz w:val="32"/>
          <w:u w:val="single"/>
        </w:rPr>
      </w:pPr>
    </w:p>
    <w:p w14:paraId="69096A42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Название задания: 0025</w:t>
      </w:r>
    </w:p>
    <w:p w14:paraId="293E4703" w14:textId="0A22850B" w:rsidR="00EA0053" w:rsidRDefault="004E1A32" w:rsidP="00585CDA">
      <w:r>
        <w:rPr>
          <w:noProof/>
        </w:rPr>
        <w:drawing>
          <wp:inline distT="0" distB="0" distL="0" distR="0" wp14:anchorId="4B8CBF84" wp14:editId="6CE4F613">
            <wp:extent cx="3233694" cy="232727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022" cy="236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292">
        <w:br/>
      </w:r>
      <w:r w:rsidR="00EA0053">
        <w:t>Рассчитайте время решения задачи на ВС</w:t>
      </w:r>
    </w:p>
    <w:p w14:paraId="5536FA2E" w14:textId="77777777" w:rsidR="00EA0053" w:rsidRDefault="00EA0053" w:rsidP="00585CDA">
      <w:r>
        <w:t xml:space="preserve">с топологией четырехмерный гиперкуб, </w:t>
      </w:r>
    </w:p>
    <w:p w14:paraId="6820D625" w14:textId="32913492" w:rsidR="00EA0053" w:rsidRDefault="00EA0053" w:rsidP="00585CDA">
      <w:r>
        <w:t>содержащей 16 процессоров</w:t>
      </w:r>
    </w:p>
    <w:p w14:paraId="221E227C" w14:textId="4EABF37E" w:rsidR="00EA0053" w:rsidRDefault="00EA0053" w:rsidP="00585CDA">
      <w:r>
        <w:t>Время передачи и обработки процесса одинаково и равно 1с.</w:t>
      </w:r>
    </w:p>
    <w:p w14:paraId="791DC12A" w14:textId="77777777" w:rsidR="00EA0053" w:rsidRDefault="00EA0053" w:rsidP="00585CDA">
      <w:r>
        <w:t>(ответ в виде одного числа)</w:t>
      </w:r>
    </w:p>
    <w:p w14:paraId="762A9DDF" w14:textId="77777777" w:rsidR="00EA0053" w:rsidRPr="00EA0053" w:rsidRDefault="00EA0053" w:rsidP="00585CDA">
      <w:pPr>
        <w:rPr>
          <w:b/>
          <w:i/>
          <w:sz w:val="28"/>
        </w:rPr>
      </w:pPr>
    </w:p>
    <w:p w14:paraId="5BF764ED" w14:textId="77777777" w:rsidR="00EA0053" w:rsidRPr="00EA0053" w:rsidRDefault="00EA0053" w:rsidP="00585CDA">
      <w:pPr>
        <w:rPr>
          <w:b/>
          <w:i/>
          <w:sz w:val="28"/>
        </w:rPr>
      </w:pPr>
      <w:r w:rsidRPr="00EA0053">
        <w:rPr>
          <w:b/>
          <w:i/>
          <w:sz w:val="28"/>
        </w:rPr>
        <w:t xml:space="preserve">   Решение: </w:t>
      </w:r>
    </w:p>
    <w:p w14:paraId="3CE7CE1C" w14:textId="77777777" w:rsidR="00EA0053" w:rsidRPr="00EA0053" w:rsidRDefault="00EA0053" w:rsidP="00585CDA">
      <w:pPr>
        <w:rPr>
          <w:b/>
          <w:i/>
          <w:sz w:val="28"/>
        </w:rPr>
      </w:pPr>
    </w:p>
    <w:p w14:paraId="23DAE53C" w14:textId="095C6260" w:rsidR="00EA0053" w:rsidRPr="00024F46" w:rsidRDefault="00024F46" w:rsidP="00585CDA">
      <w:pPr>
        <w:rPr>
          <w:bCs/>
          <w:iCs/>
          <w:sz w:val="28"/>
        </w:rPr>
      </w:pPr>
      <w:r>
        <w:rPr>
          <w:sz w:val="28"/>
          <w:szCs w:val="28"/>
        </w:rPr>
        <w:t>З</w:t>
      </w:r>
      <w:r w:rsidRPr="00024F46">
        <w:rPr>
          <w:sz w:val="28"/>
          <w:szCs w:val="28"/>
        </w:rPr>
        <w:t xml:space="preserve">адача выполнится за </w:t>
      </w:r>
      <w:r>
        <w:rPr>
          <w:bCs/>
          <w:iCs/>
          <w:sz w:val="28"/>
        </w:rPr>
        <w:t>15</w:t>
      </w:r>
      <w:r w:rsidRPr="00024F46">
        <w:rPr>
          <w:bCs/>
          <w:iCs/>
          <w:sz w:val="28"/>
        </w:rPr>
        <w:t xml:space="preserve"> </w:t>
      </w:r>
      <w:proofErr w:type="spellStart"/>
      <w:r>
        <w:rPr>
          <w:bCs/>
          <w:iCs/>
          <w:sz w:val="28"/>
        </w:rPr>
        <w:t>нс</w:t>
      </w:r>
      <w:proofErr w:type="spellEnd"/>
      <w:r>
        <w:rPr>
          <w:bCs/>
          <w:iCs/>
          <w:sz w:val="28"/>
        </w:rPr>
        <w:t>.</w:t>
      </w:r>
    </w:p>
    <w:p w14:paraId="1F98F934" w14:textId="77777777" w:rsidR="00EA0053" w:rsidRPr="00EA0053" w:rsidRDefault="00EA0053" w:rsidP="00585CDA">
      <w:pPr>
        <w:rPr>
          <w:b/>
          <w:i/>
          <w:sz w:val="28"/>
        </w:rPr>
      </w:pPr>
    </w:p>
    <w:p w14:paraId="4A9D0187" w14:textId="303CE71F" w:rsidR="00EA0053" w:rsidRPr="00EA0053" w:rsidRDefault="00EA0053" w:rsidP="00585CDA">
      <w:pPr>
        <w:rPr>
          <w:b/>
          <w:sz w:val="32"/>
          <w:u w:val="single"/>
        </w:rPr>
      </w:pPr>
      <w:r w:rsidRPr="00EA0053">
        <w:rPr>
          <w:b/>
          <w:sz w:val="32"/>
          <w:u w:val="single"/>
        </w:rPr>
        <w:t>Выводы:</w:t>
      </w:r>
    </w:p>
    <w:p w14:paraId="04507662" w14:textId="77777777" w:rsidR="00EA0053" w:rsidRPr="00EA0053" w:rsidRDefault="00EA0053" w:rsidP="00585CDA">
      <w:pPr>
        <w:rPr>
          <w:b/>
          <w:sz w:val="32"/>
          <w:u w:val="single"/>
        </w:rPr>
      </w:pPr>
    </w:p>
    <w:p w14:paraId="1DDA3504" w14:textId="3FDE9CEA" w:rsidR="00CE0FE4" w:rsidRPr="001107DC" w:rsidRDefault="00F009CF" w:rsidP="0014020F">
      <w:pPr>
        <w:jc w:val="both"/>
        <w:rPr>
          <w:sz w:val="28"/>
          <w:szCs w:val="28"/>
        </w:rPr>
      </w:pPr>
      <w:r w:rsidRPr="00F009CF">
        <w:rPr>
          <w:sz w:val="28"/>
          <w:szCs w:val="28"/>
        </w:rPr>
        <w:t>В ходе лабораторной работы были рассмотрены различные топологии ВС</w:t>
      </w:r>
      <w:r w:rsidR="001107DC" w:rsidRPr="001107DC">
        <w:rPr>
          <w:sz w:val="28"/>
          <w:szCs w:val="28"/>
        </w:rPr>
        <w:t>.</w:t>
      </w:r>
    </w:p>
    <w:p w14:paraId="1A3691E9" w14:textId="3A8854B6" w:rsidR="00F009CF" w:rsidRDefault="00F009CF" w:rsidP="0014020F">
      <w:pPr>
        <w:jc w:val="both"/>
        <w:rPr>
          <w:sz w:val="28"/>
          <w:szCs w:val="28"/>
        </w:rPr>
      </w:pPr>
    </w:p>
    <w:p w14:paraId="1B26A562" w14:textId="338C048C" w:rsidR="00F009CF" w:rsidRDefault="00F009CF" w:rsidP="0014020F">
      <w:pPr>
        <w:jc w:val="both"/>
        <w:rPr>
          <w:sz w:val="28"/>
          <w:szCs w:val="28"/>
        </w:rPr>
      </w:pPr>
      <w:r w:rsidRPr="00F009CF">
        <w:rPr>
          <w:sz w:val="28"/>
          <w:szCs w:val="28"/>
        </w:rPr>
        <w:t>Результаты расчетов характеристик сетей представлены в таблице 1.</w:t>
      </w:r>
    </w:p>
    <w:p w14:paraId="1D973CCA" w14:textId="4E03C143" w:rsidR="00F009CF" w:rsidRDefault="00F009CF" w:rsidP="00585CDA">
      <w:pPr>
        <w:rPr>
          <w:sz w:val="28"/>
          <w:szCs w:val="28"/>
        </w:rPr>
      </w:pPr>
    </w:p>
    <w:p w14:paraId="011A03CE" w14:textId="36EE77AD" w:rsidR="00F009CF" w:rsidRDefault="00F009CF" w:rsidP="00585CDA">
      <w:pPr>
        <w:rPr>
          <w:sz w:val="28"/>
          <w:szCs w:val="28"/>
        </w:rPr>
      </w:pPr>
      <w:r w:rsidRPr="00F009CF">
        <w:rPr>
          <w:sz w:val="28"/>
          <w:szCs w:val="28"/>
        </w:rPr>
        <w:t>Таблица 1 – Характеристики сетей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5"/>
        <w:gridCol w:w="1172"/>
        <w:gridCol w:w="1172"/>
        <w:gridCol w:w="1134"/>
        <w:gridCol w:w="1172"/>
        <w:gridCol w:w="1172"/>
        <w:gridCol w:w="2249"/>
      </w:tblGrid>
      <w:tr w:rsidR="00F009CF" w14:paraId="1DF9619E" w14:textId="77777777" w:rsidTr="00F009CF">
        <w:tc>
          <w:tcPr>
            <w:tcW w:w="1423" w:type="dxa"/>
          </w:tcPr>
          <w:p w14:paraId="7C3732D4" w14:textId="367F9C21" w:rsidR="00F009CF" w:rsidRPr="00AA6792" w:rsidRDefault="00F009CF" w:rsidP="00F009CF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Топология</w:t>
            </w:r>
          </w:p>
        </w:tc>
        <w:tc>
          <w:tcPr>
            <w:tcW w:w="1423" w:type="dxa"/>
          </w:tcPr>
          <w:p w14:paraId="6CA5DF8E" w14:textId="3E0AD9E4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N</w:t>
            </w:r>
          </w:p>
        </w:tc>
        <w:tc>
          <w:tcPr>
            <w:tcW w:w="1424" w:type="dxa"/>
          </w:tcPr>
          <w:p w14:paraId="327E4432" w14:textId="1E29D60F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D</w:t>
            </w:r>
          </w:p>
        </w:tc>
        <w:tc>
          <w:tcPr>
            <w:tcW w:w="1424" w:type="dxa"/>
          </w:tcPr>
          <w:p w14:paraId="310B0483" w14:textId="4F9C553C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d</w:t>
            </w:r>
          </w:p>
        </w:tc>
        <w:tc>
          <w:tcPr>
            <w:tcW w:w="1424" w:type="dxa"/>
          </w:tcPr>
          <w:p w14:paraId="0EB8E0F9" w14:textId="6BED9B3B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I</w:t>
            </w:r>
          </w:p>
        </w:tc>
        <w:tc>
          <w:tcPr>
            <w:tcW w:w="1424" w:type="dxa"/>
          </w:tcPr>
          <w:p w14:paraId="659B5997" w14:textId="0B4E3975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B</w:t>
            </w:r>
          </w:p>
        </w:tc>
        <w:tc>
          <w:tcPr>
            <w:tcW w:w="1424" w:type="dxa"/>
          </w:tcPr>
          <w:p w14:paraId="13C8EB59" w14:textId="017772D2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Симметричность</w:t>
            </w:r>
          </w:p>
        </w:tc>
      </w:tr>
      <w:tr w:rsidR="00F009CF" w14:paraId="0957704D" w14:textId="77777777" w:rsidTr="00F009CF">
        <w:tc>
          <w:tcPr>
            <w:tcW w:w="1423" w:type="dxa"/>
          </w:tcPr>
          <w:p w14:paraId="0322AB4A" w14:textId="2DB8A13A" w:rsidR="00F009CF" w:rsidRPr="00AA6792" w:rsidRDefault="00F009CF" w:rsidP="00F009CF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Линейная</w:t>
            </w:r>
          </w:p>
        </w:tc>
        <w:tc>
          <w:tcPr>
            <w:tcW w:w="1423" w:type="dxa"/>
          </w:tcPr>
          <w:p w14:paraId="6411F4E5" w14:textId="35496E81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37</w:t>
            </w:r>
          </w:p>
        </w:tc>
        <w:tc>
          <w:tcPr>
            <w:tcW w:w="1424" w:type="dxa"/>
          </w:tcPr>
          <w:p w14:paraId="1FECEC2F" w14:textId="59DAB276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36</w:t>
            </w:r>
          </w:p>
        </w:tc>
        <w:tc>
          <w:tcPr>
            <w:tcW w:w="1424" w:type="dxa"/>
          </w:tcPr>
          <w:p w14:paraId="5F2D7C46" w14:textId="35FD369A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2</w:t>
            </w:r>
          </w:p>
        </w:tc>
        <w:tc>
          <w:tcPr>
            <w:tcW w:w="1424" w:type="dxa"/>
          </w:tcPr>
          <w:p w14:paraId="6F0561EB" w14:textId="6C69804D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36</w:t>
            </w:r>
          </w:p>
        </w:tc>
        <w:tc>
          <w:tcPr>
            <w:tcW w:w="1424" w:type="dxa"/>
          </w:tcPr>
          <w:p w14:paraId="3C8A6211" w14:textId="266BEBAE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23E0FD05" w14:textId="3F0013F4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нет</w:t>
            </w:r>
          </w:p>
        </w:tc>
      </w:tr>
      <w:tr w:rsidR="00F009CF" w14:paraId="10709282" w14:textId="77777777" w:rsidTr="00F009CF">
        <w:tc>
          <w:tcPr>
            <w:tcW w:w="1423" w:type="dxa"/>
          </w:tcPr>
          <w:p w14:paraId="7A7BF862" w14:textId="1D4AB63F" w:rsidR="00F009CF" w:rsidRPr="00AA6792" w:rsidRDefault="00F009CF" w:rsidP="00F009CF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Кольцевая</w:t>
            </w:r>
          </w:p>
        </w:tc>
        <w:tc>
          <w:tcPr>
            <w:tcW w:w="1423" w:type="dxa"/>
          </w:tcPr>
          <w:p w14:paraId="00F4D392" w14:textId="03DEED9E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30</w:t>
            </w:r>
          </w:p>
        </w:tc>
        <w:tc>
          <w:tcPr>
            <w:tcW w:w="1424" w:type="dxa"/>
          </w:tcPr>
          <w:p w14:paraId="4B654734" w14:textId="50D15618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15</w:t>
            </w:r>
          </w:p>
        </w:tc>
        <w:tc>
          <w:tcPr>
            <w:tcW w:w="1424" w:type="dxa"/>
          </w:tcPr>
          <w:p w14:paraId="07697474" w14:textId="43C91282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2</w:t>
            </w:r>
          </w:p>
        </w:tc>
        <w:tc>
          <w:tcPr>
            <w:tcW w:w="1424" w:type="dxa"/>
          </w:tcPr>
          <w:p w14:paraId="73A54DEB" w14:textId="63B8DDA5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30</w:t>
            </w:r>
          </w:p>
        </w:tc>
        <w:tc>
          <w:tcPr>
            <w:tcW w:w="1424" w:type="dxa"/>
          </w:tcPr>
          <w:p w14:paraId="27AB3106" w14:textId="13D7D6E7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2</w:t>
            </w:r>
          </w:p>
        </w:tc>
        <w:tc>
          <w:tcPr>
            <w:tcW w:w="1424" w:type="dxa"/>
          </w:tcPr>
          <w:p w14:paraId="6D84885F" w14:textId="6FE3A567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да</w:t>
            </w:r>
          </w:p>
        </w:tc>
      </w:tr>
      <w:tr w:rsidR="00F009CF" w14:paraId="1C4DAE1C" w14:textId="77777777" w:rsidTr="00F009CF">
        <w:tc>
          <w:tcPr>
            <w:tcW w:w="1423" w:type="dxa"/>
          </w:tcPr>
          <w:p w14:paraId="49B15194" w14:textId="7C4C3FC0" w:rsidR="00F009CF" w:rsidRPr="00AA6792" w:rsidRDefault="00F009CF" w:rsidP="00F009CF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Звезда</w:t>
            </w:r>
          </w:p>
        </w:tc>
        <w:tc>
          <w:tcPr>
            <w:tcW w:w="1423" w:type="dxa"/>
          </w:tcPr>
          <w:p w14:paraId="32937821" w14:textId="5F0976F0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15</w:t>
            </w:r>
          </w:p>
        </w:tc>
        <w:tc>
          <w:tcPr>
            <w:tcW w:w="1424" w:type="dxa"/>
          </w:tcPr>
          <w:p w14:paraId="5E7449E7" w14:textId="0924D013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2</w:t>
            </w:r>
          </w:p>
        </w:tc>
        <w:tc>
          <w:tcPr>
            <w:tcW w:w="1424" w:type="dxa"/>
          </w:tcPr>
          <w:p w14:paraId="2E43FA70" w14:textId="644F182E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00EB5429" w14:textId="71DD4827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14</w:t>
            </w:r>
          </w:p>
        </w:tc>
        <w:tc>
          <w:tcPr>
            <w:tcW w:w="1424" w:type="dxa"/>
          </w:tcPr>
          <w:p w14:paraId="5F086895" w14:textId="51260624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60A1051A" w14:textId="5C769511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нет</w:t>
            </w:r>
          </w:p>
        </w:tc>
      </w:tr>
      <w:tr w:rsidR="00F009CF" w14:paraId="5C5D4141" w14:textId="77777777" w:rsidTr="00F009CF">
        <w:tc>
          <w:tcPr>
            <w:tcW w:w="1423" w:type="dxa"/>
          </w:tcPr>
          <w:p w14:paraId="6B1D1EB8" w14:textId="177CDBCA" w:rsidR="00F009CF" w:rsidRPr="00AA6792" w:rsidRDefault="00F009CF" w:rsidP="00F009CF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Дерево</w:t>
            </w:r>
          </w:p>
        </w:tc>
        <w:tc>
          <w:tcPr>
            <w:tcW w:w="1423" w:type="dxa"/>
          </w:tcPr>
          <w:p w14:paraId="57305BAC" w14:textId="19566BAC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63</w:t>
            </w:r>
          </w:p>
        </w:tc>
        <w:tc>
          <w:tcPr>
            <w:tcW w:w="1424" w:type="dxa"/>
          </w:tcPr>
          <w:p w14:paraId="7539C5CD" w14:textId="36AF9362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10</w:t>
            </w:r>
          </w:p>
        </w:tc>
        <w:tc>
          <w:tcPr>
            <w:tcW w:w="1424" w:type="dxa"/>
          </w:tcPr>
          <w:p w14:paraId="44662E07" w14:textId="08B5E368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3</w:t>
            </w:r>
          </w:p>
        </w:tc>
        <w:tc>
          <w:tcPr>
            <w:tcW w:w="1424" w:type="dxa"/>
          </w:tcPr>
          <w:p w14:paraId="1F009365" w14:textId="24A4C9A0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62</w:t>
            </w:r>
          </w:p>
        </w:tc>
        <w:tc>
          <w:tcPr>
            <w:tcW w:w="1424" w:type="dxa"/>
          </w:tcPr>
          <w:p w14:paraId="74233CCA" w14:textId="60D7B286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06E00CF2" w14:textId="278DB868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нет</w:t>
            </w:r>
          </w:p>
        </w:tc>
      </w:tr>
      <w:tr w:rsidR="00F009CF" w14:paraId="00228B78" w14:textId="77777777" w:rsidTr="00F009CF">
        <w:tc>
          <w:tcPr>
            <w:tcW w:w="1423" w:type="dxa"/>
          </w:tcPr>
          <w:p w14:paraId="65DFA4B3" w14:textId="16FFC373" w:rsidR="00F009CF" w:rsidRPr="00AA6792" w:rsidRDefault="00F009CF" w:rsidP="00F009CF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Решетка</w:t>
            </w:r>
          </w:p>
        </w:tc>
        <w:tc>
          <w:tcPr>
            <w:tcW w:w="1423" w:type="dxa"/>
          </w:tcPr>
          <w:p w14:paraId="4FBE667B" w14:textId="227E028B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16</w:t>
            </w:r>
          </w:p>
        </w:tc>
        <w:tc>
          <w:tcPr>
            <w:tcW w:w="1424" w:type="dxa"/>
          </w:tcPr>
          <w:p w14:paraId="566E5566" w14:textId="57344306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6</w:t>
            </w:r>
          </w:p>
        </w:tc>
        <w:tc>
          <w:tcPr>
            <w:tcW w:w="1424" w:type="dxa"/>
          </w:tcPr>
          <w:p w14:paraId="61CF064A" w14:textId="0AFC1453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4</w:t>
            </w:r>
          </w:p>
        </w:tc>
        <w:tc>
          <w:tcPr>
            <w:tcW w:w="1424" w:type="dxa"/>
          </w:tcPr>
          <w:p w14:paraId="5E3135B9" w14:textId="56956CBC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24</w:t>
            </w:r>
          </w:p>
        </w:tc>
        <w:tc>
          <w:tcPr>
            <w:tcW w:w="1424" w:type="dxa"/>
          </w:tcPr>
          <w:p w14:paraId="20E6E92E" w14:textId="3D794F66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4</w:t>
            </w:r>
          </w:p>
        </w:tc>
        <w:tc>
          <w:tcPr>
            <w:tcW w:w="1424" w:type="dxa"/>
          </w:tcPr>
          <w:p w14:paraId="558C3D8F" w14:textId="33D35253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нет</w:t>
            </w:r>
          </w:p>
        </w:tc>
      </w:tr>
      <w:tr w:rsidR="00F009CF" w14:paraId="3897E3DF" w14:textId="77777777" w:rsidTr="00F009CF">
        <w:tc>
          <w:tcPr>
            <w:tcW w:w="1423" w:type="dxa"/>
          </w:tcPr>
          <w:p w14:paraId="72FBD14F" w14:textId="3A71D1E3" w:rsidR="00F009CF" w:rsidRPr="00AA6792" w:rsidRDefault="00F009CF" w:rsidP="00F009CF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Тороидальная</w:t>
            </w:r>
          </w:p>
        </w:tc>
        <w:tc>
          <w:tcPr>
            <w:tcW w:w="1423" w:type="dxa"/>
          </w:tcPr>
          <w:p w14:paraId="4199A854" w14:textId="7E95E3F0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16</w:t>
            </w:r>
          </w:p>
        </w:tc>
        <w:tc>
          <w:tcPr>
            <w:tcW w:w="1424" w:type="dxa"/>
          </w:tcPr>
          <w:p w14:paraId="3EDB7642" w14:textId="57567BA7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4</w:t>
            </w:r>
          </w:p>
        </w:tc>
        <w:tc>
          <w:tcPr>
            <w:tcW w:w="1424" w:type="dxa"/>
          </w:tcPr>
          <w:p w14:paraId="0454905B" w14:textId="2BD28D1C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4</w:t>
            </w:r>
          </w:p>
        </w:tc>
        <w:tc>
          <w:tcPr>
            <w:tcW w:w="1424" w:type="dxa"/>
          </w:tcPr>
          <w:p w14:paraId="3B32A663" w14:textId="054AF772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32</w:t>
            </w:r>
          </w:p>
        </w:tc>
        <w:tc>
          <w:tcPr>
            <w:tcW w:w="1424" w:type="dxa"/>
          </w:tcPr>
          <w:p w14:paraId="2125E7B4" w14:textId="280392A7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8</w:t>
            </w:r>
          </w:p>
        </w:tc>
        <w:tc>
          <w:tcPr>
            <w:tcW w:w="1424" w:type="dxa"/>
          </w:tcPr>
          <w:p w14:paraId="46369FA9" w14:textId="2F7B4860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да</w:t>
            </w:r>
          </w:p>
        </w:tc>
      </w:tr>
      <w:tr w:rsidR="00F009CF" w14:paraId="228684CF" w14:textId="77777777" w:rsidTr="00F009CF">
        <w:tc>
          <w:tcPr>
            <w:tcW w:w="1423" w:type="dxa"/>
          </w:tcPr>
          <w:p w14:paraId="3F45610A" w14:textId="3BC0BB93" w:rsidR="00F009CF" w:rsidRPr="00AA6792" w:rsidRDefault="00F009CF" w:rsidP="00F009CF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Витой тор</w:t>
            </w:r>
          </w:p>
        </w:tc>
        <w:tc>
          <w:tcPr>
            <w:tcW w:w="1423" w:type="dxa"/>
          </w:tcPr>
          <w:p w14:paraId="63A8A382" w14:textId="1041EB5A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16</w:t>
            </w:r>
          </w:p>
        </w:tc>
        <w:tc>
          <w:tcPr>
            <w:tcW w:w="1424" w:type="dxa"/>
          </w:tcPr>
          <w:p w14:paraId="57959B20" w14:textId="4BEEA6FF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3</w:t>
            </w:r>
          </w:p>
        </w:tc>
        <w:tc>
          <w:tcPr>
            <w:tcW w:w="1424" w:type="dxa"/>
          </w:tcPr>
          <w:p w14:paraId="216CFFDB" w14:textId="1D897388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4</w:t>
            </w:r>
          </w:p>
        </w:tc>
        <w:tc>
          <w:tcPr>
            <w:tcW w:w="1424" w:type="dxa"/>
          </w:tcPr>
          <w:p w14:paraId="6DA0373E" w14:textId="5BC007F0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32</w:t>
            </w:r>
          </w:p>
        </w:tc>
        <w:tc>
          <w:tcPr>
            <w:tcW w:w="1424" w:type="dxa"/>
          </w:tcPr>
          <w:p w14:paraId="367438B0" w14:textId="70FD6CF5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8</w:t>
            </w:r>
          </w:p>
        </w:tc>
        <w:tc>
          <w:tcPr>
            <w:tcW w:w="1424" w:type="dxa"/>
          </w:tcPr>
          <w:p w14:paraId="23AF98D2" w14:textId="401574A9" w:rsidR="00F009CF" w:rsidRPr="00AA6792" w:rsidRDefault="00F009CF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да</w:t>
            </w:r>
          </w:p>
        </w:tc>
      </w:tr>
      <w:tr w:rsidR="00F009CF" w14:paraId="0383D626" w14:textId="77777777" w:rsidTr="00F009CF">
        <w:tc>
          <w:tcPr>
            <w:tcW w:w="1423" w:type="dxa"/>
          </w:tcPr>
          <w:p w14:paraId="630F39EE" w14:textId="5C435103" w:rsidR="00F009CF" w:rsidRPr="00AA6792" w:rsidRDefault="00F009CF" w:rsidP="00F009CF">
            <w:pPr>
              <w:rPr>
                <w:sz w:val="28"/>
                <w:szCs w:val="28"/>
              </w:rPr>
            </w:pPr>
            <w:proofErr w:type="spellStart"/>
            <w:r w:rsidRPr="00AA6792">
              <w:rPr>
                <w:sz w:val="28"/>
                <w:szCs w:val="28"/>
              </w:rPr>
              <w:t>Полносвязная</w:t>
            </w:r>
            <w:proofErr w:type="spellEnd"/>
          </w:p>
        </w:tc>
        <w:tc>
          <w:tcPr>
            <w:tcW w:w="1423" w:type="dxa"/>
          </w:tcPr>
          <w:p w14:paraId="5A2E4B6E" w14:textId="080829F6" w:rsidR="00F009CF" w:rsidRPr="00AA6792" w:rsidRDefault="00AA6792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8</w:t>
            </w:r>
          </w:p>
        </w:tc>
        <w:tc>
          <w:tcPr>
            <w:tcW w:w="1424" w:type="dxa"/>
          </w:tcPr>
          <w:p w14:paraId="3D10B159" w14:textId="3C3E82F5" w:rsidR="00F009CF" w:rsidRPr="00AA6792" w:rsidRDefault="00AA6792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44707CDF" w14:textId="4532BA82" w:rsidR="00F009CF" w:rsidRPr="00AA6792" w:rsidRDefault="00AA6792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7</w:t>
            </w:r>
          </w:p>
        </w:tc>
        <w:tc>
          <w:tcPr>
            <w:tcW w:w="1424" w:type="dxa"/>
          </w:tcPr>
          <w:p w14:paraId="2A73532D" w14:textId="51A91C4D" w:rsidR="00F009CF" w:rsidRPr="00AA6792" w:rsidRDefault="00AA6792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28</w:t>
            </w:r>
          </w:p>
        </w:tc>
        <w:tc>
          <w:tcPr>
            <w:tcW w:w="1424" w:type="dxa"/>
          </w:tcPr>
          <w:p w14:paraId="254AA8DC" w14:textId="70716A99" w:rsidR="00F009CF" w:rsidRPr="00AA6792" w:rsidRDefault="00AA6792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16</w:t>
            </w:r>
          </w:p>
        </w:tc>
        <w:tc>
          <w:tcPr>
            <w:tcW w:w="1424" w:type="dxa"/>
          </w:tcPr>
          <w:p w14:paraId="3C3CCCA6" w14:textId="6524B5AA" w:rsidR="00F009CF" w:rsidRPr="00AA6792" w:rsidRDefault="00AA6792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да</w:t>
            </w:r>
          </w:p>
        </w:tc>
      </w:tr>
      <w:tr w:rsidR="00F009CF" w14:paraId="0C04C52A" w14:textId="77777777" w:rsidTr="00F009CF">
        <w:tc>
          <w:tcPr>
            <w:tcW w:w="1423" w:type="dxa"/>
          </w:tcPr>
          <w:p w14:paraId="61175211" w14:textId="1A717D59" w:rsidR="00F009CF" w:rsidRPr="00AA6792" w:rsidRDefault="00F009CF" w:rsidP="00F009CF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Гиперкуб</w:t>
            </w:r>
          </w:p>
        </w:tc>
        <w:tc>
          <w:tcPr>
            <w:tcW w:w="1423" w:type="dxa"/>
          </w:tcPr>
          <w:p w14:paraId="56B44661" w14:textId="3C1EE658" w:rsidR="00F009CF" w:rsidRPr="00AA6792" w:rsidRDefault="00AA6792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16</w:t>
            </w:r>
          </w:p>
        </w:tc>
        <w:tc>
          <w:tcPr>
            <w:tcW w:w="1424" w:type="dxa"/>
          </w:tcPr>
          <w:p w14:paraId="5CFCE47B" w14:textId="08778082" w:rsidR="00F009CF" w:rsidRPr="00AA6792" w:rsidRDefault="00AA6792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4</w:t>
            </w:r>
          </w:p>
        </w:tc>
        <w:tc>
          <w:tcPr>
            <w:tcW w:w="1424" w:type="dxa"/>
          </w:tcPr>
          <w:p w14:paraId="6CD63C71" w14:textId="6B89BA17" w:rsidR="00F009CF" w:rsidRPr="00AA6792" w:rsidRDefault="00AA6792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4</w:t>
            </w:r>
          </w:p>
        </w:tc>
        <w:tc>
          <w:tcPr>
            <w:tcW w:w="1424" w:type="dxa"/>
          </w:tcPr>
          <w:p w14:paraId="71D99B42" w14:textId="41047BBC" w:rsidR="00F009CF" w:rsidRPr="00AA6792" w:rsidRDefault="00AA6792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32</w:t>
            </w:r>
          </w:p>
        </w:tc>
        <w:tc>
          <w:tcPr>
            <w:tcW w:w="1424" w:type="dxa"/>
          </w:tcPr>
          <w:p w14:paraId="44261582" w14:textId="640BA3AD" w:rsidR="00F009CF" w:rsidRPr="00AA6792" w:rsidRDefault="00AA6792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8</w:t>
            </w:r>
          </w:p>
        </w:tc>
        <w:tc>
          <w:tcPr>
            <w:tcW w:w="1424" w:type="dxa"/>
          </w:tcPr>
          <w:p w14:paraId="0413F0AD" w14:textId="7DC73BD4" w:rsidR="00F009CF" w:rsidRPr="00AA6792" w:rsidRDefault="00AA6792" w:rsidP="00F009CF">
            <w:pPr>
              <w:jc w:val="center"/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да</w:t>
            </w:r>
          </w:p>
        </w:tc>
      </w:tr>
    </w:tbl>
    <w:p w14:paraId="7571FB64" w14:textId="5F4F1E0A" w:rsidR="00F009CF" w:rsidRDefault="00F009CF" w:rsidP="00585CDA">
      <w:pPr>
        <w:rPr>
          <w:sz w:val="28"/>
          <w:szCs w:val="28"/>
        </w:rPr>
      </w:pPr>
    </w:p>
    <w:p w14:paraId="7940405E" w14:textId="708EEA83" w:rsidR="00AA6792" w:rsidRDefault="00AA6792" w:rsidP="0014020F">
      <w:pPr>
        <w:ind w:firstLine="708"/>
        <w:jc w:val="both"/>
        <w:rPr>
          <w:sz w:val="28"/>
          <w:szCs w:val="28"/>
        </w:rPr>
      </w:pPr>
      <w:r w:rsidRPr="00AA6792">
        <w:rPr>
          <w:sz w:val="28"/>
          <w:szCs w:val="28"/>
        </w:rPr>
        <w:t>Как показано выше, каждая топология имеет область применения, в которой является оптимальной, однако нет такой топологии, что покрыла бы все возможные потребности позволив полностью отказаться от других.</w:t>
      </w:r>
    </w:p>
    <w:p w14:paraId="35C78D51" w14:textId="46982985" w:rsidR="00AA6792" w:rsidRDefault="00AA6792" w:rsidP="0014020F">
      <w:pPr>
        <w:ind w:firstLine="708"/>
        <w:jc w:val="both"/>
        <w:rPr>
          <w:sz w:val="28"/>
          <w:szCs w:val="28"/>
        </w:rPr>
      </w:pPr>
      <w:r w:rsidRPr="00AA6792">
        <w:rPr>
          <w:sz w:val="28"/>
          <w:szCs w:val="28"/>
        </w:rPr>
        <w:lastRenderedPageBreak/>
        <w:t>Для оценки быстродействия сетей необходимо определить время выполнения задач в каждой из них. Сравнительный анализ времени выполнения задачи на 16 процессорах для различных топологий представлен в таблице 2.</w:t>
      </w:r>
    </w:p>
    <w:p w14:paraId="567DB206" w14:textId="2F2380CC" w:rsidR="00AA6792" w:rsidRDefault="00AA6792" w:rsidP="00AA6792">
      <w:pPr>
        <w:ind w:firstLine="708"/>
        <w:rPr>
          <w:sz w:val="28"/>
          <w:szCs w:val="28"/>
        </w:rPr>
      </w:pPr>
    </w:p>
    <w:p w14:paraId="0010EC2D" w14:textId="6CC85C2D" w:rsidR="00AA6792" w:rsidRDefault="00AA6792" w:rsidP="00AA6792">
      <w:pPr>
        <w:ind w:firstLine="708"/>
        <w:rPr>
          <w:sz w:val="28"/>
          <w:szCs w:val="28"/>
        </w:rPr>
      </w:pPr>
      <w:r w:rsidRPr="00AA6792">
        <w:rPr>
          <w:sz w:val="28"/>
          <w:szCs w:val="28"/>
        </w:rPr>
        <w:t>Таблица 2 – Время выполнения задач в сетях с разной топологией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1"/>
        <w:gridCol w:w="559"/>
      </w:tblGrid>
      <w:tr w:rsidR="00AA6792" w14:paraId="1CBD4C8C" w14:textId="77777777" w:rsidTr="00AA6792">
        <w:tc>
          <w:tcPr>
            <w:tcW w:w="0" w:type="auto"/>
          </w:tcPr>
          <w:p w14:paraId="0957D0AF" w14:textId="2D9FB193" w:rsidR="00AA6792" w:rsidRPr="00AA6792" w:rsidRDefault="00AA6792" w:rsidP="00AA6792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Топология</w:t>
            </w:r>
          </w:p>
        </w:tc>
        <w:tc>
          <w:tcPr>
            <w:tcW w:w="0" w:type="auto"/>
          </w:tcPr>
          <w:p w14:paraId="08ED9016" w14:textId="2E602C02" w:rsidR="00AA6792" w:rsidRPr="00AA6792" w:rsidRDefault="00AA6792" w:rsidP="00AA6792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t, с</w:t>
            </w:r>
          </w:p>
        </w:tc>
      </w:tr>
      <w:tr w:rsidR="00AA6792" w14:paraId="6B3D5109" w14:textId="77777777" w:rsidTr="00AA6792">
        <w:tc>
          <w:tcPr>
            <w:tcW w:w="0" w:type="auto"/>
          </w:tcPr>
          <w:p w14:paraId="252E6550" w14:textId="626648AA" w:rsidR="00AA6792" w:rsidRPr="00AA6792" w:rsidRDefault="00AA6792" w:rsidP="00AA6792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Линейная</w:t>
            </w:r>
          </w:p>
        </w:tc>
        <w:tc>
          <w:tcPr>
            <w:tcW w:w="0" w:type="auto"/>
          </w:tcPr>
          <w:p w14:paraId="7FF1685A" w14:textId="5EDB214E" w:rsidR="00AA6792" w:rsidRPr="00AA6792" w:rsidRDefault="00AA6792" w:rsidP="00AA6792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53</w:t>
            </w:r>
          </w:p>
        </w:tc>
      </w:tr>
      <w:tr w:rsidR="00AA6792" w14:paraId="62594EB3" w14:textId="77777777" w:rsidTr="00AA6792">
        <w:tc>
          <w:tcPr>
            <w:tcW w:w="0" w:type="auto"/>
          </w:tcPr>
          <w:p w14:paraId="2A5AA85A" w14:textId="5764B108" w:rsidR="00AA6792" w:rsidRPr="00AA6792" w:rsidRDefault="00AA6792" w:rsidP="00AA6792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Кольцевая</w:t>
            </w:r>
          </w:p>
        </w:tc>
        <w:tc>
          <w:tcPr>
            <w:tcW w:w="0" w:type="auto"/>
          </w:tcPr>
          <w:p w14:paraId="72F955B1" w14:textId="79BB05CF" w:rsidR="00AA6792" w:rsidRPr="00AA6792" w:rsidRDefault="00AA6792" w:rsidP="00AA6792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31</w:t>
            </w:r>
          </w:p>
        </w:tc>
      </w:tr>
      <w:tr w:rsidR="00AA6792" w14:paraId="32705601" w14:textId="77777777" w:rsidTr="00AA6792">
        <w:tc>
          <w:tcPr>
            <w:tcW w:w="0" w:type="auto"/>
          </w:tcPr>
          <w:p w14:paraId="172D1C58" w14:textId="06A22C56" w:rsidR="00AA6792" w:rsidRPr="00AA6792" w:rsidRDefault="00AA6792" w:rsidP="00AA6792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Двумерная решетка</w:t>
            </w:r>
          </w:p>
        </w:tc>
        <w:tc>
          <w:tcPr>
            <w:tcW w:w="0" w:type="auto"/>
          </w:tcPr>
          <w:p w14:paraId="38A5245A" w14:textId="60C268CE" w:rsidR="00AA6792" w:rsidRPr="00AA6792" w:rsidRDefault="00AA6792" w:rsidP="00AA6792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20</w:t>
            </w:r>
          </w:p>
        </w:tc>
      </w:tr>
      <w:tr w:rsidR="00AA6792" w14:paraId="58D780B7" w14:textId="77777777" w:rsidTr="00AA6792">
        <w:tc>
          <w:tcPr>
            <w:tcW w:w="0" w:type="auto"/>
          </w:tcPr>
          <w:p w14:paraId="1AA03EE1" w14:textId="392060F4" w:rsidR="00AA6792" w:rsidRPr="00AA6792" w:rsidRDefault="00AA6792" w:rsidP="00AA6792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Тор</w:t>
            </w:r>
          </w:p>
        </w:tc>
        <w:tc>
          <w:tcPr>
            <w:tcW w:w="0" w:type="auto"/>
          </w:tcPr>
          <w:p w14:paraId="10990167" w14:textId="13226C37" w:rsidR="00AA6792" w:rsidRPr="00AA6792" w:rsidRDefault="00AA6792" w:rsidP="00AA6792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15</w:t>
            </w:r>
          </w:p>
        </w:tc>
      </w:tr>
      <w:tr w:rsidR="00AA6792" w14:paraId="3854154E" w14:textId="77777777" w:rsidTr="00AA6792">
        <w:tc>
          <w:tcPr>
            <w:tcW w:w="0" w:type="auto"/>
          </w:tcPr>
          <w:p w14:paraId="5E71E470" w14:textId="7115E8A1" w:rsidR="00AA6792" w:rsidRPr="00AA6792" w:rsidRDefault="00AA6792" w:rsidP="00AA6792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Гиперкуб</w:t>
            </w:r>
          </w:p>
        </w:tc>
        <w:tc>
          <w:tcPr>
            <w:tcW w:w="0" w:type="auto"/>
          </w:tcPr>
          <w:p w14:paraId="52559579" w14:textId="126AC5DC" w:rsidR="00AA6792" w:rsidRPr="00AA6792" w:rsidRDefault="00AA6792" w:rsidP="00AA6792">
            <w:pPr>
              <w:rPr>
                <w:sz w:val="28"/>
                <w:szCs w:val="28"/>
              </w:rPr>
            </w:pPr>
            <w:r w:rsidRPr="00AA6792">
              <w:rPr>
                <w:sz w:val="28"/>
                <w:szCs w:val="28"/>
              </w:rPr>
              <w:t>15</w:t>
            </w:r>
          </w:p>
        </w:tc>
      </w:tr>
    </w:tbl>
    <w:p w14:paraId="421D7BFE" w14:textId="002A85B6" w:rsidR="00AA6792" w:rsidRDefault="00AA6792" w:rsidP="00AA6792">
      <w:pPr>
        <w:rPr>
          <w:sz w:val="28"/>
          <w:szCs w:val="28"/>
        </w:rPr>
      </w:pPr>
    </w:p>
    <w:p w14:paraId="7A5840B3" w14:textId="314BD111" w:rsidR="00AA6792" w:rsidRDefault="00AA6792" w:rsidP="0014020F">
      <w:pPr>
        <w:ind w:firstLine="708"/>
        <w:jc w:val="both"/>
        <w:rPr>
          <w:sz w:val="28"/>
          <w:szCs w:val="28"/>
        </w:rPr>
      </w:pPr>
      <w:r w:rsidRPr="00AA6792">
        <w:rPr>
          <w:sz w:val="28"/>
          <w:szCs w:val="28"/>
        </w:rPr>
        <w:t>Наилучшее время выполнения показали тороидальная топология и гиперкуб, поэтому более эффективно использовать данные топологии. Наибольшее время было затрачено на задачу, выполняемую в сети с линейной топологией, что говорит о неэффективности ее использования при данном числе процессоров.</w:t>
      </w:r>
    </w:p>
    <w:p w14:paraId="44A0369E" w14:textId="515C2324" w:rsidR="00AA6792" w:rsidRDefault="00AA6792" w:rsidP="0014020F">
      <w:pPr>
        <w:ind w:firstLine="708"/>
        <w:jc w:val="both"/>
        <w:rPr>
          <w:sz w:val="28"/>
          <w:szCs w:val="28"/>
        </w:rPr>
      </w:pPr>
    </w:p>
    <w:p w14:paraId="56BCEA74" w14:textId="50D77F25" w:rsidR="00AA6792" w:rsidRDefault="00AA6792" w:rsidP="0014020F">
      <w:pPr>
        <w:ind w:firstLine="708"/>
        <w:jc w:val="both"/>
        <w:rPr>
          <w:sz w:val="28"/>
          <w:szCs w:val="28"/>
        </w:rPr>
      </w:pPr>
      <w:r w:rsidRPr="00AA6792">
        <w:rPr>
          <w:sz w:val="28"/>
          <w:szCs w:val="28"/>
        </w:rPr>
        <w:t xml:space="preserve">Определим оптимальную сеть. Для этого необходимо рассчитать параметры производительности </w:t>
      </w:r>
      <w:r w:rsidRPr="00AA6792">
        <w:rPr>
          <w:rFonts w:ascii="Cambria Math" w:hAnsi="Cambria Math" w:cs="Cambria Math"/>
          <w:sz w:val="28"/>
          <w:szCs w:val="28"/>
        </w:rPr>
        <w:t>𝑃</w:t>
      </w:r>
      <w:r w:rsidRPr="00AA6792">
        <w:rPr>
          <w:sz w:val="28"/>
          <w:szCs w:val="28"/>
        </w:rPr>
        <w:t xml:space="preserve"> и стоимости </w:t>
      </w:r>
      <w:r w:rsidRPr="00AA6792">
        <w:rPr>
          <w:rFonts w:ascii="Cambria Math" w:hAnsi="Cambria Math" w:cs="Cambria Math"/>
          <w:sz w:val="28"/>
          <w:szCs w:val="28"/>
        </w:rPr>
        <w:t>𝑆</w:t>
      </w:r>
      <w:r w:rsidRPr="00AA6792">
        <w:rPr>
          <w:sz w:val="28"/>
          <w:szCs w:val="28"/>
        </w:rPr>
        <w:t>. Расчеты производятся для 16 процессоров по формулам:</w:t>
      </w:r>
    </w:p>
    <w:p w14:paraId="763599E3" w14:textId="015D8571" w:rsidR="00AA6792" w:rsidRDefault="00AA6792" w:rsidP="00AA6792">
      <w:pPr>
        <w:ind w:firstLine="708"/>
        <w:rPr>
          <w:sz w:val="28"/>
          <w:szCs w:val="28"/>
        </w:rPr>
      </w:pPr>
    </w:p>
    <w:p w14:paraId="7BD4E9C8" w14:textId="4A529D71" w:rsidR="00AA6792" w:rsidRPr="00AA6792" w:rsidRDefault="00AA6792" w:rsidP="00AA6792">
      <w:pPr>
        <w:ind w:firstLine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где</m:t>
          </m:r>
        </m:oMath>
      </m:oMathPara>
    </w:p>
    <w:p w14:paraId="5E6EC394" w14:textId="7136AEDF" w:rsidR="00AA6792" w:rsidRDefault="00AA6792" w:rsidP="001107DC">
      <w:pPr>
        <w:ind w:firstLine="708"/>
        <w:jc w:val="center"/>
        <w:rPr>
          <w:sz w:val="28"/>
          <w:szCs w:val="28"/>
        </w:rPr>
      </w:pPr>
      <w:r w:rsidRPr="00AA6792">
        <w:rPr>
          <w:rFonts w:ascii="Cambria Math" w:hAnsi="Cambria Math" w:cs="Cambria Math"/>
          <w:sz w:val="28"/>
          <w:szCs w:val="28"/>
        </w:rPr>
        <w:t>𝑡</w:t>
      </w:r>
      <w:r w:rsidRPr="00AA6792">
        <w:rPr>
          <w:sz w:val="28"/>
          <w:szCs w:val="28"/>
        </w:rPr>
        <w:t xml:space="preserve"> – время выполнения задач.</w:t>
      </w:r>
    </w:p>
    <w:p w14:paraId="59DF84D1" w14:textId="6EF71DAA" w:rsidR="00AA6792" w:rsidRDefault="00AA6792" w:rsidP="00AA6792">
      <w:pPr>
        <w:ind w:firstLine="708"/>
        <w:rPr>
          <w:sz w:val="28"/>
          <w:szCs w:val="28"/>
        </w:rPr>
      </w:pPr>
    </w:p>
    <w:p w14:paraId="1939F780" w14:textId="46D0C559" w:rsidR="00AA6792" w:rsidRDefault="00AA6792" w:rsidP="00AA6792">
      <w:pPr>
        <w:ind w:firstLine="708"/>
        <w:jc w:val="center"/>
        <w:rPr>
          <w:sz w:val="28"/>
          <w:szCs w:val="28"/>
        </w:rPr>
      </w:pPr>
      <w:r w:rsidRPr="00AA6792">
        <w:rPr>
          <w:rFonts w:ascii="Cambria Math" w:hAnsi="Cambria Math" w:cs="Cambria Math"/>
          <w:sz w:val="28"/>
          <w:szCs w:val="28"/>
        </w:rPr>
        <w:t>𝑆</w:t>
      </w:r>
      <w:r w:rsidRPr="00AA6792">
        <w:rPr>
          <w:sz w:val="28"/>
          <w:szCs w:val="28"/>
        </w:rPr>
        <w:t xml:space="preserve"> = </w:t>
      </w:r>
      <w:r w:rsidRPr="00AA6792">
        <w:rPr>
          <w:rFonts w:ascii="Cambria Math" w:hAnsi="Cambria Math" w:cs="Cambria Math"/>
          <w:sz w:val="28"/>
          <w:szCs w:val="28"/>
        </w:rPr>
        <w:t>𝑁</w:t>
      </w:r>
      <w:proofErr w:type="spellStart"/>
      <w:r w:rsidRPr="00AA6792">
        <w:rPr>
          <w:sz w:val="28"/>
          <w:szCs w:val="28"/>
          <w:vertAlign w:val="subscript"/>
        </w:rPr>
        <w:t>пр</w:t>
      </w:r>
      <w:proofErr w:type="spellEnd"/>
      <w:r w:rsidRPr="00AA6792">
        <w:rPr>
          <w:rFonts w:ascii="Cambria Math" w:hAnsi="Cambria Math" w:cs="Cambria Math"/>
          <w:sz w:val="28"/>
          <w:szCs w:val="28"/>
        </w:rPr>
        <w:t>𝑆</w:t>
      </w:r>
      <w:proofErr w:type="spellStart"/>
      <w:r w:rsidRPr="00AA6792">
        <w:rPr>
          <w:sz w:val="28"/>
          <w:szCs w:val="28"/>
          <w:vertAlign w:val="subscript"/>
        </w:rPr>
        <w:t>пр</w:t>
      </w:r>
      <w:proofErr w:type="spellEnd"/>
      <w:r w:rsidRPr="00AA6792">
        <w:rPr>
          <w:sz w:val="28"/>
          <w:szCs w:val="28"/>
        </w:rPr>
        <w:t xml:space="preserve"> + </w:t>
      </w:r>
      <w:r w:rsidRPr="00AA6792">
        <w:rPr>
          <w:rFonts w:ascii="Cambria Math" w:hAnsi="Cambria Math" w:cs="Cambria Math"/>
          <w:sz w:val="28"/>
          <w:szCs w:val="28"/>
        </w:rPr>
        <w:t>𝑁</w:t>
      </w:r>
      <w:proofErr w:type="spellStart"/>
      <w:r w:rsidRPr="00AA6792">
        <w:rPr>
          <w:sz w:val="28"/>
          <w:szCs w:val="28"/>
          <w:vertAlign w:val="subscript"/>
        </w:rPr>
        <w:t>кн</w:t>
      </w:r>
      <w:proofErr w:type="spellEnd"/>
      <w:r w:rsidRPr="00AA6792">
        <w:rPr>
          <w:rFonts w:ascii="Cambria Math" w:hAnsi="Cambria Math" w:cs="Cambria Math"/>
          <w:sz w:val="28"/>
          <w:szCs w:val="28"/>
        </w:rPr>
        <w:t>𝑆</w:t>
      </w:r>
      <w:proofErr w:type="spellStart"/>
      <w:r w:rsidRPr="00AA6792">
        <w:rPr>
          <w:sz w:val="28"/>
          <w:szCs w:val="28"/>
          <w:vertAlign w:val="subscript"/>
        </w:rPr>
        <w:t>пр</w:t>
      </w:r>
      <w:proofErr w:type="spellEnd"/>
      <w:r w:rsidRPr="00AA6792">
        <w:rPr>
          <w:sz w:val="28"/>
          <w:szCs w:val="28"/>
        </w:rPr>
        <w:t xml:space="preserve"> + </w:t>
      </w:r>
      <w:r w:rsidRPr="00AA6792">
        <w:rPr>
          <w:rFonts w:ascii="Cambria Math" w:hAnsi="Cambria Math" w:cs="Cambria Math"/>
          <w:sz w:val="28"/>
          <w:szCs w:val="28"/>
        </w:rPr>
        <w:t>𝑁</w:t>
      </w:r>
      <w:r w:rsidRPr="00AA6792">
        <w:rPr>
          <w:sz w:val="28"/>
          <w:szCs w:val="28"/>
          <w:vertAlign w:val="subscript"/>
        </w:rPr>
        <w:t>ком</w:t>
      </w:r>
      <w:r w:rsidRPr="00AA6792">
        <w:rPr>
          <w:rFonts w:ascii="Cambria Math" w:hAnsi="Cambria Math" w:cs="Cambria Math"/>
          <w:sz w:val="28"/>
          <w:szCs w:val="28"/>
        </w:rPr>
        <w:t>𝑆</w:t>
      </w:r>
      <w:r w:rsidRPr="00AA6792">
        <w:rPr>
          <w:sz w:val="28"/>
          <w:szCs w:val="28"/>
          <w:vertAlign w:val="subscript"/>
        </w:rPr>
        <w:t>ком</w:t>
      </w:r>
      <w:r w:rsidRPr="00AA6792">
        <w:rPr>
          <w:sz w:val="28"/>
          <w:szCs w:val="28"/>
        </w:rPr>
        <w:t>, где</w:t>
      </w:r>
    </w:p>
    <w:p w14:paraId="522FC42B" w14:textId="7634D4F1" w:rsidR="00AA6792" w:rsidRDefault="00AA6792" w:rsidP="00AA6792">
      <w:pPr>
        <w:ind w:firstLine="708"/>
        <w:jc w:val="center"/>
        <w:rPr>
          <w:sz w:val="28"/>
          <w:szCs w:val="28"/>
        </w:rPr>
      </w:pPr>
    </w:p>
    <w:p w14:paraId="02DCA18E" w14:textId="77777777" w:rsidR="00AA6792" w:rsidRDefault="00AA6792" w:rsidP="00AA6792">
      <w:pPr>
        <w:ind w:firstLine="708"/>
        <w:jc w:val="center"/>
        <w:rPr>
          <w:sz w:val="28"/>
          <w:szCs w:val="28"/>
        </w:rPr>
      </w:pPr>
      <w:r w:rsidRPr="00AA6792">
        <w:rPr>
          <w:rFonts w:ascii="Cambria Math" w:hAnsi="Cambria Math" w:cs="Cambria Math"/>
          <w:sz w:val="28"/>
          <w:szCs w:val="28"/>
        </w:rPr>
        <w:t>𝑁</w:t>
      </w:r>
      <w:proofErr w:type="spellStart"/>
      <w:r w:rsidRPr="00AA6792">
        <w:rPr>
          <w:sz w:val="28"/>
          <w:szCs w:val="28"/>
          <w:vertAlign w:val="subscript"/>
        </w:rPr>
        <w:t>пр</w:t>
      </w:r>
      <w:proofErr w:type="spellEnd"/>
      <w:r w:rsidRPr="00AA6792">
        <w:rPr>
          <w:sz w:val="28"/>
          <w:szCs w:val="28"/>
        </w:rPr>
        <w:t xml:space="preserve"> и </w:t>
      </w:r>
      <w:r w:rsidRPr="00AA6792">
        <w:rPr>
          <w:rFonts w:ascii="Cambria Math" w:hAnsi="Cambria Math" w:cs="Cambria Math"/>
          <w:sz w:val="28"/>
          <w:szCs w:val="28"/>
        </w:rPr>
        <w:t>𝑆</w:t>
      </w:r>
      <w:proofErr w:type="spellStart"/>
      <w:r w:rsidRPr="00AA6792">
        <w:rPr>
          <w:sz w:val="28"/>
          <w:szCs w:val="28"/>
          <w:vertAlign w:val="subscript"/>
        </w:rPr>
        <w:t>пр</w:t>
      </w:r>
      <w:proofErr w:type="spellEnd"/>
      <w:r w:rsidRPr="00AA6792">
        <w:rPr>
          <w:sz w:val="28"/>
          <w:szCs w:val="28"/>
        </w:rPr>
        <w:t xml:space="preserve"> количество и стоимость процессоров,</w:t>
      </w:r>
    </w:p>
    <w:p w14:paraId="15BC5468" w14:textId="77777777" w:rsidR="00AA6792" w:rsidRDefault="00AA6792" w:rsidP="00AA6792">
      <w:pPr>
        <w:ind w:firstLine="708"/>
        <w:jc w:val="center"/>
        <w:rPr>
          <w:sz w:val="28"/>
          <w:szCs w:val="28"/>
        </w:rPr>
      </w:pPr>
      <w:r w:rsidRPr="00AA6792">
        <w:rPr>
          <w:rFonts w:ascii="Cambria Math" w:hAnsi="Cambria Math" w:cs="Cambria Math"/>
          <w:sz w:val="28"/>
          <w:szCs w:val="28"/>
        </w:rPr>
        <w:t>𝑁</w:t>
      </w:r>
      <w:proofErr w:type="spellStart"/>
      <w:r w:rsidRPr="00AA6792">
        <w:rPr>
          <w:sz w:val="28"/>
          <w:szCs w:val="28"/>
          <w:vertAlign w:val="subscript"/>
        </w:rPr>
        <w:t>кн</w:t>
      </w:r>
      <w:proofErr w:type="spellEnd"/>
      <w:r w:rsidRPr="00AA6792">
        <w:rPr>
          <w:sz w:val="28"/>
          <w:szCs w:val="28"/>
        </w:rPr>
        <w:t xml:space="preserve"> и </w:t>
      </w:r>
      <w:r w:rsidRPr="00AA6792">
        <w:rPr>
          <w:rFonts w:ascii="Cambria Math" w:hAnsi="Cambria Math" w:cs="Cambria Math"/>
          <w:sz w:val="28"/>
          <w:szCs w:val="28"/>
        </w:rPr>
        <w:t>𝑆</w:t>
      </w:r>
      <w:proofErr w:type="spellStart"/>
      <w:r w:rsidRPr="00AA6792">
        <w:rPr>
          <w:sz w:val="28"/>
          <w:szCs w:val="28"/>
          <w:vertAlign w:val="subscript"/>
        </w:rPr>
        <w:t>пр</w:t>
      </w:r>
      <w:proofErr w:type="spellEnd"/>
      <w:r w:rsidRPr="00AA6792">
        <w:rPr>
          <w:sz w:val="28"/>
          <w:szCs w:val="28"/>
        </w:rPr>
        <w:t xml:space="preserve"> количество и стоимость каналов связи,</w:t>
      </w:r>
    </w:p>
    <w:p w14:paraId="63DA11B7" w14:textId="467E1403" w:rsidR="00AA6792" w:rsidRDefault="00AA6792" w:rsidP="00AA6792">
      <w:pPr>
        <w:ind w:firstLine="708"/>
        <w:jc w:val="center"/>
        <w:rPr>
          <w:sz w:val="28"/>
          <w:szCs w:val="28"/>
        </w:rPr>
      </w:pPr>
      <w:r w:rsidRPr="00AA6792">
        <w:rPr>
          <w:rFonts w:ascii="Cambria Math" w:hAnsi="Cambria Math" w:cs="Cambria Math"/>
          <w:sz w:val="28"/>
          <w:szCs w:val="28"/>
        </w:rPr>
        <w:t>𝑁</w:t>
      </w:r>
      <w:r w:rsidRPr="00AA6792">
        <w:rPr>
          <w:sz w:val="28"/>
          <w:szCs w:val="28"/>
          <w:vertAlign w:val="subscript"/>
        </w:rPr>
        <w:t>ком</w:t>
      </w:r>
      <w:r w:rsidRPr="00AA6792">
        <w:rPr>
          <w:sz w:val="28"/>
          <w:szCs w:val="28"/>
        </w:rPr>
        <w:t xml:space="preserve"> и </w:t>
      </w:r>
      <w:r w:rsidRPr="00AA6792">
        <w:rPr>
          <w:rFonts w:ascii="Cambria Math" w:hAnsi="Cambria Math" w:cs="Cambria Math"/>
          <w:sz w:val="28"/>
          <w:szCs w:val="28"/>
        </w:rPr>
        <w:t>𝑆</w:t>
      </w:r>
      <w:r w:rsidRPr="00AA6792">
        <w:rPr>
          <w:sz w:val="28"/>
          <w:szCs w:val="28"/>
          <w:vertAlign w:val="subscript"/>
        </w:rPr>
        <w:t>ком</w:t>
      </w:r>
      <w:r w:rsidRPr="00AA6792">
        <w:rPr>
          <w:sz w:val="28"/>
          <w:szCs w:val="28"/>
        </w:rPr>
        <w:t xml:space="preserve"> количество и стоимость коммутаторов (для узлов с порядком более 2).</w:t>
      </w:r>
    </w:p>
    <w:p w14:paraId="6DD28ADB" w14:textId="4125F69C" w:rsidR="00AA6792" w:rsidRDefault="00AA6792" w:rsidP="00AA6792">
      <w:pPr>
        <w:ind w:firstLine="708"/>
        <w:jc w:val="center"/>
        <w:rPr>
          <w:sz w:val="28"/>
          <w:szCs w:val="28"/>
        </w:rPr>
      </w:pPr>
    </w:p>
    <w:p w14:paraId="68728CAC" w14:textId="25B15DA7" w:rsidR="00AA6792" w:rsidRPr="001107DC" w:rsidRDefault="00000000" w:rsidP="00AA6792">
      <w:pPr>
        <w:ind w:firstLine="708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опт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P*B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1177CA7F" w14:textId="1F767EE5" w:rsidR="001107DC" w:rsidRDefault="001107DC" w:rsidP="00AA6792">
      <w:pPr>
        <w:ind w:firstLine="708"/>
        <w:jc w:val="center"/>
        <w:rPr>
          <w:i/>
          <w:sz w:val="28"/>
          <w:szCs w:val="28"/>
        </w:rPr>
      </w:pPr>
    </w:p>
    <w:p w14:paraId="4A3FFDE8" w14:textId="77777777" w:rsidR="001107DC" w:rsidRDefault="001107DC" w:rsidP="00050984">
      <w:pPr>
        <w:jc w:val="both"/>
        <w:rPr>
          <w:sz w:val="28"/>
          <w:szCs w:val="28"/>
        </w:rPr>
      </w:pPr>
      <w:r w:rsidRPr="001107DC">
        <w:rPr>
          <w:sz w:val="28"/>
          <w:szCs w:val="28"/>
        </w:rPr>
        <w:t xml:space="preserve">Примем следующие значения стоимостей: </w:t>
      </w:r>
    </w:p>
    <w:p w14:paraId="57A51B48" w14:textId="77777777" w:rsidR="001107DC" w:rsidRDefault="001107DC" w:rsidP="00050984">
      <w:pPr>
        <w:jc w:val="both"/>
        <w:rPr>
          <w:sz w:val="28"/>
          <w:szCs w:val="28"/>
        </w:rPr>
      </w:pPr>
      <w:r w:rsidRPr="001107DC">
        <w:rPr>
          <w:sz w:val="28"/>
          <w:szCs w:val="28"/>
        </w:rPr>
        <w:t xml:space="preserve">процессор – 15, </w:t>
      </w:r>
    </w:p>
    <w:p w14:paraId="4FCBAF76" w14:textId="77777777" w:rsidR="001107DC" w:rsidRDefault="001107DC" w:rsidP="00050984">
      <w:pPr>
        <w:jc w:val="both"/>
        <w:rPr>
          <w:sz w:val="28"/>
          <w:szCs w:val="28"/>
        </w:rPr>
      </w:pPr>
      <w:r w:rsidRPr="001107DC">
        <w:rPr>
          <w:sz w:val="28"/>
          <w:szCs w:val="28"/>
        </w:rPr>
        <w:t xml:space="preserve">канал связи – 2, </w:t>
      </w:r>
    </w:p>
    <w:p w14:paraId="1926970B" w14:textId="77777777" w:rsidR="001107DC" w:rsidRDefault="001107DC" w:rsidP="00050984">
      <w:pPr>
        <w:jc w:val="both"/>
        <w:rPr>
          <w:sz w:val="28"/>
          <w:szCs w:val="28"/>
        </w:rPr>
      </w:pPr>
      <w:r w:rsidRPr="001107DC">
        <w:rPr>
          <w:sz w:val="28"/>
          <w:szCs w:val="28"/>
        </w:rPr>
        <w:t xml:space="preserve">коммутатор – 4. </w:t>
      </w:r>
    </w:p>
    <w:p w14:paraId="79D96F04" w14:textId="77777777" w:rsidR="001107DC" w:rsidRDefault="001107DC" w:rsidP="00050984">
      <w:pPr>
        <w:ind w:firstLine="708"/>
        <w:jc w:val="both"/>
        <w:rPr>
          <w:sz w:val="28"/>
          <w:szCs w:val="28"/>
        </w:rPr>
      </w:pPr>
    </w:p>
    <w:p w14:paraId="1FEECC65" w14:textId="787D4BFF" w:rsidR="001107DC" w:rsidRDefault="001107DC" w:rsidP="00050984">
      <w:pPr>
        <w:jc w:val="both"/>
        <w:rPr>
          <w:sz w:val="28"/>
          <w:szCs w:val="28"/>
        </w:rPr>
      </w:pPr>
      <w:r w:rsidRPr="001107DC">
        <w:rPr>
          <w:sz w:val="28"/>
          <w:szCs w:val="28"/>
        </w:rPr>
        <w:t>Результаты расчетов представлены в таблице 3.</w:t>
      </w:r>
    </w:p>
    <w:p w14:paraId="0DB5680F" w14:textId="77777777" w:rsidR="001107DC" w:rsidRDefault="001107DC" w:rsidP="001107DC">
      <w:pPr>
        <w:ind w:firstLine="708"/>
        <w:rPr>
          <w:sz w:val="28"/>
          <w:szCs w:val="28"/>
        </w:rPr>
      </w:pPr>
    </w:p>
    <w:p w14:paraId="4F500554" w14:textId="0365B23D" w:rsidR="001107DC" w:rsidRDefault="001107DC" w:rsidP="001107DC">
      <w:pPr>
        <w:rPr>
          <w:sz w:val="28"/>
          <w:szCs w:val="28"/>
        </w:rPr>
      </w:pPr>
      <w:r w:rsidRPr="001107DC">
        <w:rPr>
          <w:sz w:val="28"/>
          <w:szCs w:val="28"/>
        </w:rPr>
        <w:t>Таблица 3 – Расчеты коэффициентов оптимальности сетей.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5"/>
        <w:gridCol w:w="1545"/>
        <w:gridCol w:w="1920"/>
        <w:gridCol w:w="1038"/>
        <w:gridCol w:w="1163"/>
        <w:gridCol w:w="1049"/>
        <w:gridCol w:w="1546"/>
      </w:tblGrid>
      <w:tr w:rsidR="001107DC" w14:paraId="00E3172F" w14:textId="77777777" w:rsidTr="001107DC">
        <w:tc>
          <w:tcPr>
            <w:tcW w:w="1752" w:type="dxa"/>
          </w:tcPr>
          <w:p w14:paraId="2EA8FD07" w14:textId="0239188D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lastRenderedPageBreak/>
              <w:t>Топология</w:t>
            </w:r>
          </w:p>
        </w:tc>
        <w:tc>
          <w:tcPr>
            <w:tcW w:w="1618" w:type="dxa"/>
          </w:tcPr>
          <w:p w14:paraId="23FFC1AC" w14:textId="7BA9218C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t>P, 1/c</w:t>
            </w:r>
          </w:p>
        </w:tc>
        <w:tc>
          <w:tcPr>
            <w:tcW w:w="1932" w:type="dxa"/>
          </w:tcPr>
          <w:p w14:paraId="25B5ABF1" w14:textId="7A32A93D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t>Коммутаторы</w:t>
            </w:r>
          </w:p>
        </w:tc>
        <w:tc>
          <w:tcPr>
            <w:tcW w:w="1080" w:type="dxa"/>
          </w:tcPr>
          <w:p w14:paraId="714E977C" w14:textId="0CF9C7CA" w:rsidR="001107DC" w:rsidRPr="001107DC" w:rsidRDefault="001107DC" w:rsidP="001107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узлов</w:t>
            </w:r>
          </w:p>
        </w:tc>
        <w:tc>
          <w:tcPr>
            <w:tcW w:w="1116" w:type="dxa"/>
          </w:tcPr>
          <w:p w14:paraId="2EB3EF1D" w14:textId="1BEC9263" w:rsidR="001107DC" w:rsidRPr="001107DC" w:rsidRDefault="001107DC" w:rsidP="001107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каналов</w:t>
            </w:r>
          </w:p>
        </w:tc>
        <w:tc>
          <w:tcPr>
            <w:tcW w:w="1157" w:type="dxa"/>
          </w:tcPr>
          <w:p w14:paraId="459208D4" w14:textId="40F91553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t>S</w:t>
            </w:r>
          </w:p>
        </w:tc>
        <w:tc>
          <w:tcPr>
            <w:tcW w:w="1311" w:type="dxa"/>
          </w:tcPr>
          <w:p w14:paraId="0E698369" w14:textId="3364F732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t>К</w:t>
            </w:r>
            <w:r w:rsidRPr="001107DC">
              <w:rPr>
                <w:sz w:val="28"/>
                <w:szCs w:val="28"/>
                <w:vertAlign w:val="subscript"/>
              </w:rPr>
              <w:t>опт</w:t>
            </w:r>
          </w:p>
        </w:tc>
      </w:tr>
      <w:tr w:rsidR="001107DC" w14:paraId="0E4A0C0E" w14:textId="77777777" w:rsidTr="001107DC">
        <w:tc>
          <w:tcPr>
            <w:tcW w:w="1752" w:type="dxa"/>
          </w:tcPr>
          <w:p w14:paraId="22FD16DB" w14:textId="74FE2222" w:rsidR="001107DC" w:rsidRPr="001107DC" w:rsidRDefault="001107DC" w:rsidP="001107DC">
            <w:pPr>
              <w:rPr>
                <w:i/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t>Линейная</w:t>
            </w:r>
          </w:p>
        </w:tc>
        <w:tc>
          <w:tcPr>
            <w:tcW w:w="1618" w:type="dxa"/>
          </w:tcPr>
          <w:p w14:paraId="62628C8D" w14:textId="1A59D31B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 w:rsidRPr="001107DC">
              <w:rPr>
                <w:iCs/>
                <w:sz w:val="28"/>
                <w:szCs w:val="28"/>
              </w:rPr>
              <w:t>0,018867</w:t>
            </w:r>
          </w:p>
        </w:tc>
        <w:tc>
          <w:tcPr>
            <w:tcW w:w="1932" w:type="dxa"/>
          </w:tcPr>
          <w:p w14:paraId="79B6DD04" w14:textId="52859945" w:rsidR="001107DC" w:rsidRPr="001107DC" w:rsidRDefault="001107DC" w:rsidP="001107DC">
            <w:pPr>
              <w:rPr>
                <w:i/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t>нет</w:t>
            </w:r>
          </w:p>
        </w:tc>
        <w:tc>
          <w:tcPr>
            <w:tcW w:w="1080" w:type="dxa"/>
          </w:tcPr>
          <w:p w14:paraId="47D7DBDC" w14:textId="0F9809B9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 w:rsidRPr="001107DC">
              <w:rPr>
                <w:iCs/>
                <w:sz w:val="28"/>
                <w:szCs w:val="28"/>
              </w:rPr>
              <w:t>16</w:t>
            </w:r>
          </w:p>
        </w:tc>
        <w:tc>
          <w:tcPr>
            <w:tcW w:w="1116" w:type="dxa"/>
          </w:tcPr>
          <w:p w14:paraId="5038544A" w14:textId="31FE12EA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1157" w:type="dxa"/>
          </w:tcPr>
          <w:p w14:paraId="7749D83D" w14:textId="2AF74077" w:rsidR="001107DC" w:rsidRPr="0014020F" w:rsidRDefault="0014020F" w:rsidP="001107D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270</w:t>
            </w:r>
          </w:p>
        </w:tc>
        <w:tc>
          <w:tcPr>
            <w:tcW w:w="1311" w:type="dxa"/>
          </w:tcPr>
          <w:p w14:paraId="66F98AAD" w14:textId="41BA7D1E" w:rsidR="001107DC" w:rsidRPr="0014020F" w:rsidRDefault="0014020F" w:rsidP="001107DC">
            <w:pPr>
              <w:rPr>
                <w:iCs/>
                <w:sz w:val="28"/>
                <w:szCs w:val="28"/>
              </w:rPr>
            </w:pPr>
            <w:r w:rsidRPr="0014020F">
              <w:rPr>
                <w:iCs/>
                <w:sz w:val="28"/>
                <w:szCs w:val="28"/>
              </w:rPr>
              <w:t>0,00006987</w:t>
            </w:r>
          </w:p>
        </w:tc>
      </w:tr>
      <w:tr w:rsidR="001107DC" w14:paraId="2FCEEA35" w14:textId="77777777" w:rsidTr="001107DC">
        <w:tc>
          <w:tcPr>
            <w:tcW w:w="1752" w:type="dxa"/>
          </w:tcPr>
          <w:p w14:paraId="49BD3C91" w14:textId="00B89848" w:rsidR="001107DC" w:rsidRPr="001107DC" w:rsidRDefault="001107DC" w:rsidP="001107DC">
            <w:pPr>
              <w:rPr>
                <w:i/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t>Кольцевая</w:t>
            </w:r>
          </w:p>
        </w:tc>
        <w:tc>
          <w:tcPr>
            <w:tcW w:w="1618" w:type="dxa"/>
          </w:tcPr>
          <w:p w14:paraId="7BC96B73" w14:textId="429FFFFB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 w:rsidRPr="001107DC">
              <w:rPr>
                <w:iCs/>
                <w:sz w:val="28"/>
                <w:szCs w:val="28"/>
              </w:rPr>
              <w:t>0,032258</w:t>
            </w:r>
          </w:p>
        </w:tc>
        <w:tc>
          <w:tcPr>
            <w:tcW w:w="1932" w:type="dxa"/>
          </w:tcPr>
          <w:p w14:paraId="792C26BD" w14:textId="57304721" w:rsidR="001107DC" w:rsidRPr="001107DC" w:rsidRDefault="001107DC" w:rsidP="001107DC">
            <w:pPr>
              <w:rPr>
                <w:i/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t>нет</w:t>
            </w:r>
          </w:p>
        </w:tc>
        <w:tc>
          <w:tcPr>
            <w:tcW w:w="1080" w:type="dxa"/>
          </w:tcPr>
          <w:p w14:paraId="736ED9F5" w14:textId="2D4413DA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16</w:t>
            </w:r>
          </w:p>
        </w:tc>
        <w:tc>
          <w:tcPr>
            <w:tcW w:w="1116" w:type="dxa"/>
          </w:tcPr>
          <w:p w14:paraId="40119F5C" w14:textId="5748DAD6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16</w:t>
            </w:r>
          </w:p>
        </w:tc>
        <w:tc>
          <w:tcPr>
            <w:tcW w:w="1157" w:type="dxa"/>
          </w:tcPr>
          <w:p w14:paraId="2DD72C8D" w14:textId="66136478" w:rsidR="001107DC" w:rsidRPr="0014020F" w:rsidRDefault="0014020F" w:rsidP="001107D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272</w:t>
            </w:r>
          </w:p>
        </w:tc>
        <w:tc>
          <w:tcPr>
            <w:tcW w:w="1311" w:type="dxa"/>
          </w:tcPr>
          <w:p w14:paraId="32D4FBDC" w14:textId="3E62238C" w:rsidR="001107DC" w:rsidRPr="0014020F" w:rsidRDefault="00FD43A3" w:rsidP="001107DC">
            <w:pPr>
              <w:rPr>
                <w:iCs/>
                <w:sz w:val="28"/>
                <w:szCs w:val="28"/>
              </w:rPr>
            </w:pPr>
            <w:r w:rsidRPr="00FD43A3">
              <w:rPr>
                <w:iCs/>
                <w:sz w:val="28"/>
                <w:szCs w:val="28"/>
              </w:rPr>
              <w:t>0,000237</w:t>
            </w:r>
          </w:p>
        </w:tc>
      </w:tr>
      <w:tr w:rsidR="001107DC" w14:paraId="4DFF9649" w14:textId="77777777" w:rsidTr="001107DC">
        <w:tc>
          <w:tcPr>
            <w:tcW w:w="1752" w:type="dxa"/>
          </w:tcPr>
          <w:p w14:paraId="3F80E34F" w14:textId="665BB4C6" w:rsidR="001107DC" w:rsidRPr="001107DC" w:rsidRDefault="001107DC" w:rsidP="001107DC">
            <w:pPr>
              <w:rPr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t>Двумерная решетка</w:t>
            </w:r>
          </w:p>
        </w:tc>
        <w:tc>
          <w:tcPr>
            <w:tcW w:w="1618" w:type="dxa"/>
          </w:tcPr>
          <w:p w14:paraId="4E9D20A5" w14:textId="0E19F2E0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 w:rsidRPr="001107DC">
              <w:rPr>
                <w:iCs/>
                <w:sz w:val="28"/>
                <w:szCs w:val="28"/>
              </w:rPr>
              <w:t>0,05</w:t>
            </w:r>
          </w:p>
        </w:tc>
        <w:tc>
          <w:tcPr>
            <w:tcW w:w="1932" w:type="dxa"/>
          </w:tcPr>
          <w:p w14:paraId="7CFA36B3" w14:textId="57AD56D8" w:rsidR="001107DC" w:rsidRPr="001107DC" w:rsidRDefault="001107DC" w:rsidP="001107DC">
            <w:pPr>
              <w:rPr>
                <w:i/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t>да</w:t>
            </w:r>
          </w:p>
        </w:tc>
        <w:tc>
          <w:tcPr>
            <w:tcW w:w="1080" w:type="dxa"/>
          </w:tcPr>
          <w:p w14:paraId="382A9170" w14:textId="1B95B926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16</w:t>
            </w:r>
          </w:p>
        </w:tc>
        <w:tc>
          <w:tcPr>
            <w:tcW w:w="1116" w:type="dxa"/>
          </w:tcPr>
          <w:p w14:paraId="59BEA38B" w14:textId="68402749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</w:t>
            </w:r>
          </w:p>
        </w:tc>
        <w:tc>
          <w:tcPr>
            <w:tcW w:w="1157" w:type="dxa"/>
          </w:tcPr>
          <w:p w14:paraId="26116C49" w14:textId="7F03EEFF" w:rsidR="001107DC" w:rsidRPr="0014020F" w:rsidRDefault="0014020F" w:rsidP="001107D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352</w:t>
            </w:r>
          </w:p>
        </w:tc>
        <w:tc>
          <w:tcPr>
            <w:tcW w:w="1311" w:type="dxa"/>
          </w:tcPr>
          <w:p w14:paraId="0573FEB8" w14:textId="45D245FC" w:rsidR="001107DC" w:rsidRPr="0014020F" w:rsidRDefault="00FD43A3" w:rsidP="001107DC">
            <w:pPr>
              <w:rPr>
                <w:iCs/>
                <w:sz w:val="28"/>
                <w:szCs w:val="28"/>
              </w:rPr>
            </w:pPr>
            <w:r w:rsidRPr="00FD43A3">
              <w:rPr>
                <w:iCs/>
                <w:sz w:val="28"/>
                <w:szCs w:val="28"/>
              </w:rPr>
              <w:t>0,000568</w:t>
            </w:r>
          </w:p>
        </w:tc>
      </w:tr>
      <w:tr w:rsidR="001107DC" w14:paraId="31D05367" w14:textId="77777777" w:rsidTr="001107DC">
        <w:tc>
          <w:tcPr>
            <w:tcW w:w="1752" w:type="dxa"/>
          </w:tcPr>
          <w:p w14:paraId="5BBC8BBA" w14:textId="69FFC61D" w:rsidR="001107DC" w:rsidRPr="001107DC" w:rsidRDefault="001107DC" w:rsidP="001107DC">
            <w:pPr>
              <w:rPr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t>Тор</w:t>
            </w:r>
          </w:p>
        </w:tc>
        <w:tc>
          <w:tcPr>
            <w:tcW w:w="1618" w:type="dxa"/>
          </w:tcPr>
          <w:p w14:paraId="6B4946A5" w14:textId="69965C5C" w:rsidR="001107DC" w:rsidRPr="001107DC" w:rsidRDefault="001107DC" w:rsidP="001107DC">
            <w:pPr>
              <w:rPr>
                <w:iCs/>
                <w:sz w:val="28"/>
                <w:szCs w:val="28"/>
                <w:lang w:val="en-US"/>
              </w:rPr>
            </w:pPr>
            <w:r w:rsidRPr="001107DC">
              <w:rPr>
                <w:iCs/>
                <w:sz w:val="28"/>
                <w:szCs w:val="28"/>
              </w:rPr>
              <w:t>0,0666</w:t>
            </w: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932" w:type="dxa"/>
          </w:tcPr>
          <w:p w14:paraId="75280D3E" w14:textId="7D438408" w:rsidR="001107DC" w:rsidRPr="001107DC" w:rsidRDefault="001107DC" w:rsidP="001107DC">
            <w:pPr>
              <w:rPr>
                <w:i/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t>да</w:t>
            </w:r>
          </w:p>
        </w:tc>
        <w:tc>
          <w:tcPr>
            <w:tcW w:w="1080" w:type="dxa"/>
          </w:tcPr>
          <w:p w14:paraId="10CB7B52" w14:textId="5081DB6E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16</w:t>
            </w:r>
          </w:p>
        </w:tc>
        <w:tc>
          <w:tcPr>
            <w:tcW w:w="1116" w:type="dxa"/>
          </w:tcPr>
          <w:p w14:paraId="4BBB3D0C" w14:textId="4AAD9A2B" w:rsidR="001107DC" w:rsidRPr="001107DC" w:rsidRDefault="001107DC" w:rsidP="001107D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32</w:t>
            </w:r>
          </w:p>
        </w:tc>
        <w:tc>
          <w:tcPr>
            <w:tcW w:w="1157" w:type="dxa"/>
          </w:tcPr>
          <w:p w14:paraId="1C90F38B" w14:textId="476865E4" w:rsidR="001107DC" w:rsidRPr="0014020F" w:rsidRDefault="0014020F" w:rsidP="001107D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368</w:t>
            </w:r>
          </w:p>
        </w:tc>
        <w:tc>
          <w:tcPr>
            <w:tcW w:w="1311" w:type="dxa"/>
          </w:tcPr>
          <w:p w14:paraId="7FDBE43F" w14:textId="73FFE010" w:rsidR="001107DC" w:rsidRPr="0014020F" w:rsidRDefault="00FD43A3" w:rsidP="001107DC">
            <w:pPr>
              <w:rPr>
                <w:iCs/>
                <w:sz w:val="28"/>
                <w:szCs w:val="28"/>
              </w:rPr>
            </w:pPr>
            <w:r w:rsidRPr="00FD43A3">
              <w:rPr>
                <w:iCs/>
                <w:sz w:val="28"/>
                <w:szCs w:val="28"/>
              </w:rPr>
              <w:t>0,001449</w:t>
            </w:r>
          </w:p>
        </w:tc>
      </w:tr>
      <w:tr w:rsidR="001107DC" w14:paraId="74462915" w14:textId="77777777" w:rsidTr="001107DC">
        <w:tc>
          <w:tcPr>
            <w:tcW w:w="1752" w:type="dxa"/>
          </w:tcPr>
          <w:p w14:paraId="19ECAAA0" w14:textId="2A1C71C8" w:rsidR="001107DC" w:rsidRPr="001107DC" w:rsidRDefault="001107DC" w:rsidP="001107DC">
            <w:pPr>
              <w:rPr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t>Гиперкуб</w:t>
            </w:r>
          </w:p>
        </w:tc>
        <w:tc>
          <w:tcPr>
            <w:tcW w:w="1618" w:type="dxa"/>
          </w:tcPr>
          <w:p w14:paraId="275A7A18" w14:textId="5DDA24D8" w:rsidR="001107DC" w:rsidRPr="001107DC" w:rsidRDefault="001107DC" w:rsidP="001107DC">
            <w:pPr>
              <w:rPr>
                <w:iCs/>
                <w:sz w:val="28"/>
                <w:szCs w:val="28"/>
                <w:lang w:val="en-US"/>
              </w:rPr>
            </w:pPr>
            <w:r w:rsidRPr="001107DC">
              <w:rPr>
                <w:iCs/>
                <w:sz w:val="28"/>
                <w:szCs w:val="28"/>
              </w:rPr>
              <w:t>0,0666</w:t>
            </w: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932" w:type="dxa"/>
          </w:tcPr>
          <w:p w14:paraId="550AA683" w14:textId="22AE532F" w:rsidR="001107DC" w:rsidRPr="001107DC" w:rsidRDefault="001107DC" w:rsidP="001107DC">
            <w:pPr>
              <w:rPr>
                <w:i/>
                <w:sz w:val="28"/>
                <w:szCs w:val="28"/>
              </w:rPr>
            </w:pPr>
            <w:r w:rsidRPr="001107DC">
              <w:rPr>
                <w:sz w:val="28"/>
                <w:szCs w:val="28"/>
              </w:rPr>
              <w:t>да</w:t>
            </w:r>
          </w:p>
        </w:tc>
        <w:tc>
          <w:tcPr>
            <w:tcW w:w="1080" w:type="dxa"/>
          </w:tcPr>
          <w:p w14:paraId="5939E821" w14:textId="54250027" w:rsidR="001107DC" w:rsidRPr="001107DC" w:rsidRDefault="0014020F" w:rsidP="001107D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16</w:t>
            </w:r>
          </w:p>
        </w:tc>
        <w:tc>
          <w:tcPr>
            <w:tcW w:w="1116" w:type="dxa"/>
          </w:tcPr>
          <w:p w14:paraId="5155F1D1" w14:textId="1BE02AEA" w:rsidR="001107DC" w:rsidRPr="001107DC" w:rsidRDefault="0014020F" w:rsidP="001107D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32</w:t>
            </w:r>
          </w:p>
        </w:tc>
        <w:tc>
          <w:tcPr>
            <w:tcW w:w="1157" w:type="dxa"/>
          </w:tcPr>
          <w:p w14:paraId="14A2C77C" w14:textId="49D4D0D5" w:rsidR="001107DC" w:rsidRPr="0014020F" w:rsidRDefault="0014020F" w:rsidP="001107D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368</w:t>
            </w:r>
          </w:p>
        </w:tc>
        <w:tc>
          <w:tcPr>
            <w:tcW w:w="1311" w:type="dxa"/>
          </w:tcPr>
          <w:p w14:paraId="43CB95FF" w14:textId="5B9AFA6E" w:rsidR="001107DC" w:rsidRPr="0014020F" w:rsidRDefault="00FD43A3" w:rsidP="001107DC">
            <w:pPr>
              <w:rPr>
                <w:iCs/>
                <w:sz w:val="28"/>
                <w:szCs w:val="28"/>
              </w:rPr>
            </w:pPr>
            <w:r w:rsidRPr="00FD43A3">
              <w:rPr>
                <w:iCs/>
                <w:sz w:val="28"/>
                <w:szCs w:val="28"/>
              </w:rPr>
              <w:t>0,001449</w:t>
            </w:r>
          </w:p>
        </w:tc>
      </w:tr>
    </w:tbl>
    <w:p w14:paraId="522067D4" w14:textId="180455DB" w:rsidR="001107DC" w:rsidRDefault="001107DC" w:rsidP="001107DC">
      <w:pPr>
        <w:rPr>
          <w:i/>
          <w:sz w:val="28"/>
          <w:szCs w:val="28"/>
        </w:rPr>
      </w:pPr>
    </w:p>
    <w:p w14:paraId="795E7265" w14:textId="4958DC3D" w:rsidR="001107DC" w:rsidRDefault="0014020F" w:rsidP="0014020F">
      <w:pPr>
        <w:ind w:firstLine="708"/>
        <w:jc w:val="both"/>
        <w:rPr>
          <w:iCs/>
          <w:sz w:val="28"/>
          <w:szCs w:val="28"/>
        </w:rPr>
      </w:pPr>
      <w:r w:rsidRPr="0014020F">
        <w:rPr>
          <w:iCs/>
          <w:sz w:val="28"/>
          <w:szCs w:val="28"/>
        </w:rPr>
        <w:t>Линейная топология самая дешевая, но наименее оптимальная по коэффициенту. Наиболее эффективными оказались топологии тор и гиперкуб.</w:t>
      </w:r>
    </w:p>
    <w:p w14:paraId="7105F589" w14:textId="0CA97FC2" w:rsidR="004E3A8C" w:rsidRDefault="004E3A8C" w:rsidP="0014020F">
      <w:pPr>
        <w:ind w:firstLine="708"/>
        <w:jc w:val="both"/>
        <w:rPr>
          <w:iCs/>
          <w:sz w:val="28"/>
          <w:szCs w:val="28"/>
        </w:rPr>
      </w:pPr>
    </w:p>
    <w:p w14:paraId="5D96FA09" w14:textId="04030CD5" w:rsidR="004E3A8C" w:rsidRDefault="004E3A8C" w:rsidP="0014020F">
      <w:pPr>
        <w:ind w:firstLine="708"/>
        <w:jc w:val="both"/>
        <w:rPr>
          <w:i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8"/>
        <w:gridCol w:w="1946"/>
        <w:gridCol w:w="2009"/>
        <w:gridCol w:w="1825"/>
        <w:gridCol w:w="1988"/>
      </w:tblGrid>
      <w:tr w:rsidR="006B703A" w14:paraId="0D7CE25A" w14:textId="77777777" w:rsidTr="006B703A">
        <w:tc>
          <w:tcPr>
            <w:tcW w:w="2198" w:type="dxa"/>
          </w:tcPr>
          <w:p w14:paraId="1BA3C785" w14:textId="7B8E11C2" w:rsidR="006B703A" w:rsidRPr="00605EB1" w:rsidRDefault="006B703A" w:rsidP="0014020F">
            <w:pPr>
              <w:jc w:val="both"/>
              <w:rPr>
                <w:iCs/>
                <w:sz w:val="28"/>
                <w:szCs w:val="28"/>
              </w:rPr>
            </w:pPr>
            <w:r w:rsidRPr="00605EB1">
              <w:rPr>
                <w:sz w:val="28"/>
                <w:szCs w:val="28"/>
              </w:rPr>
              <w:t>Топология</w:t>
            </w:r>
          </w:p>
        </w:tc>
        <w:tc>
          <w:tcPr>
            <w:tcW w:w="1946" w:type="dxa"/>
          </w:tcPr>
          <w:p w14:paraId="7529FE2C" w14:textId="3ADE8B96" w:rsidR="006B703A" w:rsidRPr="00605EB1" w:rsidRDefault="006B703A" w:rsidP="0014020F">
            <w:pPr>
              <w:jc w:val="both"/>
              <w:rPr>
                <w:iCs/>
                <w:sz w:val="28"/>
                <w:szCs w:val="28"/>
              </w:rPr>
            </w:pPr>
            <w:r w:rsidRPr="00605EB1">
              <w:rPr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2009" w:type="dxa"/>
          </w:tcPr>
          <w:p w14:paraId="6708DB6A" w14:textId="19FF49DC" w:rsidR="006B703A" w:rsidRPr="00605EB1" w:rsidRDefault="006B703A" w:rsidP="0014020F">
            <w:pPr>
              <w:jc w:val="both"/>
              <w:rPr>
                <w:iCs/>
                <w:sz w:val="28"/>
                <w:szCs w:val="28"/>
                <w:lang w:val="en-US"/>
              </w:rPr>
            </w:pPr>
            <w:r w:rsidRPr="00605EB1">
              <w:rPr>
                <w:iCs/>
                <w:sz w:val="28"/>
                <w:szCs w:val="28"/>
                <w:lang w:val="en-US"/>
              </w:rPr>
              <w:t>I</w:t>
            </w:r>
          </w:p>
        </w:tc>
        <w:tc>
          <w:tcPr>
            <w:tcW w:w="1825" w:type="dxa"/>
          </w:tcPr>
          <w:p w14:paraId="11E618A0" w14:textId="6953E6DE" w:rsidR="006B703A" w:rsidRPr="006B703A" w:rsidRDefault="006B703A" w:rsidP="0014020F">
            <w:pPr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Коммутатор</w:t>
            </w:r>
          </w:p>
        </w:tc>
        <w:tc>
          <w:tcPr>
            <w:tcW w:w="1988" w:type="dxa"/>
          </w:tcPr>
          <w:p w14:paraId="59D64E0B" w14:textId="51B117AD" w:rsidR="006B703A" w:rsidRPr="00605EB1" w:rsidRDefault="006B703A" w:rsidP="0014020F">
            <w:pPr>
              <w:jc w:val="both"/>
              <w:rPr>
                <w:iCs/>
                <w:sz w:val="28"/>
                <w:szCs w:val="28"/>
                <w:lang w:val="en-US"/>
              </w:rPr>
            </w:pPr>
            <w:r w:rsidRPr="00605EB1">
              <w:rPr>
                <w:iCs/>
                <w:sz w:val="28"/>
                <w:szCs w:val="28"/>
                <w:lang w:val="en-US"/>
              </w:rPr>
              <w:t>S</w:t>
            </w:r>
          </w:p>
        </w:tc>
      </w:tr>
      <w:tr w:rsidR="006B703A" w14:paraId="6F20B97F" w14:textId="77777777" w:rsidTr="006B703A">
        <w:tc>
          <w:tcPr>
            <w:tcW w:w="2198" w:type="dxa"/>
          </w:tcPr>
          <w:p w14:paraId="0B044ED2" w14:textId="3E850DC5" w:rsidR="006B703A" w:rsidRPr="00605EB1" w:rsidRDefault="006B703A" w:rsidP="0014020F">
            <w:pPr>
              <w:jc w:val="both"/>
              <w:rPr>
                <w:iCs/>
                <w:sz w:val="28"/>
                <w:szCs w:val="28"/>
              </w:rPr>
            </w:pPr>
            <w:r w:rsidRPr="00605EB1">
              <w:rPr>
                <w:sz w:val="28"/>
                <w:szCs w:val="28"/>
              </w:rPr>
              <w:t>Тор</w:t>
            </w:r>
          </w:p>
        </w:tc>
        <w:tc>
          <w:tcPr>
            <w:tcW w:w="1946" w:type="dxa"/>
          </w:tcPr>
          <w:p w14:paraId="3F5083A3" w14:textId="76C6CF30" w:rsidR="006B703A" w:rsidRPr="00605EB1" w:rsidRDefault="006B703A" w:rsidP="0014020F">
            <w:pPr>
              <w:jc w:val="both"/>
              <w:rPr>
                <w:iCs/>
                <w:sz w:val="28"/>
                <w:szCs w:val="28"/>
                <w:lang w:val="en-US"/>
              </w:rPr>
            </w:pPr>
            <w:r w:rsidRPr="00605EB1">
              <w:rPr>
                <w:iCs/>
                <w:sz w:val="28"/>
                <w:szCs w:val="28"/>
                <w:lang w:val="en-US"/>
              </w:rPr>
              <w:t>256</w:t>
            </w:r>
          </w:p>
        </w:tc>
        <w:tc>
          <w:tcPr>
            <w:tcW w:w="2009" w:type="dxa"/>
          </w:tcPr>
          <w:p w14:paraId="0ED6EAA5" w14:textId="729EC4A9" w:rsidR="006B703A" w:rsidRPr="00605EB1" w:rsidRDefault="006B703A" w:rsidP="0014020F">
            <w:pPr>
              <w:jc w:val="both"/>
              <w:rPr>
                <w:iCs/>
                <w:sz w:val="28"/>
                <w:szCs w:val="28"/>
                <w:lang w:val="en-US"/>
              </w:rPr>
            </w:pPr>
            <w:r w:rsidRPr="00605EB1">
              <w:rPr>
                <w:iCs/>
                <w:sz w:val="28"/>
                <w:szCs w:val="28"/>
                <w:lang w:val="en-US"/>
              </w:rPr>
              <w:t>512</w:t>
            </w:r>
          </w:p>
        </w:tc>
        <w:tc>
          <w:tcPr>
            <w:tcW w:w="1825" w:type="dxa"/>
          </w:tcPr>
          <w:p w14:paraId="3D6BE34B" w14:textId="77777777" w:rsidR="006B703A" w:rsidRPr="00605EB1" w:rsidRDefault="006B703A" w:rsidP="0014020F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88" w:type="dxa"/>
          </w:tcPr>
          <w:p w14:paraId="65F47B07" w14:textId="434B5E42" w:rsidR="006B703A" w:rsidRPr="00605EB1" w:rsidRDefault="006B703A" w:rsidP="0014020F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05EB1">
              <w:rPr>
                <w:color w:val="000000"/>
                <w:sz w:val="28"/>
                <w:szCs w:val="28"/>
                <w:lang w:val="en-US"/>
              </w:rPr>
              <w:t>5888</w:t>
            </w:r>
          </w:p>
        </w:tc>
      </w:tr>
      <w:tr w:rsidR="006B703A" w14:paraId="676031A2" w14:textId="77777777" w:rsidTr="006B703A">
        <w:tc>
          <w:tcPr>
            <w:tcW w:w="2198" w:type="dxa"/>
          </w:tcPr>
          <w:p w14:paraId="557923F0" w14:textId="69709316" w:rsidR="006B703A" w:rsidRPr="00605EB1" w:rsidRDefault="006B703A" w:rsidP="0014020F">
            <w:pPr>
              <w:jc w:val="both"/>
              <w:rPr>
                <w:iCs/>
                <w:sz w:val="28"/>
                <w:szCs w:val="28"/>
              </w:rPr>
            </w:pPr>
            <w:r w:rsidRPr="00605EB1">
              <w:rPr>
                <w:sz w:val="28"/>
                <w:szCs w:val="28"/>
              </w:rPr>
              <w:t>Гиперкуб</w:t>
            </w:r>
          </w:p>
        </w:tc>
        <w:tc>
          <w:tcPr>
            <w:tcW w:w="1946" w:type="dxa"/>
          </w:tcPr>
          <w:p w14:paraId="2364901F" w14:textId="4BDFD0E6" w:rsidR="006B703A" w:rsidRPr="00605EB1" w:rsidRDefault="006B703A" w:rsidP="0014020F">
            <w:pPr>
              <w:jc w:val="both"/>
              <w:rPr>
                <w:iCs/>
                <w:sz w:val="28"/>
                <w:szCs w:val="28"/>
                <w:lang w:val="en-US"/>
              </w:rPr>
            </w:pPr>
            <w:r w:rsidRPr="00605EB1">
              <w:rPr>
                <w:iCs/>
                <w:sz w:val="28"/>
                <w:szCs w:val="28"/>
                <w:lang w:val="en-US"/>
              </w:rPr>
              <w:t>256</w:t>
            </w:r>
          </w:p>
        </w:tc>
        <w:tc>
          <w:tcPr>
            <w:tcW w:w="2009" w:type="dxa"/>
          </w:tcPr>
          <w:p w14:paraId="63F9B83F" w14:textId="6A19A80C" w:rsidR="006B703A" w:rsidRPr="00605EB1" w:rsidRDefault="006B703A" w:rsidP="0014020F">
            <w:pPr>
              <w:jc w:val="both"/>
              <w:rPr>
                <w:iCs/>
                <w:sz w:val="28"/>
                <w:szCs w:val="28"/>
                <w:lang w:val="en-US"/>
              </w:rPr>
            </w:pPr>
            <w:r w:rsidRPr="00605EB1">
              <w:rPr>
                <w:iCs/>
                <w:sz w:val="28"/>
                <w:szCs w:val="28"/>
                <w:lang w:val="en-US"/>
              </w:rPr>
              <w:t>2 048</w:t>
            </w:r>
          </w:p>
        </w:tc>
        <w:tc>
          <w:tcPr>
            <w:tcW w:w="1825" w:type="dxa"/>
          </w:tcPr>
          <w:p w14:paraId="40BDD3BD" w14:textId="77777777" w:rsidR="006B703A" w:rsidRPr="00605EB1" w:rsidRDefault="006B703A" w:rsidP="0014020F">
            <w:pPr>
              <w:jc w:val="both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1988" w:type="dxa"/>
          </w:tcPr>
          <w:p w14:paraId="7E1E318F" w14:textId="6EFB7B80" w:rsidR="006B703A" w:rsidRPr="00605EB1" w:rsidRDefault="006B703A" w:rsidP="0014020F">
            <w:pPr>
              <w:jc w:val="both"/>
              <w:rPr>
                <w:iCs/>
                <w:sz w:val="28"/>
                <w:szCs w:val="28"/>
                <w:lang w:val="en-US"/>
              </w:rPr>
            </w:pPr>
            <w:r w:rsidRPr="00605EB1">
              <w:rPr>
                <w:iCs/>
                <w:sz w:val="28"/>
                <w:szCs w:val="28"/>
                <w:lang w:val="en-US"/>
              </w:rPr>
              <w:t>8960</w:t>
            </w:r>
          </w:p>
        </w:tc>
      </w:tr>
    </w:tbl>
    <w:p w14:paraId="040FE787" w14:textId="77777777" w:rsidR="004E3A8C" w:rsidRPr="001107DC" w:rsidRDefault="004E3A8C" w:rsidP="0014020F">
      <w:pPr>
        <w:ind w:firstLine="708"/>
        <w:jc w:val="both"/>
        <w:rPr>
          <w:iCs/>
          <w:sz w:val="28"/>
          <w:szCs w:val="28"/>
        </w:rPr>
      </w:pPr>
    </w:p>
    <w:sectPr w:rsidR="004E3A8C" w:rsidRPr="001107DC" w:rsidSect="00CD4700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4367B" w14:textId="77777777" w:rsidR="004F3E3C" w:rsidRDefault="004F3E3C">
      <w:r>
        <w:separator/>
      </w:r>
    </w:p>
  </w:endnote>
  <w:endnote w:type="continuationSeparator" w:id="0">
    <w:p w14:paraId="406F3715" w14:textId="77777777" w:rsidR="004F3E3C" w:rsidRDefault="004F3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B36B7" w14:textId="77777777" w:rsidR="00BC0938" w:rsidRDefault="00BC0938" w:rsidP="00CD47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C6EE6A4" w14:textId="77777777" w:rsidR="00BC0938" w:rsidRDefault="00BC093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2DDF" w14:textId="77777777" w:rsidR="00BC0938" w:rsidRDefault="00BC0938" w:rsidP="00CD47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348B777D" w14:textId="77777777" w:rsidR="00BC0938" w:rsidRDefault="00BC09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72D4" w14:textId="77777777" w:rsidR="004F3E3C" w:rsidRDefault="004F3E3C">
      <w:r>
        <w:separator/>
      </w:r>
    </w:p>
  </w:footnote>
  <w:footnote w:type="continuationSeparator" w:id="0">
    <w:p w14:paraId="601D9287" w14:textId="77777777" w:rsidR="004F3E3C" w:rsidRDefault="004F3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35231" w14:textId="77777777" w:rsidR="00BC0938" w:rsidRDefault="00BC0938" w:rsidP="00CD4700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3D51305" w14:textId="77777777" w:rsidR="00BC0938" w:rsidRDefault="00BC093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4288" w14:textId="77777777" w:rsidR="00BC0938" w:rsidRPr="00CD4700" w:rsidRDefault="00BC0938" w:rsidP="00CD4700">
    <w:pPr>
      <w:pStyle w:val="a6"/>
      <w:pBdr>
        <w:top w:val="single" w:sz="4" w:space="1" w:color="auto"/>
        <w:bottom w:val="single" w:sz="4" w:space="1" w:color="auto"/>
      </w:pBdr>
      <w:jc w:val="right"/>
    </w:pPr>
    <w:r>
      <w:t xml:space="preserve">Дата создания </w:t>
    </w:r>
    <w:r>
      <w:fldChar w:fldCharType="begin"/>
    </w:r>
    <w:r>
      <w:instrText xml:space="preserve"> CREATEDATE \@ "dd.MM.yyyy h:mm am/pm" </w:instrText>
    </w:r>
    <w:r>
      <w:fldChar w:fldCharType="separate"/>
    </w:r>
    <w:r w:rsidR="00EA0053">
      <w:rPr>
        <w:noProof/>
      </w:rPr>
      <w:t xml:space="preserve">25.10.2022 7:51 </w:t>
    </w:r>
    <w:r>
      <w:fldChar w:fldCharType="end"/>
    </w: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из </w:t>
    </w:r>
    <w:fldSimple w:instr=" NUMPAGES ">
      <w:r>
        <w:rPr>
          <w:noProof/>
        </w:rPr>
        <w:t>2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53"/>
    <w:rsid w:val="00024F46"/>
    <w:rsid w:val="00050984"/>
    <w:rsid w:val="000C2438"/>
    <w:rsid w:val="000E12EA"/>
    <w:rsid w:val="001107DC"/>
    <w:rsid w:val="0014020F"/>
    <w:rsid w:val="00150D3C"/>
    <w:rsid w:val="001A03B4"/>
    <w:rsid w:val="002452FD"/>
    <w:rsid w:val="002C421E"/>
    <w:rsid w:val="002E25D4"/>
    <w:rsid w:val="0033487B"/>
    <w:rsid w:val="00395D1E"/>
    <w:rsid w:val="004E1A32"/>
    <w:rsid w:val="004E3A8C"/>
    <w:rsid w:val="004F3E3C"/>
    <w:rsid w:val="00552524"/>
    <w:rsid w:val="00585CDA"/>
    <w:rsid w:val="005E3ABC"/>
    <w:rsid w:val="00605EB1"/>
    <w:rsid w:val="006A4F93"/>
    <w:rsid w:val="006B703A"/>
    <w:rsid w:val="00816FF3"/>
    <w:rsid w:val="008745C2"/>
    <w:rsid w:val="00AA6792"/>
    <w:rsid w:val="00B62DF5"/>
    <w:rsid w:val="00B9014C"/>
    <w:rsid w:val="00BC0938"/>
    <w:rsid w:val="00BD5292"/>
    <w:rsid w:val="00CD4700"/>
    <w:rsid w:val="00CE0FE4"/>
    <w:rsid w:val="00DC2ACD"/>
    <w:rsid w:val="00E726C9"/>
    <w:rsid w:val="00E73576"/>
    <w:rsid w:val="00EA0053"/>
    <w:rsid w:val="00EC2A97"/>
    <w:rsid w:val="00EF2C5C"/>
    <w:rsid w:val="00F009CF"/>
    <w:rsid w:val="00F51ED1"/>
    <w:rsid w:val="00F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6426C1"/>
  <w15:chartTrackingRefBased/>
  <w15:docId w15:val="{01E0D4BA-38BF-4239-A93F-4FE5E8E3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F46"/>
  </w:style>
  <w:style w:type="paragraph" w:styleId="3">
    <w:name w:val="heading 3"/>
    <w:basedOn w:val="a"/>
    <w:next w:val="a"/>
    <w:link w:val="30"/>
    <w:qFormat/>
    <w:rsid w:val="00816FF3"/>
    <w:pPr>
      <w:keepNext/>
      <w:jc w:val="center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16FF3"/>
    <w:pPr>
      <w:jc w:val="center"/>
    </w:pPr>
    <w:rPr>
      <w:caps/>
      <w:sz w:val="32"/>
    </w:rPr>
  </w:style>
  <w:style w:type="paragraph" w:styleId="a4">
    <w:name w:val="footer"/>
    <w:basedOn w:val="a"/>
    <w:rsid w:val="00CD470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D4700"/>
  </w:style>
  <w:style w:type="paragraph" w:styleId="a6">
    <w:name w:val="header"/>
    <w:basedOn w:val="a"/>
    <w:rsid w:val="00CD4700"/>
    <w:pPr>
      <w:tabs>
        <w:tab w:val="center" w:pos="4677"/>
        <w:tab w:val="right" w:pos="9355"/>
      </w:tabs>
    </w:pPr>
  </w:style>
  <w:style w:type="character" w:customStyle="1" w:styleId="30">
    <w:name w:val="Заголовок 3 Знак"/>
    <w:basedOn w:val="a0"/>
    <w:link w:val="3"/>
    <w:rsid w:val="008745C2"/>
    <w:rPr>
      <w:sz w:val="32"/>
    </w:rPr>
  </w:style>
  <w:style w:type="table" w:styleId="a7">
    <w:name w:val="Table Grid"/>
    <w:basedOn w:val="a1"/>
    <w:uiPriority w:val="39"/>
    <w:rsid w:val="00F00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A6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sk\Client\reports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243</TotalTime>
  <Pages>11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Даниил Савин</cp:lastModifiedBy>
  <cp:revision>12</cp:revision>
  <cp:lastPrinted>1899-12-31T21:00:00Z</cp:lastPrinted>
  <dcterms:created xsi:type="dcterms:W3CDTF">2022-10-27T11:16:00Z</dcterms:created>
  <dcterms:modified xsi:type="dcterms:W3CDTF">2022-11-02T21:03:00Z</dcterms:modified>
</cp:coreProperties>
</file>