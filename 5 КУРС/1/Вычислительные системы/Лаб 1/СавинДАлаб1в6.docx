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0279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Вятский Государственный Университет</w:t>
      </w:r>
    </w:p>
    <w:p w14:paraId="41FC9D85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Факультет Автоматики и Вычислительной Техники</w:t>
      </w:r>
    </w:p>
    <w:p w14:paraId="1333CEB0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Кафедра Электронных Вычислительных Машин</w:t>
      </w:r>
    </w:p>
    <w:p w14:paraId="458CE179" w14:textId="77777777" w:rsidR="00816FF3" w:rsidRDefault="00816FF3" w:rsidP="00816FF3">
      <w:pPr>
        <w:jc w:val="center"/>
        <w:rPr>
          <w:sz w:val="36"/>
        </w:rPr>
      </w:pPr>
    </w:p>
    <w:p w14:paraId="48B2A6E3" w14:textId="77777777" w:rsidR="00816FF3" w:rsidRDefault="00816FF3" w:rsidP="00816FF3">
      <w:pPr>
        <w:jc w:val="center"/>
        <w:rPr>
          <w:sz w:val="36"/>
        </w:rPr>
      </w:pPr>
    </w:p>
    <w:p w14:paraId="08B93AB2" w14:textId="77777777" w:rsidR="00816FF3" w:rsidRDefault="00816FF3" w:rsidP="00816FF3">
      <w:pPr>
        <w:jc w:val="center"/>
        <w:rPr>
          <w:sz w:val="36"/>
        </w:rPr>
      </w:pPr>
    </w:p>
    <w:p w14:paraId="450D652D" w14:textId="77777777" w:rsidR="00816FF3" w:rsidRDefault="00816FF3" w:rsidP="00816FF3">
      <w:pPr>
        <w:jc w:val="center"/>
        <w:rPr>
          <w:sz w:val="36"/>
        </w:rPr>
      </w:pPr>
    </w:p>
    <w:p w14:paraId="2DEF5720" w14:textId="77777777" w:rsidR="00816FF3" w:rsidRDefault="00816FF3" w:rsidP="00816FF3">
      <w:pPr>
        <w:jc w:val="center"/>
        <w:rPr>
          <w:sz w:val="36"/>
        </w:rPr>
      </w:pPr>
    </w:p>
    <w:p w14:paraId="51EE300E" w14:textId="77777777" w:rsidR="00816FF3" w:rsidRDefault="00816FF3" w:rsidP="00816FF3">
      <w:pPr>
        <w:jc w:val="center"/>
        <w:rPr>
          <w:sz w:val="36"/>
        </w:rPr>
      </w:pPr>
    </w:p>
    <w:p w14:paraId="39B6633A" w14:textId="77777777" w:rsidR="00816FF3" w:rsidRDefault="00816FF3" w:rsidP="00816FF3">
      <w:pPr>
        <w:jc w:val="center"/>
        <w:rPr>
          <w:sz w:val="36"/>
        </w:rPr>
      </w:pPr>
    </w:p>
    <w:p w14:paraId="25096F41" w14:textId="77777777" w:rsidR="00816FF3" w:rsidRDefault="00816FF3" w:rsidP="00816FF3">
      <w:pPr>
        <w:jc w:val="center"/>
        <w:rPr>
          <w:sz w:val="36"/>
        </w:rPr>
      </w:pPr>
    </w:p>
    <w:p w14:paraId="77E0F1A9" w14:textId="77777777" w:rsidR="000F370C" w:rsidRDefault="000F370C" w:rsidP="00816FF3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Отчет по лабораторной работе №1</w:t>
      </w:r>
    </w:p>
    <w:p w14:paraId="2F7AFCAA" w14:textId="1D4D3ED8" w:rsidR="000F370C" w:rsidRDefault="000F370C" w:rsidP="00816FF3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по дисциплине «</w:t>
      </w:r>
      <w:r w:rsidR="004017B4">
        <w:rPr>
          <w:sz w:val="28"/>
          <w:szCs w:val="28"/>
        </w:rPr>
        <w:t>В</w:t>
      </w:r>
      <w:r w:rsidRPr="000F370C">
        <w:rPr>
          <w:sz w:val="28"/>
          <w:szCs w:val="28"/>
        </w:rPr>
        <w:t>ычислительные</w:t>
      </w:r>
      <w:r w:rsidR="004017B4" w:rsidRPr="004017B4">
        <w:rPr>
          <w:sz w:val="28"/>
          <w:szCs w:val="28"/>
        </w:rPr>
        <w:t xml:space="preserve"> </w:t>
      </w:r>
      <w:r w:rsidR="004017B4">
        <w:rPr>
          <w:sz w:val="28"/>
          <w:szCs w:val="28"/>
        </w:rPr>
        <w:t>системы</w:t>
      </w:r>
      <w:r w:rsidRPr="000F370C">
        <w:rPr>
          <w:sz w:val="28"/>
          <w:szCs w:val="28"/>
        </w:rPr>
        <w:t>»</w:t>
      </w:r>
    </w:p>
    <w:p w14:paraId="46ABCAA9" w14:textId="26A1B9B7" w:rsidR="00816FF3" w:rsidRPr="000F370C" w:rsidRDefault="000F370C" w:rsidP="00816FF3">
      <w:pPr>
        <w:jc w:val="center"/>
        <w:rPr>
          <w:b/>
          <w:i/>
          <w:sz w:val="72"/>
          <w:szCs w:val="28"/>
        </w:rPr>
      </w:pPr>
      <w:r w:rsidRPr="000F370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6</w:t>
      </w:r>
    </w:p>
    <w:p w14:paraId="478AA20A" w14:textId="77777777" w:rsidR="00816FF3" w:rsidRDefault="00816FF3" w:rsidP="00816FF3">
      <w:pPr>
        <w:jc w:val="center"/>
        <w:rPr>
          <w:sz w:val="36"/>
        </w:rPr>
      </w:pPr>
    </w:p>
    <w:p w14:paraId="2C774202" w14:textId="77777777" w:rsidR="00816FF3" w:rsidRDefault="00816FF3" w:rsidP="00816FF3">
      <w:pPr>
        <w:jc w:val="center"/>
        <w:rPr>
          <w:sz w:val="36"/>
        </w:rPr>
      </w:pPr>
    </w:p>
    <w:p w14:paraId="762C2189" w14:textId="77777777" w:rsidR="00816FF3" w:rsidRDefault="00816FF3" w:rsidP="00816FF3">
      <w:pPr>
        <w:jc w:val="center"/>
        <w:rPr>
          <w:sz w:val="36"/>
        </w:rPr>
      </w:pPr>
    </w:p>
    <w:p w14:paraId="160F8AAB" w14:textId="77777777" w:rsidR="00816FF3" w:rsidRDefault="00816FF3" w:rsidP="00816FF3">
      <w:pPr>
        <w:jc w:val="center"/>
        <w:rPr>
          <w:sz w:val="36"/>
        </w:rPr>
      </w:pPr>
    </w:p>
    <w:p w14:paraId="6D478C5F" w14:textId="77777777" w:rsidR="00816FF3" w:rsidRDefault="00816FF3" w:rsidP="00816FF3">
      <w:pPr>
        <w:jc w:val="center"/>
        <w:rPr>
          <w:sz w:val="36"/>
        </w:rPr>
      </w:pPr>
    </w:p>
    <w:p w14:paraId="6CE118F0" w14:textId="77777777" w:rsidR="00816FF3" w:rsidRDefault="00816FF3" w:rsidP="00816FF3">
      <w:pPr>
        <w:jc w:val="center"/>
        <w:rPr>
          <w:sz w:val="36"/>
        </w:rPr>
      </w:pPr>
    </w:p>
    <w:p w14:paraId="128695EB" w14:textId="77777777" w:rsidR="00816FF3" w:rsidRDefault="00816FF3" w:rsidP="00816FF3">
      <w:pPr>
        <w:jc w:val="center"/>
        <w:rPr>
          <w:sz w:val="36"/>
        </w:rPr>
      </w:pPr>
    </w:p>
    <w:p w14:paraId="50320D0C" w14:textId="1F3FCBB9" w:rsidR="00816FF3" w:rsidRDefault="00816FF3" w:rsidP="00816FF3">
      <w:pPr>
        <w:jc w:val="center"/>
        <w:rPr>
          <w:sz w:val="36"/>
        </w:rPr>
      </w:pPr>
    </w:p>
    <w:p w14:paraId="6D77380B" w14:textId="11ADF4E9" w:rsidR="000F370C" w:rsidRDefault="000F370C" w:rsidP="00816FF3">
      <w:pPr>
        <w:jc w:val="center"/>
        <w:rPr>
          <w:sz w:val="36"/>
        </w:rPr>
      </w:pPr>
    </w:p>
    <w:p w14:paraId="59994C4F" w14:textId="69115F58" w:rsidR="000F370C" w:rsidRDefault="000F370C" w:rsidP="00816FF3">
      <w:pPr>
        <w:jc w:val="center"/>
        <w:rPr>
          <w:sz w:val="36"/>
        </w:rPr>
      </w:pPr>
    </w:p>
    <w:p w14:paraId="5A839B58" w14:textId="77777777" w:rsidR="000F370C" w:rsidRDefault="000F370C" w:rsidP="00816FF3">
      <w:pPr>
        <w:jc w:val="center"/>
        <w:rPr>
          <w:sz w:val="36"/>
        </w:rPr>
      </w:pPr>
    </w:p>
    <w:p w14:paraId="2B2B5370" w14:textId="77777777" w:rsidR="00816FF3" w:rsidRDefault="00816FF3" w:rsidP="00816FF3">
      <w:pPr>
        <w:jc w:val="center"/>
        <w:rPr>
          <w:sz w:val="36"/>
        </w:rPr>
      </w:pPr>
    </w:p>
    <w:p w14:paraId="382CAD81" w14:textId="77777777" w:rsidR="00816FF3" w:rsidRDefault="00816FF3" w:rsidP="00816FF3">
      <w:pPr>
        <w:jc w:val="center"/>
        <w:rPr>
          <w:sz w:val="36"/>
        </w:rPr>
      </w:pPr>
    </w:p>
    <w:p w14:paraId="6F5F82E8" w14:textId="2707F402" w:rsidR="00816FF3" w:rsidRPr="000F370C" w:rsidRDefault="000F370C" w:rsidP="000F370C">
      <w:pPr>
        <w:rPr>
          <w:sz w:val="28"/>
          <w:szCs w:val="28"/>
        </w:rPr>
      </w:pPr>
      <w:r w:rsidRPr="000F370C">
        <w:rPr>
          <w:sz w:val="28"/>
          <w:szCs w:val="28"/>
        </w:rPr>
        <w:t xml:space="preserve">Выполнил студент группы ИВТм-1301 </w:t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/Савин Д.А./</w:t>
      </w:r>
    </w:p>
    <w:p w14:paraId="508A1458" w14:textId="72F11D8F" w:rsidR="000F370C" w:rsidRPr="000F370C" w:rsidRDefault="000F370C" w:rsidP="000F370C">
      <w:pPr>
        <w:rPr>
          <w:i/>
          <w:sz w:val="28"/>
          <w:szCs w:val="28"/>
        </w:rPr>
      </w:pPr>
      <w:r w:rsidRPr="000F370C">
        <w:rPr>
          <w:sz w:val="28"/>
          <w:szCs w:val="28"/>
        </w:rPr>
        <w:t>Проверил доцент кафедры 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</w:t>
      </w:r>
      <w:proofErr w:type="spellStart"/>
      <w:r w:rsidRPr="000F370C">
        <w:rPr>
          <w:sz w:val="28"/>
          <w:szCs w:val="28"/>
        </w:rPr>
        <w:t>Мельцов</w:t>
      </w:r>
      <w:proofErr w:type="spellEnd"/>
      <w:r w:rsidRPr="000F370C">
        <w:rPr>
          <w:sz w:val="28"/>
          <w:szCs w:val="28"/>
        </w:rPr>
        <w:t xml:space="preserve"> В.Ю./</w:t>
      </w:r>
    </w:p>
    <w:p w14:paraId="3E2DEBFA" w14:textId="77777777" w:rsidR="00816FF3" w:rsidRDefault="00816FF3" w:rsidP="00816FF3">
      <w:pPr>
        <w:jc w:val="center"/>
        <w:rPr>
          <w:sz w:val="32"/>
        </w:rPr>
      </w:pPr>
    </w:p>
    <w:p w14:paraId="02C2ACAB" w14:textId="77777777" w:rsidR="00816FF3" w:rsidRDefault="00816FF3" w:rsidP="00816FF3">
      <w:pPr>
        <w:jc w:val="center"/>
        <w:rPr>
          <w:sz w:val="32"/>
        </w:rPr>
      </w:pPr>
    </w:p>
    <w:p w14:paraId="0166BD3E" w14:textId="77777777" w:rsidR="00816FF3" w:rsidRDefault="00816FF3" w:rsidP="00816FF3">
      <w:pPr>
        <w:jc w:val="center"/>
        <w:rPr>
          <w:sz w:val="32"/>
        </w:rPr>
      </w:pPr>
    </w:p>
    <w:p w14:paraId="74F2015C" w14:textId="05EB59C9" w:rsidR="000F370C" w:rsidRDefault="000F370C" w:rsidP="00816FF3">
      <w:pPr>
        <w:jc w:val="center"/>
        <w:rPr>
          <w:sz w:val="32"/>
        </w:rPr>
      </w:pPr>
    </w:p>
    <w:p w14:paraId="30E02D31" w14:textId="77777777" w:rsidR="000F370C" w:rsidRDefault="000F370C" w:rsidP="00816FF3">
      <w:pPr>
        <w:jc w:val="center"/>
        <w:rPr>
          <w:sz w:val="32"/>
        </w:rPr>
      </w:pPr>
    </w:p>
    <w:p w14:paraId="2A97ECBD" w14:textId="2161C776" w:rsidR="000F370C" w:rsidRDefault="000F370C" w:rsidP="00816FF3">
      <w:pPr>
        <w:jc w:val="center"/>
        <w:rPr>
          <w:sz w:val="32"/>
        </w:rPr>
      </w:pPr>
    </w:p>
    <w:p w14:paraId="2C35991E" w14:textId="77777777" w:rsidR="000F370C" w:rsidRDefault="000F370C" w:rsidP="00816FF3">
      <w:pPr>
        <w:jc w:val="center"/>
        <w:rPr>
          <w:sz w:val="32"/>
        </w:rPr>
      </w:pPr>
    </w:p>
    <w:p w14:paraId="18507BD5" w14:textId="67E35B7B" w:rsidR="00816FF3" w:rsidRDefault="00816FF3" w:rsidP="00816FF3">
      <w:pPr>
        <w:pStyle w:val="3"/>
      </w:pPr>
      <w:r>
        <w:t>Киров 20</w:t>
      </w:r>
      <w:r w:rsidR="00A375DE" w:rsidRPr="00A375DE">
        <w:t>22</w:t>
      </w:r>
      <w:r>
        <w:t>.</w:t>
      </w:r>
    </w:p>
    <w:p w14:paraId="62AB65AE" w14:textId="77777777" w:rsidR="001001CC" w:rsidRPr="001001CC" w:rsidRDefault="00816FF3" w:rsidP="00585CDA">
      <w:pPr>
        <w:rPr>
          <w:b/>
          <w:sz w:val="32"/>
          <w:u w:val="single"/>
        </w:rPr>
      </w:pPr>
      <w:r>
        <w:br w:type="page"/>
      </w:r>
      <w:r w:rsidR="001001CC" w:rsidRPr="001001CC">
        <w:rPr>
          <w:b/>
          <w:sz w:val="32"/>
          <w:u w:val="single"/>
        </w:rPr>
        <w:lastRenderedPageBreak/>
        <w:t xml:space="preserve">Задание №1. </w:t>
      </w:r>
    </w:p>
    <w:p w14:paraId="7889F059" w14:textId="77777777" w:rsidR="00685CAC" w:rsidRDefault="00685CAC" w:rsidP="00585CDA">
      <w:pPr>
        <w:rPr>
          <w:b/>
          <w:i/>
          <w:sz w:val="28"/>
        </w:rPr>
      </w:pPr>
    </w:p>
    <w:p w14:paraId="22910790" w14:textId="5ED68209" w:rsidR="00685CAC" w:rsidRDefault="00685CAC" w:rsidP="00585CDA">
      <w:pPr>
        <w:rPr>
          <w:bCs/>
          <w:iCs/>
          <w:sz w:val="28"/>
        </w:rPr>
      </w:pPr>
      <w:r>
        <w:rPr>
          <w:bCs/>
          <w:iCs/>
          <w:sz w:val="28"/>
        </w:rPr>
        <w:t>Схема модели однопроцессорной ВС:</w:t>
      </w:r>
    </w:p>
    <w:p w14:paraId="66478F46" w14:textId="77777777" w:rsidR="00685CAC" w:rsidRPr="00685CAC" w:rsidRDefault="00685CAC" w:rsidP="00585CDA">
      <w:pPr>
        <w:rPr>
          <w:bCs/>
          <w:iCs/>
          <w:sz w:val="28"/>
        </w:rPr>
      </w:pPr>
    </w:p>
    <w:p w14:paraId="20A5795C" w14:textId="72519201" w:rsidR="001001CC" w:rsidRDefault="00A375DE" w:rsidP="00585CDA">
      <w:r>
        <w:rPr>
          <w:noProof/>
        </w:rPr>
        <w:drawing>
          <wp:inline distT="0" distB="0" distL="0" distR="0" wp14:anchorId="30887B79" wp14:editId="62EE7D80">
            <wp:extent cx="6336030" cy="4566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CC">
        <w:t>Рассчитайте коэффициент готовности вычислительной системы:</w:t>
      </w:r>
    </w:p>
    <w:p w14:paraId="072D82D6" w14:textId="77777777" w:rsidR="001001CC" w:rsidRDefault="001001CC" w:rsidP="00585CDA">
      <w:r>
        <w:t xml:space="preserve">                                             (Округление до 6 значащих разрядов)</w:t>
      </w:r>
    </w:p>
    <w:p w14:paraId="7800F8FF" w14:textId="45EB75C9" w:rsidR="001001CC" w:rsidRPr="00A375DE" w:rsidRDefault="00A375DE" w:rsidP="00A375DE">
      <w:pPr>
        <w:jc w:val="center"/>
        <w:rPr>
          <w:sz w:val="28"/>
          <w:szCs w:val="28"/>
        </w:rPr>
      </w:pPr>
      <w:r w:rsidRPr="00A375DE">
        <w:rPr>
          <w:sz w:val="28"/>
          <w:szCs w:val="28"/>
        </w:rPr>
        <w:t>Рисунок 1 – Однопроцессорная ВС</w:t>
      </w:r>
    </w:p>
    <w:p w14:paraId="585D43C0" w14:textId="77777777" w:rsidR="001001CC" w:rsidRDefault="001001CC" w:rsidP="00585CDA"/>
    <w:p w14:paraId="0CFCF2FF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0AF4C9AF" w14:textId="0CC2C253" w:rsidR="001001CC" w:rsidRPr="00157142" w:rsidRDefault="00000000" w:rsidP="00585CDA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14:paraId="0109DE9D" w14:textId="3BB3CE9E" w:rsidR="00157142" w:rsidRPr="00157142" w:rsidRDefault="00000000" w:rsidP="00585CDA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7C0A4CAD" w14:textId="57525A10" w:rsidR="00157142" w:rsidRPr="00B738BF" w:rsidRDefault="00000000" w:rsidP="00585CDA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42CDC028" w14:textId="213062FB" w:rsidR="00B738BF" w:rsidRPr="00B738BF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5851FF7D" w14:textId="3954951A" w:rsidR="00B738BF" w:rsidRPr="00685CAC" w:rsidRDefault="00000000" w:rsidP="00585CDA">
      <w:pPr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525E7BF4" w14:textId="42B7BD75" w:rsidR="00685CAC" w:rsidRPr="00685CAC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67427914" w14:textId="4CB7FECF" w:rsidR="00B738BF" w:rsidRPr="00F806F5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49B726B0" w14:textId="13723E76" w:rsidR="00F806F5" w:rsidRPr="00B738BF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6BE9FAD0" w14:textId="77777777" w:rsidR="001001CC" w:rsidRPr="001001CC" w:rsidRDefault="001001CC" w:rsidP="00585CDA">
      <w:pPr>
        <w:rPr>
          <w:b/>
          <w:i/>
          <w:sz w:val="28"/>
        </w:rPr>
      </w:pPr>
    </w:p>
    <w:p w14:paraId="0A47FF44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Решение: </w:t>
      </w:r>
    </w:p>
    <w:p w14:paraId="0718975E" w14:textId="50ADEDCB" w:rsidR="001001CC" w:rsidRPr="002767F5" w:rsidRDefault="00000000" w:rsidP="00585CDA">
      <w:pPr>
        <w:rPr>
          <w:b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вс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0,985*0,849346*0,418886=0,350443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5573A573" w14:textId="2324B544" w:rsidR="001001CC" w:rsidRPr="00685CAC" w:rsidRDefault="00000000" w:rsidP="00585CDA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эффвс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0,985*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0,849346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0,418886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</w:rPr>
            <m:t>=0,014602.</m:t>
          </m:r>
        </m:oMath>
      </m:oMathPara>
    </w:p>
    <w:p w14:paraId="7E917B4B" w14:textId="3CCBB544" w:rsidR="001001CC" w:rsidRPr="001001CC" w:rsidRDefault="001001CC" w:rsidP="00585CDA">
      <w:pPr>
        <w:rPr>
          <w:b/>
          <w:sz w:val="32"/>
          <w:u w:val="single"/>
        </w:rPr>
      </w:pPr>
      <w:r w:rsidRPr="001001CC">
        <w:rPr>
          <w:b/>
          <w:sz w:val="32"/>
          <w:u w:val="single"/>
        </w:rPr>
        <w:t xml:space="preserve">Задание №2. </w:t>
      </w:r>
    </w:p>
    <w:p w14:paraId="2E33E4F5" w14:textId="77777777" w:rsidR="001001CC" w:rsidRPr="001001CC" w:rsidRDefault="001001CC" w:rsidP="00585CDA">
      <w:pPr>
        <w:rPr>
          <w:b/>
          <w:sz w:val="32"/>
          <w:u w:val="single"/>
        </w:rPr>
      </w:pPr>
    </w:p>
    <w:p w14:paraId="17E35676" w14:textId="03738A11" w:rsidR="001001CC" w:rsidRDefault="00685CAC" w:rsidP="00585CDA">
      <w:pPr>
        <w:rPr>
          <w:bCs/>
          <w:iCs/>
          <w:sz w:val="28"/>
        </w:rPr>
      </w:pPr>
      <w:r>
        <w:rPr>
          <w:bCs/>
          <w:iCs/>
          <w:sz w:val="28"/>
        </w:rPr>
        <w:t>Схема дуплексной ВС:</w:t>
      </w:r>
    </w:p>
    <w:p w14:paraId="02846853" w14:textId="77777777" w:rsidR="00685CAC" w:rsidRPr="00685CAC" w:rsidRDefault="00685CAC" w:rsidP="00585CDA">
      <w:pPr>
        <w:rPr>
          <w:bCs/>
          <w:iCs/>
          <w:sz w:val="28"/>
        </w:rPr>
      </w:pPr>
    </w:p>
    <w:p w14:paraId="07789CFA" w14:textId="28F2D68F" w:rsidR="001001CC" w:rsidRDefault="00A375DE" w:rsidP="00585CDA">
      <w:r>
        <w:rPr>
          <w:noProof/>
        </w:rPr>
        <w:drawing>
          <wp:inline distT="0" distB="0" distL="0" distR="0" wp14:anchorId="7EF58C12" wp14:editId="6A49B6B3">
            <wp:extent cx="6336030" cy="4566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CC">
        <w:t>Рассчитайте коэффициент готовности вычислительной системы:</w:t>
      </w:r>
    </w:p>
    <w:p w14:paraId="392AC776" w14:textId="2CA2E9D5" w:rsidR="001001CC" w:rsidRDefault="001001CC" w:rsidP="00585CDA">
      <w:r>
        <w:t xml:space="preserve">                                             (Округление до 7 значащих разрядов)</w:t>
      </w:r>
    </w:p>
    <w:p w14:paraId="00F15445" w14:textId="3EB9181A" w:rsidR="00685CAC" w:rsidRPr="00685CAC" w:rsidRDefault="00685CAC" w:rsidP="00685CAC">
      <w:pPr>
        <w:jc w:val="center"/>
        <w:rPr>
          <w:sz w:val="24"/>
          <w:szCs w:val="24"/>
        </w:rPr>
      </w:pPr>
      <w:r w:rsidRPr="00685CAC">
        <w:rPr>
          <w:sz w:val="24"/>
          <w:szCs w:val="24"/>
        </w:rPr>
        <w:t>Рисунок 2 – Дуплексная вычислительная система</w:t>
      </w:r>
    </w:p>
    <w:p w14:paraId="6CEB0431" w14:textId="77777777" w:rsidR="001001CC" w:rsidRDefault="001001CC" w:rsidP="00585CDA"/>
    <w:p w14:paraId="0F0CC2F1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79F43D5" w14:textId="77777777" w:rsidR="001001CC" w:rsidRPr="00390059" w:rsidRDefault="001001CC" w:rsidP="00585CDA">
      <w:pPr>
        <w:rPr>
          <w:bCs/>
          <w:iCs/>
          <w:sz w:val="28"/>
        </w:rPr>
      </w:pPr>
    </w:p>
    <w:p w14:paraId="1858CFE7" w14:textId="7EA80E9D" w:rsidR="00390059" w:rsidRPr="00390059" w:rsidRDefault="00000000" w:rsidP="00390059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222C9448" w14:textId="50946C8B" w:rsidR="00390059" w:rsidRPr="00390059" w:rsidRDefault="00000000" w:rsidP="00390059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61048735" w14:textId="4BAC4852" w:rsidR="00390059" w:rsidRPr="00390059" w:rsidRDefault="00000000" w:rsidP="00390059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p>
                  </m:sSubSup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0E627DB0" w14:textId="023D2FFF" w:rsidR="00390059" w:rsidRPr="00390059" w:rsidRDefault="00000000" w:rsidP="00390059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0066FC11" w14:textId="7FBD49FD" w:rsidR="00390059" w:rsidRPr="00390059" w:rsidRDefault="00000000" w:rsidP="00390059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p>
                  </m:sSubSup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40A9EB92" w14:textId="0D296B3B" w:rsidR="00390059" w:rsidRPr="00390059" w:rsidRDefault="00000000" w:rsidP="00390059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6195D1BD" w14:textId="77777777" w:rsidR="00390059" w:rsidRPr="00F806F5" w:rsidRDefault="00000000" w:rsidP="00390059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09036066" w14:textId="43AFD011" w:rsidR="00390059" w:rsidRPr="00390059" w:rsidRDefault="00000000" w:rsidP="00390059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1F1BEB05" w14:textId="77777777" w:rsidR="001001CC" w:rsidRPr="00390059" w:rsidRDefault="001001CC" w:rsidP="00585CDA">
      <w:pPr>
        <w:rPr>
          <w:bCs/>
          <w:iCs/>
          <w:sz w:val="28"/>
        </w:rPr>
      </w:pPr>
    </w:p>
    <w:p w14:paraId="0D13D704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Решение: </w:t>
      </w:r>
    </w:p>
    <w:p w14:paraId="4D2C70C5" w14:textId="77777777" w:rsidR="001001CC" w:rsidRPr="00390059" w:rsidRDefault="001001CC" w:rsidP="00585CDA">
      <w:pPr>
        <w:rPr>
          <w:bCs/>
          <w:iCs/>
          <w:sz w:val="28"/>
        </w:rPr>
      </w:pPr>
    </w:p>
    <w:p w14:paraId="56247ACC" w14:textId="39536E71" w:rsidR="00390059" w:rsidRPr="00390059" w:rsidRDefault="00000000" w:rsidP="00390059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0,985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=0,999775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3CEF17DF" w14:textId="29D8310C" w:rsidR="001001CC" w:rsidRPr="00523FE7" w:rsidRDefault="00000000" w:rsidP="00585CDA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0,849346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=0,977303;</m:t>
          </m:r>
        </m:oMath>
      </m:oMathPara>
    </w:p>
    <w:p w14:paraId="6310AF51" w14:textId="675E8247" w:rsidR="00523FE7" w:rsidRPr="00523FE7" w:rsidRDefault="00000000" w:rsidP="00585CDA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0,418886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=0,662306;</m:t>
          </m:r>
        </m:oMath>
      </m:oMathPara>
    </w:p>
    <w:p w14:paraId="201BD8B7" w14:textId="2A9CDD33" w:rsidR="00523FE7" w:rsidRPr="00F806F5" w:rsidRDefault="00000000" w:rsidP="00523FE7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0,999775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0,977303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0,662306=0,6471297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486F0680" w14:textId="071BEE02" w:rsidR="00387FC5" w:rsidRPr="00387FC5" w:rsidRDefault="00000000" w:rsidP="00387FC5">
      <w:pPr>
        <w:jc w:val="center"/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=0,4925*0,122163*0,055192=0,003320.</m:t>
          </m:r>
        </m:oMath>
      </m:oMathPara>
    </w:p>
    <w:p w14:paraId="07445C41" w14:textId="77777777" w:rsidR="00387FC5" w:rsidRDefault="00387FC5" w:rsidP="00387FC5">
      <w:pPr>
        <w:jc w:val="center"/>
        <w:rPr>
          <w:bCs/>
          <w:iCs/>
        </w:rPr>
      </w:pPr>
    </w:p>
    <w:p w14:paraId="5F942B2C" w14:textId="0B229306" w:rsidR="001001CC" w:rsidRPr="00A87037" w:rsidRDefault="001001CC" w:rsidP="00387FC5">
      <w:pPr>
        <w:rPr>
          <w:bCs/>
          <w:i/>
          <w:iCs/>
          <w:sz w:val="28"/>
        </w:rPr>
      </w:pPr>
      <w:r w:rsidRPr="001001CC">
        <w:rPr>
          <w:b/>
          <w:sz w:val="32"/>
          <w:u w:val="single"/>
        </w:rPr>
        <w:t>Задание №3.</w:t>
      </w:r>
    </w:p>
    <w:p w14:paraId="14833C6B" w14:textId="77777777" w:rsidR="00067BC3" w:rsidRDefault="00067BC3" w:rsidP="00585CDA">
      <w:pPr>
        <w:rPr>
          <w:b/>
          <w:sz w:val="32"/>
          <w:u w:val="single"/>
        </w:rPr>
      </w:pPr>
    </w:p>
    <w:p w14:paraId="5CB1CB4D" w14:textId="31EE0D5B" w:rsidR="001001CC" w:rsidRDefault="00A87037" w:rsidP="00585CDA">
      <w:pPr>
        <w:rPr>
          <w:bCs/>
          <w:iCs/>
          <w:sz w:val="28"/>
        </w:rPr>
      </w:pPr>
      <w:r>
        <w:rPr>
          <w:bCs/>
          <w:iCs/>
          <w:sz w:val="28"/>
        </w:rPr>
        <w:t>Схема триплексной ВС:</w:t>
      </w:r>
    </w:p>
    <w:p w14:paraId="490BFC20" w14:textId="77777777" w:rsidR="00DC1C6C" w:rsidRPr="00A87037" w:rsidRDefault="00DC1C6C" w:rsidP="00585CDA">
      <w:pPr>
        <w:rPr>
          <w:bCs/>
          <w:iCs/>
          <w:sz w:val="28"/>
        </w:rPr>
      </w:pPr>
    </w:p>
    <w:p w14:paraId="2BD120B7" w14:textId="340C9A42" w:rsidR="001001CC" w:rsidRDefault="00A375DE" w:rsidP="00585CDA">
      <w:r>
        <w:rPr>
          <w:noProof/>
        </w:rPr>
        <w:drawing>
          <wp:inline distT="0" distB="0" distL="0" distR="0" wp14:anchorId="2D0B9ACE" wp14:editId="092A3A56">
            <wp:extent cx="6336030" cy="4566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CC">
        <w:t>Рассчитайте коэффициент готовности вычислительной системы:</w:t>
      </w:r>
    </w:p>
    <w:p w14:paraId="10E0DADC" w14:textId="7ADC301D" w:rsidR="001001CC" w:rsidRDefault="001001CC" w:rsidP="00585CDA">
      <w:r>
        <w:t xml:space="preserve">                                             (Округление до 6 значащих разрядов)</w:t>
      </w:r>
    </w:p>
    <w:p w14:paraId="6C2EBAF3" w14:textId="0DC27CC0" w:rsidR="00A87037" w:rsidRPr="00A87037" w:rsidRDefault="00A87037" w:rsidP="00A87037">
      <w:pPr>
        <w:jc w:val="center"/>
        <w:rPr>
          <w:sz w:val="24"/>
          <w:szCs w:val="24"/>
        </w:rPr>
      </w:pPr>
      <w:r w:rsidRPr="00A87037">
        <w:rPr>
          <w:sz w:val="24"/>
          <w:szCs w:val="24"/>
        </w:rPr>
        <w:t>Рисунок 3 – Триплексная вычислительная система</w:t>
      </w:r>
    </w:p>
    <w:p w14:paraId="298CA3FD" w14:textId="77777777" w:rsidR="001001CC" w:rsidRDefault="001001CC" w:rsidP="00585CDA"/>
    <w:p w14:paraId="137BDC2E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E1A7346" w14:textId="042E23E0" w:rsidR="00387FC5" w:rsidRPr="00390059" w:rsidRDefault="00000000" w:rsidP="00387F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57C55018" w14:textId="156C7D88" w:rsidR="00387FC5" w:rsidRPr="00390059" w:rsidRDefault="00000000" w:rsidP="00387FC5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479E98BD" w14:textId="51841C79" w:rsidR="00387FC5" w:rsidRPr="00390059" w:rsidRDefault="00000000" w:rsidP="00387F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p>
                  </m:sSubSup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2A565358" w14:textId="0601203D" w:rsidR="00387FC5" w:rsidRPr="00390059" w:rsidRDefault="00000000" w:rsidP="00387FC5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4CC811C9" w14:textId="7B3178FF" w:rsidR="00387FC5" w:rsidRPr="00390059" w:rsidRDefault="00000000" w:rsidP="00387F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p>
                  </m:sSubSup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325F3C6A" w14:textId="198F3043" w:rsidR="00387FC5" w:rsidRPr="00390059" w:rsidRDefault="00000000" w:rsidP="00387FC5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0A9D73AC" w14:textId="77777777" w:rsidR="00387FC5" w:rsidRPr="00F806F5" w:rsidRDefault="00000000" w:rsidP="00387F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556B33B2" w14:textId="3DB08E9E" w:rsidR="00387FC5" w:rsidRPr="00390059" w:rsidRDefault="00000000" w:rsidP="00387F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0CAB25EF" w14:textId="77777777" w:rsidR="00387FC5" w:rsidRPr="00390059" w:rsidRDefault="00387FC5" w:rsidP="00387FC5">
      <w:pPr>
        <w:rPr>
          <w:bCs/>
          <w:iCs/>
          <w:sz w:val="28"/>
        </w:rPr>
      </w:pPr>
    </w:p>
    <w:p w14:paraId="17043C85" w14:textId="035216DA" w:rsidR="00387FC5" w:rsidRPr="00A87037" w:rsidRDefault="00387FC5" w:rsidP="00387FC5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Решение: </w:t>
      </w:r>
    </w:p>
    <w:p w14:paraId="18926939" w14:textId="6A82E9B5" w:rsidR="00387FC5" w:rsidRPr="00390059" w:rsidRDefault="00000000" w:rsidP="00387F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0,985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=0,999996625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43DB7E4F" w14:textId="4F4C6F9E" w:rsidR="00387FC5" w:rsidRPr="00523FE7" w:rsidRDefault="00000000" w:rsidP="00387F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0,849346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=0,99658066224;</m:t>
          </m:r>
        </m:oMath>
      </m:oMathPara>
    </w:p>
    <w:p w14:paraId="568964EE" w14:textId="5ADEE869" w:rsidR="00387FC5" w:rsidRPr="00523FE7" w:rsidRDefault="00000000" w:rsidP="00387F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0,418886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=0,80376159048;</m:t>
          </m:r>
        </m:oMath>
      </m:oMathPara>
    </w:p>
    <w:p w14:paraId="6FF1DC32" w14:textId="530F7A29" w:rsidR="00387FC5" w:rsidRPr="00F806F5" w:rsidRDefault="00000000" w:rsidP="00387F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0,999996625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0,99658066224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0,80376159048=0,801011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121806E7" w14:textId="5A83B97E" w:rsidR="001001CC" w:rsidRPr="00A87037" w:rsidRDefault="00000000" w:rsidP="00A87037">
      <w:pPr>
        <w:jc w:val="center"/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=0,33333220833*0,33219355408*0,26792053016=0,029667.</m:t>
          </m:r>
        </m:oMath>
      </m:oMathPara>
    </w:p>
    <w:p w14:paraId="22C7D06C" w14:textId="77777777" w:rsidR="001001CC" w:rsidRPr="001001CC" w:rsidRDefault="001001CC" w:rsidP="00585CDA">
      <w:pPr>
        <w:rPr>
          <w:b/>
          <w:i/>
          <w:sz w:val="28"/>
        </w:rPr>
      </w:pPr>
    </w:p>
    <w:p w14:paraId="669389F0" w14:textId="02AA1B23" w:rsidR="001001CC" w:rsidRPr="001001CC" w:rsidRDefault="001001CC" w:rsidP="00585CDA">
      <w:pPr>
        <w:rPr>
          <w:b/>
          <w:sz w:val="32"/>
          <w:u w:val="single"/>
        </w:rPr>
      </w:pPr>
      <w:r w:rsidRPr="001001CC">
        <w:rPr>
          <w:b/>
          <w:sz w:val="32"/>
          <w:u w:val="single"/>
        </w:rPr>
        <w:t xml:space="preserve">Задание №4. </w:t>
      </w:r>
    </w:p>
    <w:p w14:paraId="451F99B3" w14:textId="77777777" w:rsidR="001001CC" w:rsidRPr="001001CC" w:rsidRDefault="001001CC" w:rsidP="00585CDA">
      <w:pPr>
        <w:rPr>
          <w:b/>
          <w:sz w:val="32"/>
          <w:u w:val="single"/>
        </w:rPr>
      </w:pPr>
    </w:p>
    <w:p w14:paraId="685835E0" w14:textId="51BE3310" w:rsidR="001001CC" w:rsidRDefault="00A87037" w:rsidP="00585CDA">
      <w:pPr>
        <w:rPr>
          <w:bCs/>
          <w:iCs/>
          <w:sz w:val="28"/>
        </w:rPr>
      </w:pPr>
      <w:r>
        <w:rPr>
          <w:bCs/>
          <w:iCs/>
          <w:sz w:val="28"/>
        </w:rPr>
        <w:t xml:space="preserve">Схема </w:t>
      </w:r>
      <w:r w:rsidR="00112C0F">
        <w:rPr>
          <w:bCs/>
          <w:iCs/>
          <w:sz w:val="28"/>
        </w:rPr>
        <w:t xml:space="preserve">двухпроцессорной ВС с одним резервным блоком памяти и </w:t>
      </w:r>
      <w:r w:rsidR="001C50F4">
        <w:rPr>
          <w:bCs/>
          <w:iCs/>
          <w:sz w:val="28"/>
        </w:rPr>
        <w:t xml:space="preserve">одним резервным </w:t>
      </w:r>
      <w:r w:rsidR="00112C0F">
        <w:rPr>
          <w:bCs/>
          <w:iCs/>
          <w:sz w:val="28"/>
        </w:rPr>
        <w:t>устройством ввода-вывода:</w:t>
      </w:r>
    </w:p>
    <w:p w14:paraId="08B9D8A3" w14:textId="77777777" w:rsidR="001E4806" w:rsidRPr="00112C0F" w:rsidRDefault="001E4806" w:rsidP="00585CDA">
      <w:pPr>
        <w:rPr>
          <w:bCs/>
          <w:iCs/>
          <w:sz w:val="28"/>
        </w:rPr>
      </w:pPr>
    </w:p>
    <w:p w14:paraId="1B17C804" w14:textId="45860CF8" w:rsidR="001001CC" w:rsidRDefault="00A375DE" w:rsidP="00585CDA">
      <w:r>
        <w:rPr>
          <w:noProof/>
        </w:rPr>
        <w:drawing>
          <wp:inline distT="0" distB="0" distL="0" distR="0" wp14:anchorId="313EABE0" wp14:editId="68815AD2">
            <wp:extent cx="6336030" cy="4566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CC">
        <w:t>Рассчитайте коэффициент готовности вычислительной системы:</w:t>
      </w:r>
    </w:p>
    <w:p w14:paraId="7A60FBAB" w14:textId="7F43618A" w:rsidR="001001CC" w:rsidRDefault="001001CC" w:rsidP="00585CDA">
      <w:r>
        <w:t xml:space="preserve">                                             (Округление до 6 значащих разрядов)</w:t>
      </w:r>
    </w:p>
    <w:p w14:paraId="75A3D47E" w14:textId="19BE5A15" w:rsidR="001001CC" w:rsidRPr="001566E7" w:rsidRDefault="00A87037" w:rsidP="001566E7">
      <w:pPr>
        <w:jc w:val="center"/>
        <w:rPr>
          <w:sz w:val="24"/>
          <w:szCs w:val="24"/>
        </w:rPr>
      </w:pPr>
      <w:r w:rsidRPr="00DB6438">
        <w:rPr>
          <w:sz w:val="28"/>
          <w:szCs w:val="28"/>
        </w:rPr>
        <w:lastRenderedPageBreak/>
        <w:t xml:space="preserve">Рисунок 4 </w:t>
      </w:r>
      <w:r w:rsidRPr="00A87037">
        <w:rPr>
          <w:sz w:val="24"/>
          <w:szCs w:val="24"/>
        </w:rPr>
        <w:t xml:space="preserve">– </w:t>
      </w:r>
      <w:r w:rsidR="00112C0F">
        <w:rPr>
          <w:bCs/>
          <w:iCs/>
          <w:sz w:val="28"/>
        </w:rPr>
        <w:t xml:space="preserve">Двухпроцессорная ВС с одним резервным блоком памяти и </w:t>
      </w:r>
      <w:r w:rsidR="001C50F4">
        <w:rPr>
          <w:bCs/>
          <w:iCs/>
          <w:sz w:val="28"/>
        </w:rPr>
        <w:t xml:space="preserve">одним резервным </w:t>
      </w:r>
      <w:r w:rsidR="00112C0F">
        <w:rPr>
          <w:bCs/>
          <w:iCs/>
          <w:sz w:val="28"/>
        </w:rPr>
        <w:t>устройством ввода-вывода</w:t>
      </w:r>
    </w:p>
    <w:p w14:paraId="291BCBE7" w14:textId="77777777" w:rsidR="001001CC" w:rsidRDefault="001001CC" w:rsidP="00585CDA"/>
    <w:p w14:paraId="2A6A2693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45569E15" w14:textId="77777777" w:rsidR="001001CC" w:rsidRPr="00112C0F" w:rsidRDefault="001001CC" w:rsidP="00585CDA">
      <w:pPr>
        <w:rPr>
          <w:bCs/>
          <w:iCs/>
          <w:sz w:val="28"/>
        </w:rPr>
      </w:pPr>
    </w:p>
    <w:p w14:paraId="26FB6CD0" w14:textId="057C697F" w:rsidR="001001CC" w:rsidRPr="00112C0F" w:rsidRDefault="00000000" w:rsidP="00585C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m,n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14:paraId="10E7D647" w14:textId="5E9C52BB" w:rsidR="00112C0F" w:rsidRPr="00112C0F" w:rsidRDefault="00000000" w:rsidP="00585CDA">
      <w:pPr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CAB3CD6" w14:textId="7B736F02" w:rsidR="00112C0F" w:rsidRPr="00157142" w:rsidRDefault="00000000" w:rsidP="00112C0F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0049CF6A" w14:textId="5C8F7107" w:rsidR="00112C0F" w:rsidRPr="00157142" w:rsidRDefault="00000000" w:rsidP="00112C0F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2AA6B7C0" w14:textId="25B1DF09" w:rsidR="00112C0F" w:rsidRPr="00B738BF" w:rsidRDefault="00000000" w:rsidP="00112C0F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4,5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5,5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14:paraId="58E41AF7" w14:textId="50EC5D55" w:rsidR="00112C0F" w:rsidRPr="00B738BF" w:rsidRDefault="00000000" w:rsidP="00112C0F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41EB5244" w14:textId="34D68440" w:rsidR="00112C0F" w:rsidRPr="00685CAC" w:rsidRDefault="00000000" w:rsidP="00112C0F">
      <w:pPr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6,7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7,7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7BBFE10D" w14:textId="1BD9B7D2" w:rsidR="00112C0F" w:rsidRPr="00685CAC" w:rsidRDefault="00000000" w:rsidP="00112C0F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0B29B493" w14:textId="77777777" w:rsidR="00112C0F" w:rsidRPr="00F806F5" w:rsidRDefault="00000000" w:rsidP="00112C0F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168A3198" w14:textId="0B716F0F" w:rsidR="001001CC" w:rsidRPr="001566E7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057AAAD2" w14:textId="4B580981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Решение: </w:t>
      </w:r>
    </w:p>
    <w:p w14:paraId="78676172" w14:textId="2D42EDD1" w:rsidR="00112C0F" w:rsidRPr="001C50F4" w:rsidRDefault="00000000" w:rsidP="00112C0F">
      <w:pPr>
        <w:rPr>
          <w:bCs/>
          <w:i/>
          <w:iCs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=0,970225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311237CB" w14:textId="47D5DB5B" w:rsidR="00112C0F" w:rsidRPr="001C50F4" w:rsidRDefault="00000000" w:rsidP="00112C0F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4,5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5,5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5-4</m:t>
              </m:r>
            </m:sup>
          </m:sSup>
          <m:r>
            <w:rPr>
              <w:rFonts w:ascii="Cambria Math" w:hAnsi="Cambria Math"/>
              <w:sz w:val="28"/>
            </w:rPr>
            <m:t>)+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5-5</m:t>
              </m:r>
            </m:sup>
          </m:sSup>
          <m:r>
            <w:rPr>
              <w:rFonts w:ascii="Cambria Math" w:hAnsi="Cambria Math"/>
              <w:sz w:val="28"/>
            </w:rPr>
            <m:t>)==(5*0,84934656*0,04)+(1*0,8153726976*1)=0,9852420096;</m:t>
          </m:r>
        </m:oMath>
      </m:oMathPara>
    </w:p>
    <w:p w14:paraId="724CFDBC" w14:textId="77777777" w:rsidR="001C50F4" w:rsidRPr="00F536D5" w:rsidRDefault="001C50F4" w:rsidP="00112C0F">
      <w:pPr>
        <w:rPr>
          <w:bCs/>
          <w:i/>
          <w:iCs/>
          <w:sz w:val="28"/>
        </w:rPr>
      </w:pPr>
    </w:p>
    <w:p w14:paraId="22F33772" w14:textId="208DCA0C" w:rsidR="00112C0F" w:rsidRPr="0094435B" w:rsidRDefault="00000000" w:rsidP="00112C0F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6,7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7,7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6-7</m:t>
              </m:r>
            </m:sup>
          </m:sSup>
          <m:r>
            <w:rPr>
              <w:rFonts w:ascii="Cambria Math" w:hAnsi="Cambria Math"/>
              <w:sz w:val="28"/>
            </w:rPr>
            <m:t>)+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7-7</m:t>
              </m:r>
            </m:sup>
          </m:sSup>
          <m:r>
            <w:rPr>
              <w:rFonts w:ascii="Cambria Math" w:hAnsi="Cambria Math"/>
              <w:sz w:val="28"/>
            </w:rPr>
            <m:t>)==(7*0,41888677081*0,135)+(1*0,36233705675*1)==0,75818505516;</m:t>
          </m:r>
        </m:oMath>
      </m:oMathPara>
    </w:p>
    <w:p w14:paraId="6AB98532" w14:textId="77777777" w:rsidR="001C50F4" w:rsidRPr="001C50F4" w:rsidRDefault="001C50F4" w:rsidP="00112C0F">
      <w:pPr>
        <w:rPr>
          <w:bCs/>
          <w:i/>
          <w:iCs/>
          <w:sz w:val="28"/>
        </w:rPr>
      </w:pPr>
    </w:p>
    <w:p w14:paraId="67A2DBF1" w14:textId="48C8CDB4" w:rsidR="00112C0F" w:rsidRPr="00F806F5" w:rsidRDefault="00000000" w:rsidP="00112C0F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0,970225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0,9852420096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0,75818505516=0,724754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3952A1EE" w14:textId="7CABBED1" w:rsidR="001001CC" w:rsidRPr="001C50F4" w:rsidRDefault="00000000" w:rsidP="001C50F4">
      <w:pPr>
        <w:jc w:val="center"/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=0,4851125*0,19704840192*0,10831215073=0,010354.</m:t>
          </m:r>
        </m:oMath>
      </m:oMathPara>
    </w:p>
    <w:p w14:paraId="740DAAA2" w14:textId="77777777" w:rsidR="001566E7" w:rsidRDefault="001566E7" w:rsidP="00585CDA"/>
    <w:p w14:paraId="321B001A" w14:textId="552B2A96" w:rsidR="001001CC" w:rsidRPr="001001CC" w:rsidRDefault="001001CC" w:rsidP="00585CDA">
      <w:pPr>
        <w:rPr>
          <w:b/>
          <w:sz w:val="32"/>
          <w:u w:val="single"/>
        </w:rPr>
      </w:pPr>
      <w:r w:rsidRPr="001001CC">
        <w:rPr>
          <w:b/>
          <w:sz w:val="32"/>
          <w:u w:val="single"/>
        </w:rPr>
        <w:t xml:space="preserve">Задание №5. </w:t>
      </w:r>
    </w:p>
    <w:p w14:paraId="50DFBAB7" w14:textId="77777777" w:rsidR="001001CC" w:rsidRPr="001001CC" w:rsidRDefault="001001CC" w:rsidP="00585CDA">
      <w:pPr>
        <w:rPr>
          <w:b/>
          <w:sz w:val="32"/>
          <w:u w:val="single"/>
        </w:rPr>
      </w:pPr>
    </w:p>
    <w:p w14:paraId="0B8EB47E" w14:textId="2400EF8B" w:rsidR="00DB6438" w:rsidRDefault="00DB6438" w:rsidP="00DB6438">
      <w:pPr>
        <w:rPr>
          <w:bCs/>
          <w:iCs/>
          <w:sz w:val="28"/>
        </w:rPr>
      </w:pPr>
      <w:r>
        <w:rPr>
          <w:bCs/>
          <w:iCs/>
          <w:sz w:val="28"/>
        </w:rPr>
        <w:t>Схема двухпроцессорной ВС с 2 резервными блоками памяти и 2 резервными блоками устройства ввода-вывода:</w:t>
      </w:r>
    </w:p>
    <w:p w14:paraId="320ACD15" w14:textId="7CAEF520" w:rsidR="001001CC" w:rsidRPr="001001CC" w:rsidRDefault="001001CC" w:rsidP="00585CDA">
      <w:pPr>
        <w:rPr>
          <w:b/>
          <w:i/>
          <w:sz w:val="28"/>
        </w:rPr>
      </w:pPr>
    </w:p>
    <w:p w14:paraId="636A66DC" w14:textId="40EB977B" w:rsidR="001001CC" w:rsidRDefault="00A375DE" w:rsidP="00585CDA">
      <w:r>
        <w:rPr>
          <w:noProof/>
        </w:rPr>
        <w:lastRenderedPageBreak/>
        <w:drawing>
          <wp:inline distT="0" distB="0" distL="0" distR="0" wp14:anchorId="4C547E73" wp14:editId="67CD0FFF">
            <wp:extent cx="6336030" cy="456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CC">
        <w:t>Рассчитайте коэффициент готовности вычислительной системы:</w:t>
      </w:r>
    </w:p>
    <w:p w14:paraId="03F8E3A9" w14:textId="44AE3105" w:rsidR="001001CC" w:rsidRDefault="001001CC" w:rsidP="00585CDA">
      <w:r>
        <w:t xml:space="preserve">                                             (Округление до 6 значащих разрядов)</w:t>
      </w:r>
    </w:p>
    <w:p w14:paraId="08CF7771" w14:textId="7B2FE805" w:rsidR="00DB6438" w:rsidRPr="00A87037" w:rsidRDefault="00DB6438" w:rsidP="00DB6438">
      <w:pPr>
        <w:jc w:val="center"/>
        <w:rPr>
          <w:sz w:val="24"/>
          <w:szCs w:val="24"/>
        </w:rPr>
      </w:pPr>
      <w:r w:rsidRPr="00DB643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DB6438">
        <w:rPr>
          <w:sz w:val="28"/>
          <w:szCs w:val="28"/>
        </w:rPr>
        <w:t xml:space="preserve"> </w:t>
      </w:r>
      <w:r w:rsidRPr="00A87037">
        <w:rPr>
          <w:sz w:val="24"/>
          <w:szCs w:val="24"/>
        </w:rPr>
        <w:t xml:space="preserve">– </w:t>
      </w:r>
      <w:r>
        <w:rPr>
          <w:bCs/>
          <w:iCs/>
          <w:sz w:val="28"/>
        </w:rPr>
        <w:t>Двухпроцессорная ВС с 2 резервными блоками памяти и 2 резервными блоками устройства ввода-вывода</w:t>
      </w:r>
    </w:p>
    <w:p w14:paraId="5939B64B" w14:textId="77777777" w:rsidR="001001CC" w:rsidRDefault="001001CC" w:rsidP="00585CDA"/>
    <w:p w14:paraId="16133D08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B1910F4" w14:textId="77777777" w:rsidR="001001CC" w:rsidRPr="001001CC" w:rsidRDefault="001001CC" w:rsidP="00585CDA">
      <w:pPr>
        <w:rPr>
          <w:b/>
          <w:i/>
          <w:sz w:val="28"/>
        </w:rPr>
      </w:pPr>
    </w:p>
    <w:p w14:paraId="561D92D7" w14:textId="77777777" w:rsidR="009020C5" w:rsidRPr="00112C0F" w:rsidRDefault="00000000" w:rsidP="009020C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m,n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14:paraId="4797362B" w14:textId="77777777" w:rsidR="009020C5" w:rsidRPr="00112C0F" w:rsidRDefault="00000000" w:rsidP="009020C5">
      <w:pPr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F05F753" w14:textId="77777777" w:rsidR="009020C5" w:rsidRPr="00157142" w:rsidRDefault="00000000" w:rsidP="009020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72EDED9C" w14:textId="77777777" w:rsidR="009020C5" w:rsidRPr="00157142" w:rsidRDefault="00000000" w:rsidP="009020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2CC17E4C" w14:textId="0E711E0B" w:rsidR="009020C5" w:rsidRPr="00B738BF" w:rsidRDefault="00000000" w:rsidP="009020C5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4,6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5,6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6,6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14:paraId="1616F092" w14:textId="4F141903" w:rsidR="009020C5" w:rsidRPr="00B738BF" w:rsidRDefault="00000000" w:rsidP="009020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0917C50B" w14:textId="085F3372" w:rsidR="009020C5" w:rsidRPr="00685CAC" w:rsidRDefault="00000000" w:rsidP="009020C5">
      <w:pPr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6,8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7,8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8,8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6FEEECB8" w14:textId="47BADF26" w:rsidR="009020C5" w:rsidRPr="00685CAC" w:rsidRDefault="00000000" w:rsidP="009020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3BFC31C0" w14:textId="77777777" w:rsidR="009020C5" w:rsidRPr="00F806F5" w:rsidRDefault="00000000" w:rsidP="009020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0BAC5190" w14:textId="4F59ED16" w:rsidR="001001CC" w:rsidRPr="009020C5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6CC1AA98" w14:textId="7AB6966C" w:rsidR="001001CC" w:rsidRDefault="001001CC" w:rsidP="00585CDA">
      <w:pPr>
        <w:rPr>
          <w:b/>
          <w:i/>
          <w:sz w:val="28"/>
        </w:rPr>
      </w:pPr>
    </w:p>
    <w:p w14:paraId="49B5B59B" w14:textId="77777777" w:rsidR="0094435B" w:rsidRPr="001001CC" w:rsidRDefault="0094435B" w:rsidP="00585CDA">
      <w:pPr>
        <w:rPr>
          <w:b/>
          <w:i/>
          <w:sz w:val="28"/>
        </w:rPr>
      </w:pPr>
    </w:p>
    <w:p w14:paraId="7BB2607E" w14:textId="0BDEB844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lastRenderedPageBreak/>
        <w:t xml:space="preserve">   Решение: </w:t>
      </w:r>
    </w:p>
    <w:p w14:paraId="4F30D9B8" w14:textId="77777777" w:rsidR="009020C5" w:rsidRPr="001C50F4" w:rsidRDefault="00000000" w:rsidP="009020C5">
      <w:pPr>
        <w:rPr>
          <w:bCs/>
          <w:i/>
          <w:iCs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=0,970225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201D3792" w14:textId="24D32B7F" w:rsidR="009020C5" w:rsidRPr="001C50F4" w:rsidRDefault="00000000" w:rsidP="009020C5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4,6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5,6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6,6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6-4</m:t>
              </m:r>
            </m:sup>
          </m:sSup>
          <m:r>
            <w:rPr>
              <w:rFonts w:ascii="Cambria Math" w:hAnsi="Cambria Math"/>
              <w:sz w:val="28"/>
            </w:rPr>
            <m:t>)+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6-5</m:t>
              </m:r>
            </m:sup>
          </m:sSup>
          <m:r>
            <w:rPr>
              <w:rFonts w:ascii="Cambria Math" w:hAnsi="Cambria Math"/>
              <w:sz w:val="28"/>
            </w:rPr>
            <m:t>)+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6-6</m:t>
              </m:r>
            </m:sup>
          </m:sSup>
          <m:r>
            <w:rPr>
              <w:rFonts w:ascii="Cambria Math" w:hAnsi="Cambria Math"/>
              <w:sz w:val="28"/>
            </w:rPr>
            <m:t>)=(15*0,84934656*0,0016)+(6*0,8153726976*0,04)+(1*0,78275778969*1)=0,99883155455;</m:t>
          </m:r>
        </m:oMath>
      </m:oMathPara>
    </w:p>
    <w:p w14:paraId="1BE999B5" w14:textId="77777777" w:rsidR="009020C5" w:rsidRPr="00F536D5" w:rsidRDefault="009020C5" w:rsidP="009020C5">
      <w:pPr>
        <w:rPr>
          <w:bCs/>
          <w:i/>
          <w:iCs/>
          <w:sz w:val="28"/>
        </w:rPr>
      </w:pPr>
    </w:p>
    <w:p w14:paraId="6BBA7B09" w14:textId="5CD96074" w:rsidR="009020C5" w:rsidRPr="001C50F4" w:rsidRDefault="00000000" w:rsidP="009020C5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6,8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7,8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8,8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8-6</m:t>
              </m:r>
            </m:sup>
          </m:sSup>
          <m:r>
            <w:rPr>
              <w:rFonts w:ascii="Cambria Math" w:hAnsi="Cambria Math"/>
              <w:sz w:val="28"/>
            </w:rPr>
            <m:t>)+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8-7</m:t>
              </m:r>
            </m:sup>
          </m:sSup>
          <m:r>
            <w:rPr>
              <w:rFonts w:ascii="Cambria Math" w:hAnsi="Cambria Math"/>
              <w:sz w:val="28"/>
            </w:rPr>
            <m:t>)+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8-8</m:t>
              </m:r>
            </m:sup>
          </m:sSup>
          <m:r>
            <w:rPr>
              <w:rFonts w:ascii="Cambria Math" w:hAnsi="Cambria Math"/>
              <w:sz w:val="28"/>
            </w:rPr>
            <m:t>)=(28*0,41888677081*0,018225)+(8*0,36233705675*0,135)+(1*0,31342155409*1)=0,91850349452;</m:t>
          </m:r>
        </m:oMath>
      </m:oMathPara>
    </w:p>
    <w:p w14:paraId="6C0EF0A4" w14:textId="77777777" w:rsidR="009020C5" w:rsidRPr="001C50F4" w:rsidRDefault="009020C5" w:rsidP="009020C5">
      <w:pPr>
        <w:rPr>
          <w:bCs/>
          <w:i/>
          <w:iCs/>
          <w:sz w:val="28"/>
        </w:rPr>
      </w:pPr>
    </w:p>
    <w:p w14:paraId="1432C4D5" w14:textId="5E75CC5A" w:rsidR="009020C5" w:rsidRPr="00F806F5" w:rsidRDefault="00000000" w:rsidP="009020C5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0,970225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0,99883155455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0,91850349452=0,890114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1F90975D" w14:textId="588C4092" w:rsidR="001001CC" w:rsidRPr="001566E7" w:rsidRDefault="00000000" w:rsidP="001566E7">
      <w:pPr>
        <w:jc w:val="center"/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=0,4851125*0,16647192575*0,11481293681=0,009272.</m:t>
          </m:r>
        </m:oMath>
      </m:oMathPara>
    </w:p>
    <w:p w14:paraId="628F130D" w14:textId="77777777" w:rsidR="001566E7" w:rsidRDefault="001566E7" w:rsidP="00585CDA"/>
    <w:p w14:paraId="195C3D7D" w14:textId="061680BD" w:rsidR="001001CC" w:rsidRDefault="001001CC" w:rsidP="00585CDA">
      <w:pPr>
        <w:rPr>
          <w:b/>
          <w:sz w:val="32"/>
          <w:u w:val="single"/>
        </w:rPr>
      </w:pPr>
      <w:r w:rsidRPr="001001CC">
        <w:rPr>
          <w:b/>
          <w:sz w:val="32"/>
          <w:u w:val="single"/>
        </w:rPr>
        <w:t xml:space="preserve">Задание №6. </w:t>
      </w:r>
    </w:p>
    <w:p w14:paraId="28559832" w14:textId="77777777" w:rsidR="00F24468" w:rsidRPr="001001CC" w:rsidRDefault="00F24468" w:rsidP="00585CDA">
      <w:pPr>
        <w:rPr>
          <w:b/>
          <w:sz w:val="32"/>
          <w:u w:val="single"/>
        </w:rPr>
      </w:pPr>
    </w:p>
    <w:p w14:paraId="02AFA0A8" w14:textId="1E51E5E2" w:rsidR="001001CC" w:rsidRDefault="00DB6438" w:rsidP="00585CDA">
      <w:pPr>
        <w:rPr>
          <w:bCs/>
          <w:iCs/>
          <w:sz w:val="28"/>
        </w:rPr>
      </w:pPr>
      <w:r>
        <w:rPr>
          <w:bCs/>
          <w:iCs/>
          <w:sz w:val="28"/>
        </w:rPr>
        <w:t>Схема двухпроцессорной ВС с 4 резервными блоками памяти и 6 резервными блоками устройства ввода-вывода:</w:t>
      </w:r>
    </w:p>
    <w:p w14:paraId="46ECD0E3" w14:textId="77777777" w:rsidR="00F24468" w:rsidRPr="00DB6438" w:rsidRDefault="00F24468" w:rsidP="00585CDA">
      <w:pPr>
        <w:rPr>
          <w:bCs/>
          <w:iCs/>
          <w:sz w:val="28"/>
        </w:rPr>
      </w:pPr>
    </w:p>
    <w:p w14:paraId="26B30202" w14:textId="060EF93A" w:rsidR="001001CC" w:rsidRDefault="00A375DE" w:rsidP="00585CDA">
      <w:r>
        <w:rPr>
          <w:noProof/>
        </w:rPr>
        <w:drawing>
          <wp:inline distT="0" distB="0" distL="0" distR="0" wp14:anchorId="6083E5F4" wp14:editId="3AE1DE03">
            <wp:extent cx="6336030" cy="4566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CC">
        <w:t>Рассчитайте коэффициент готовности вычислительной системы:</w:t>
      </w:r>
    </w:p>
    <w:p w14:paraId="3C60CA51" w14:textId="08F64237" w:rsidR="001001CC" w:rsidRDefault="001001CC" w:rsidP="00585CDA">
      <w:r>
        <w:t xml:space="preserve">                                             (Округление до 6 значащих разрядов)</w:t>
      </w:r>
    </w:p>
    <w:p w14:paraId="219CAFCF" w14:textId="7F402BEE" w:rsidR="00DB6438" w:rsidRPr="00A87037" w:rsidRDefault="00DB6438" w:rsidP="00DB6438">
      <w:pPr>
        <w:jc w:val="center"/>
        <w:rPr>
          <w:sz w:val="24"/>
          <w:szCs w:val="24"/>
        </w:rPr>
      </w:pPr>
      <w:r w:rsidRPr="00DB643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DB6438">
        <w:rPr>
          <w:sz w:val="28"/>
          <w:szCs w:val="28"/>
        </w:rPr>
        <w:t xml:space="preserve"> </w:t>
      </w:r>
      <w:r w:rsidRPr="00A87037">
        <w:rPr>
          <w:sz w:val="24"/>
          <w:szCs w:val="24"/>
        </w:rPr>
        <w:t xml:space="preserve">– </w:t>
      </w:r>
      <w:r>
        <w:rPr>
          <w:bCs/>
          <w:iCs/>
          <w:sz w:val="28"/>
        </w:rPr>
        <w:t>Двухпроцессорная ВС с 4 резервными блоками памяти и 6 резервными блоками устройства ввода-вывода</w:t>
      </w:r>
    </w:p>
    <w:p w14:paraId="38A08A7E" w14:textId="77777777" w:rsidR="001001CC" w:rsidRDefault="001001CC" w:rsidP="00585CDA"/>
    <w:p w14:paraId="493F4E1D" w14:textId="77777777" w:rsidR="00D078D9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lastRenderedPageBreak/>
        <w:t xml:space="preserve">   </w:t>
      </w:r>
    </w:p>
    <w:p w14:paraId="01EDD6A6" w14:textId="66042D00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Расчетные формулы / Теоретическое обоснование / Схемы </w:t>
      </w:r>
    </w:p>
    <w:p w14:paraId="0BBD4E99" w14:textId="77777777" w:rsidR="0094435B" w:rsidRPr="00112C0F" w:rsidRDefault="00000000" w:rsidP="0094435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m,n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14:paraId="787D0990" w14:textId="77777777" w:rsidR="0094435B" w:rsidRPr="00112C0F" w:rsidRDefault="00000000" w:rsidP="0094435B">
      <w:pPr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FE4CC2D" w14:textId="77777777" w:rsidR="0094435B" w:rsidRPr="00157142" w:rsidRDefault="00000000" w:rsidP="0094435B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;</m:t>
          </m:r>
        </m:oMath>
      </m:oMathPara>
    </w:p>
    <w:p w14:paraId="3779C5B9" w14:textId="77777777" w:rsidR="0094435B" w:rsidRPr="00157142" w:rsidRDefault="00000000" w:rsidP="0094435B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;</m:t>
          </m:r>
        </m:oMath>
      </m:oMathPara>
    </w:p>
    <w:p w14:paraId="55A308EC" w14:textId="157E4B7C" w:rsidR="0094435B" w:rsidRPr="00B738BF" w:rsidRDefault="00000000" w:rsidP="0094435B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i,8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;</m:t>
          </m:r>
        </m:oMath>
      </m:oMathPara>
    </w:p>
    <w:p w14:paraId="6A9A20D8" w14:textId="342F3332" w:rsidR="0094435B" w:rsidRPr="00B738BF" w:rsidRDefault="00000000" w:rsidP="0094435B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6E5F58C5" w14:textId="2B73FFD6" w:rsidR="0094435B" w:rsidRPr="00B738BF" w:rsidRDefault="00000000" w:rsidP="0094435B">
      <w:pPr>
        <w:rPr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i,12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;</m:t>
          </m:r>
        </m:oMath>
      </m:oMathPara>
    </w:p>
    <w:p w14:paraId="1280E670" w14:textId="09A06194" w:rsidR="0094435B" w:rsidRPr="00685CAC" w:rsidRDefault="00000000" w:rsidP="0094435B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761504EA" w14:textId="77777777" w:rsidR="0094435B" w:rsidRPr="00F806F5" w:rsidRDefault="00000000" w:rsidP="0094435B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06A32BD1" w14:textId="68CC250F" w:rsidR="001001CC" w:rsidRPr="0094435B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CD4A1DB" w14:textId="77777777" w:rsidR="001001CC" w:rsidRPr="001001CC" w:rsidRDefault="001001CC" w:rsidP="00585CDA">
      <w:pPr>
        <w:rPr>
          <w:b/>
          <w:i/>
          <w:sz w:val="28"/>
        </w:rPr>
      </w:pPr>
      <w:r w:rsidRPr="001001CC">
        <w:rPr>
          <w:b/>
          <w:i/>
          <w:sz w:val="28"/>
        </w:rPr>
        <w:t xml:space="preserve">   Решение: </w:t>
      </w:r>
    </w:p>
    <w:p w14:paraId="4452197D" w14:textId="77777777" w:rsidR="001001CC" w:rsidRPr="001001CC" w:rsidRDefault="001001CC" w:rsidP="00585CDA">
      <w:pPr>
        <w:rPr>
          <w:b/>
          <w:i/>
          <w:sz w:val="28"/>
        </w:rPr>
      </w:pPr>
    </w:p>
    <w:p w14:paraId="0A67F04C" w14:textId="77777777" w:rsidR="0066668A" w:rsidRPr="001C50F4" w:rsidRDefault="00000000" w:rsidP="0066668A">
      <w:pPr>
        <w:rPr>
          <w:bCs/>
          <w:i/>
          <w:iCs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=0,970225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6423FE81" w14:textId="77777777" w:rsidR="007677BE" w:rsidRPr="007677BE" w:rsidRDefault="00000000" w:rsidP="0066668A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</w:rPr>
            <m:t> =1 -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i,8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 =1 -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0,8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1,8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2,8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3,8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 =</m:t>
          </m:r>
        </m:oMath>
      </m:oMathPara>
    </w:p>
    <w:p w14:paraId="507A3E05" w14:textId="127FE2E9" w:rsidR="0066668A" w:rsidRPr="00D20A69" w:rsidRDefault="007677BE" w:rsidP="0066668A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=1 -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6,5536 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 +1,2582912*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+1,0569646*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+5,0734301 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 =0,9999948196;</m:t>
          </m:r>
        </m:oMath>
      </m:oMathPara>
    </w:p>
    <w:p w14:paraId="7CAA184F" w14:textId="77777777" w:rsidR="0066668A" w:rsidRPr="00F536D5" w:rsidRDefault="0066668A" w:rsidP="0066668A">
      <w:pPr>
        <w:rPr>
          <w:bCs/>
          <w:i/>
          <w:iCs/>
          <w:sz w:val="28"/>
        </w:rPr>
      </w:pPr>
    </w:p>
    <w:p w14:paraId="24738E61" w14:textId="784BF7FA" w:rsidR="0066668A" w:rsidRPr="001C50F4" w:rsidRDefault="00000000" w:rsidP="0066668A">
      <w:pPr>
        <w:rPr>
          <w:bCs/>
          <w:i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i,12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 =1 -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0,12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1,12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2,12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3,12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4,12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5,12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=1 -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3,6644198*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+2,81753167*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+9,92919032*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+0,00000212067+0,00003057312+0,0003134311083113899</m:t>
              </m:r>
            </m:e>
          </m:d>
          <m:r>
            <w:rPr>
              <w:rFonts w:ascii="Cambria Math" w:hAnsi="Cambria Math"/>
              <w:sz w:val="28"/>
            </w:rPr>
            <m:t>=0,99965377295;</m:t>
          </m:r>
        </m:oMath>
      </m:oMathPara>
    </w:p>
    <w:p w14:paraId="0029E680" w14:textId="77777777" w:rsidR="0066668A" w:rsidRPr="001C50F4" w:rsidRDefault="0066668A" w:rsidP="0066668A">
      <w:pPr>
        <w:rPr>
          <w:bCs/>
          <w:i/>
          <w:iCs/>
          <w:sz w:val="28"/>
        </w:rPr>
      </w:pPr>
    </w:p>
    <w:p w14:paraId="627C6602" w14:textId="606AE101" w:rsidR="0066668A" w:rsidRPr="00F806F5" w:rsidRDefault="00000000" w:rsidP="0066668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0,970225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0,9999948196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0,99965377295=0,969884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14:paraId="59624CB1" w14:textId="054D2164" w:rsidR="0066668A" w:rsidRPr="001566E7" w:rsidRDefault="00000000" w:rsidP="0066668A">
      <w:pPr>
        <w:jc w:val="center"/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=0,4851125*0,12499935245*0,08330448107=0,005051.</m:t>
          </m:r>
        </m:oMath>
      </m:oMathPara>
    </w:p>
    <w:p w14:paraId="1CA89C77" w14:textId="77777777" w:rsidR="001001CC" w:rsidRPr="001001CC" w:rsidRDefault="001001CC" w:rsidP="00585CDA">
      <w:pPr>
        <w:rPr>
          <w:b/>
          <w:i/>
          <w:sz w:val="28"/>
        </w:rPr>
      </w:pPr>
    </w:p>
    <w:p w14:paraId="0B8742B9" w14:textId="77777777" w:rsidR="001001CC" w:rsidRPr="001001CC" w:rsidRDefault="001001CC" w:rsidP="00585CDA">
      <w:pPr>
        <w:rPr>
          <w:b/>
          <w:i/>
          <w:sz w:val="28"/>
        </w:rPr>
      </w:pPr>
    </w:p>
    <w:p w14:paraId="5F175D3E" w14:textId="77777777" w:rsidR="001001CC" w:rsidRPr="001001CC" w:rsidRDefault="001001CC" w:rsidP="00585CDA">
      <w:pPr>
        <w:rPr>
          <w:b/>
          <w:sz w:val="32"/>
          <w:u w:val="single"/>
        </w:rPr>
      </w:pPr>
      <w:r>
        <w:br w:type="page"/>
      </w:r>
      <w:bookmarkStart w:id="0" w:name="_Hlk118039945"/>
      <w:r w:rsidRPr="001001CC">
        <w:rPr>
          <w:b/>
          <w:sz w:val="32"/>
          <w:u w:val="single"/>
        </w:rPr>
        <w:lastRenderedPageBreak/>
        <w:t>Выводы:</w:t>
      </w:r>
    </w:p>
    <w:p w14:paraId="1E60E98B" w14:textId="77777777" w:rsidR="001001CC" w:rsidRPr="001001CC" w:rsidRDefault="001001CC" w:rsidP="00585CDA">
      <w:pPr>
        <w:rPr>
          <w:b/>
          <w:sz w:val="32"/>
          <w:u w:val="single"/>
        </w:rPr>
      </w:pPr>
    </w:p>
    <w:p w14:paraId="3F3EB03B" w14:textId="77777777" w:rsidR="007677BE" w:rsidRPr="007677BE" w:rsidRDefault="007677BE" w:rsidP="00E21E00">
      <w:pPr>
        <w:ind w:firstLine="708"/>
        <w:jc w:val="both"/>
        <w:rPr>
          <w:sz w:val="28"/>
          <w:szCs w:val="28"/>
        </w:rPr>
      </w:pPr>
      <w:r w:rsidRPr="007677BE">
        <w:rPr>
          <w:sz w:val="28"/>
          <w:szCs w:val="28"/>
        </w:rPr>
        <w:t>В ходе выполнения лабораторной работы были изучен теоретический материал по однопроцессорным и многопроцессорным вычислительным системам. Для увеличения надежности вычислительных систем используются методы добавления резервных блоков, которые при неисправности одного из блоков моментально заменяют его.</w:t>
      </w:r>
    </w:p>
    <w:p w14:paraId="06EC410E" w14:textId="55BCD4C7" w:rsidR="00CE0FE4" w:rsidRDefault="007677BE" w:rsidP="00E21E00">
      <w:pPr>
        <w:ind w:firstLine="708"/>
        <w:jc w:val="both"/>
        <w:rPr>
          <w:sz w:val="28"/>
          <w:szCs w:val="28"/>
        </w:rPr>
      </w:pPr>
      <w:r w:rsidRPr="007677BE">
        <w:rPr>
          <w:sz w:val="28"/>
          <w:szCs w:val="28"/>
        </w:rPr>
        <w:t>В лабораторной работе рассматривалось 6 конфигураций вычислительных систем, данные которых приведены в таблице 1.</w:t>
      </w:r>
    </w:p>
    <w:p w14:paraId="483BABF0" w14:textId="77777777" w:rsidR="007677BE" w:rsidRDefault="007677BE" w:rsidP="007677BE">
      <w:pPr>
        <w:ind w:firstLine="708"/>
        <w:rPr>
          <w:sz w:val="28"/>
          <w:szCs w:val="28"/>
        </w:rPr>
      </w:pPr>
    </w:p>
    <w:p w14:paraId="14A830E0" w14:textId="343FE144" w:rsidR="007677BE" w:rsidRDefault="007677BE" w:rsidP="007677BE">
      <w:pPr>
        <w:ind w:firstLine="708"/>
        <w:rPr>
          <w:sz w:val="28"/>
          <w:szCs w:val="28"/>
        </w:rPr>
      </w:pPr>
      <w:r w:rsidRPr="007677BE">
        <w:rPr>
          <w:sz w:val="28"/>
          <w:szCs w:val="28"/>
        </w:rPr>
        <w:t>Таблица 1. Характеристики вычислительных систем</w:t>
      </w:r>
    </w:p>
    <w:tbl>
      <w:tblPr>
        <w:tblStyle w:val="a8"/>
        <w:tblW w:w="11428" w:type="dxa"/>
        <w:tblInd w:w="-789" w:type="dxa"/>
        <w:tblLook w:val="04A0" w:firstRow="1" w:lastRow="0" w:firstColumn="1" w:lastColumn="0" w:noHBand="0" w:noVBand="1"/>
      </w:tblPr>
      <w:tblGrid>
        <w:gridCol w:w="464"/>
        <w:gridCol w:w="584"/>
        <w:gridCol w:w="761"/>
        <w:gridCol w:w="766"/>
        <w:gridCol w:w="871"/>
        <w:gridCol w:w="603"/>
        <w:gridCol w:w="781"/>
        <w:gridCol w:w="875"/>
        <w:gridCol w:w="891"/>
        <w:gridCol w:w="572"/>
        <w:gridCol w:w="760"/>
        <w:gridCol w:w="875"/>
        <w:gridCol w:w="875"/>
        <w:gridCol w:w="875"/>
        <w:gridCol w:w="875"/>
      </w:tblGrid>
      <w:tr w:rsidR="00152F09" w14:paraId="354AD1AF" w14:textId="062E514B" w:rsidTr="007C6C54">
        <w:trPr>
          <w:trHeight w:val="367"/>
        </w:trPr>
        <w:tc>
          <w:tcPr>
            <w:tcW w:w="0" w:type="auto"/>
          </w:tcPr>
          <w:p w14:paraId="76E1D197" w14:textId="21112593" w:rsidR="007677BE" w:rsidRPr="007C6C54" w:rsidRDefault="00AA1860" w:rsidP="007677BE">
            <w:r w:rsidRPr="007C6C54">
              <w:t>№</w:t>
            </w:r>
          </w:p>
        </w:tc>
        <w:tc>
          <w:tcPr>
            <w:tcW w:w="0" w:type="auto"/>
          </w:tcPr>
          <w:p w14:paraId="5032812B" w14:textId="67347438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C923D71" w14:textId="4EC89856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пр.бл</m:t>
                    </m:r>
                  </m:sub>
                </m:sSub>
              </m:oMath>
            </m:oMathPara>
          </w:p>
        </w:tc>
        <w:tc>
          <w:tcPr>
            <w:tcW w:w="761" w:type="dxa"/>
          </w:tcPr>
          <w:p w14:paraId="514BE454" w14:textId="380FD9CF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14:paraId="678340E8" w14:textId="74ABBE05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эффпр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15DEEAE" w14:textId="2F93F1DB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пм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B9A6059" w14:textId="66CCB2A6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пм.бл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C6F400C" w14:textId="16010060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пм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F9072C" w14:textId="63E39BDA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эффпм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94CB5F" w14:textId="02AC5536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вв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0E672BF" w14:textId="58CAF2EF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вв.бл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36B65B1" w14:textId="0917C7C1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вв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F0AE742" w14:textId="337C6488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эффвв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EC9718" w14:textId="327E965D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F15A33" w14:textId="62BF1BDC" w:rsidR="007677BE" w:rsidRPr="007C6C54" w:rsidRDefault="00000000" w:rsidP="007677BE"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эффвс</m:t>
                    </m:r>
                  </m:sub>
                </m:sSub>
              </m:oMath>
            </m:oMathPara>
          </w:p>
        </w:tc>
      </w:tr>
      <w:tr w:rsidR="00152F09" w14:paraId="59449252" w14:textId="77777777" w:rsidTr="007C6C54">
        <w:trPr>
          <w:trHeight w:val="665"/>
        </w:trPr>
        <w:tc>
          <w:tcPr>
            <w:tcW w:w="0" w:type="auto"/>
          </w:tcPr>
          <w:p w14:paraId="29FF912A" w14:textId="6D9BF235" w:rsidR="00AA1860" w:rsidRPr="007C6C54" w:rsidRDefault="00AA1860" w:rsidP="007677BE">
            <w:pPr>
              <w:rPr>
                <w:lang w:val="en-US"/>
              </w:rPr>
            </w:pPr>
            <w:r w:rsidRPr="007C6C5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C70AF68" w14:textId="3F3A6A33" w:rsidR="00AA1860" w:rsidRPr="007C6C54" w:rsidRDefault="00AA1860" w:rsidP="007677BE">
            <w:r w:rsidRPr="007C6C54">
              <w:t>1</w:t>
            </w:r>
          </w:p>
        </w:tc>
        <w:tc>
          <w:tcPr>
            <w:tcW w:w="0" w:type="auto"/>
            <w:vMerge w:val="restart"/>
          </w:tcPr>
          <w:p w14:paraId="137C600A" w14:textId="77777777" w:rsidR="00AA1860" w:rsidRPr="007C6C54" w:rsidRDefault="00AA1860" w:rsidP="00AA1860"/>
          <w:p w14:paraId="4C9D5076" w14:textId="77777777" w:rsidR="00AA1860" w:rsidRPr="007C6C54" w:rsidRDefault="00AA1860" w:rsidP="00AA1860"/>
          <w:p w14:paraId="79706482" w14:textId="77777777" w:rsidR="00AA1860" w:rsidRPr="007C6C54" w:rsidRDefault="00AA1860" w:rsidP="00AA1860"/>
          <w:p w14:paraId="1A05F6A2" w14:textId="1FDDB882" w:rsidR="00AA1860" w:rsidRPr="007C6C54" w:rsidRDefault="00AA1860" w:rsidP="00AA1860">
            <w:pPr>
              <w:rPr>
                <w:lang w:val="en-US"/>
              </w:rPr>
            </w:pPr>
            <w:r w:rsidRPr="007C6C54">
              <w:t>0,9</w:t>
            </w:r>
            <w:r w:rsidR="007C6C54">
              <w:rPr>
                <w:lang w:val="en-US"/>
              </w:rPr>
              <w:t>85</w:t>
            </w:r>
          </w:p>
        </w:tc>
        <w:tc>
          <w:tcPr>
            <w:tcW w:w="761" w:type="dxa"/>
          </w:tcPr>
          <w:p w14:paraId="71D3741F" w14:textId="6B6B47BC" w:rsidR="00AA1860" w:rsidRPr="007C6C54" w:rsidRDefault="00AA1860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872" w:type="dxa"/>
          </w:tcPr>
          <w:p w14:paraId="581AD035" w14:textId="15D322D3" w:rsidR="00AA1860" w:rsidRPr="007C6C54" w:rsidRDefault="00AA1860" w:rsidP="007677BE">
            <w:r w:rsidRPr="007C6C54">
              <w:rPr>
                <w:bCs/>
                <w:iCs/>
              </w:rPr>
              <w:t>0,985</w:t>
            </w:r>
          </w:p>
        </w:tc>
        <w:tc>
          <w:tcPr>
            <w:tcW w:w="0" w:type="auto"/>
          </w:tcPr>
          <w:p w14:paraId="17B26057" w14:textId="3F08F26E" w:rsidR="00AA1860" w:rsidRPr="007C6C54" w:rsidRDefault="00AA1860" w:rsidP="007677BE">
            <w:r w:rsidRPr="007C6C54">
              <w:t>4</w:t>
            </w:r>
          </w:p>
        </w:tc>
        <w:tc>
          <w:tcPr>
            <w:tcW w:w="0" w:type="auto"/>
            <w:vMerge w:val="restart"/>
          </w:tcPr>
          <w:p w14:paraId="3C8511B3" w14:textId="77777777" w:rsidR="00AA1860" w:rsidRPr="007C6C54" w:rsidRDefault="00AA1860" w:rsidP="007677BE"/>
          <w:p w14:paraId="4EE75725" w14:textId="77777777" w:rsidR="00AA1860" w:rsidRPr="007C6C54" w:rsidRDefault="00AA1860" w:rsidP="007677BE"/>
          <w:p w14:paraId="54F5CC91" w14:textId="77777777" w:rsidR="00AA1860" w:rsidRPr="007C6C54" w:rsidRDefault="00AA1860" w:rsidP="007677BE"/>
          <w:p w14:paraId="3126B057" w14:textId="1C070920" w:rsidR="00AA1860" w:rsidRPr="007C6C54" w:rsidRDefault="00AA1860" w:rsidP="007677BE">
            <w:r w:rsidRPr="007C6C54">
              <w:t>0,96</w:t>
            </w:r>
          </w:p>
        </w:tc>
        <w:tc>
          <w:tcPr>
            <w:tcW w:w="0" w:type="auto"/>
          </w:tcPr>
          <w:p w14:paraId="3447BF11" w14:textId="700E6FF4" w:rsidR="00AA1860" w:rsidRPr="007C6C54" w:rsidRDefault="00AA1860" w:rsidP="007677BE">
            <w:pPr>
              <w:rPr>
                <w:bCs/>
                <w:iCs/>
                <w:lang w:val="en-US"/>
              </w:rPr>
            </w:pPr>
            <w:r w:rsidRPr="007C6C54">
              <w:rPr>
                <w:bCs/>
                <w:iCs/>
                <w:lang w:val="en-US"/>
              </w:rPr>
              <w:t>0,8493</w:t>
            </w:r>
          </w:p>
        </w:tc>
        <w:tc>
          <w:tcPr>
            <w:tcW w:w="0" w:type="auto"/>
          </w:tcPr>
          <w:p w14:paraId="3F79B143" w14:textId="4F39B991" w:rsidR="00AA1860" w:rsidRPr="007C6C54" w:rsidRDefault="00AA1860" w:rsidP="007677BE">
            <w:r w:rsidRPr="007C6C54">
              <w:t>0,2123</w:t>
            </w:r>
          </w:p>
        </w:tc>
        <w:tc>
          <w:tcPr>
            <w:tcW w:w="0" w:type="auto"/>
          </w:tcPr>
          <w:p w14:paraId="3A92391F" w14:textId="1C766D13" w:rsidR="00AA1860" w:rsidRPr="007C6C54" w:rsidRDefault="00AA1860" w:rsidP="007677BE">
            <w:r w:rsidRPr="007C6C54">
              <w:t>6</w:t>
            </w:r>
          </w:p>
        </w:tc>
        <w:tc>
          <w:tcPr>
            <w:tcW w:w="0" w:type="auto"/>
            <w:vMerge w:val="restart"/>
          </w:tcPr>
          <w:p w14:paraId="3D2913D0" w14:textId="77777777" w:rsidR="00AA1860" w:rsidRPr="007C6C54" w:rsidRDefault="00AA1860" w:rsidP="007677BE"/>
          <w:p w14:paraId="06029568" w14:textId="77777777" w:rsidR="00AA1860" w:rsidRPr="007C6C54" w:rsidRDefault="00AA1860" w:rsidP="007677BE"/>
          <w:p w14:paraId="734F2B3B" w14:textId="77777777" w:rsidR="00AA1860" w:rsidRPr="007C6C54" w:rsidRDefault="00AA1860" w:rsidP="007677BE"/>
          <w:p w14:paraId="16A635AD" w14:textId="2C2A7174" w:rsidR="00AA1860" w:rsidRPr="007C6C54" w:rsidRDefault="00AA1860" w:rsidP="007677BE">
            <w:r w:rsidRPr="007C6C54">
              <w:t>0,865</w:t>
            </w:r>
          </w:p>
        </w:tc>
        <w:tc>
          <w:tcPr>
            <w:tcW w:w="0" w:type="auto"/>
          </w:tcPr>
          <w:p w14:paraId="0165F868" w14:textId="4F63EA8C" w:rsidR="00AA1860" w:rsidRPr="007C6C54" w:rsidRDefault="00AA1860" w:rsidP="007677BE">
            <w:r w:rsidRPr="007C6C54">
              <w:rPr>
                <w:bCs/>
                <w:iCs/>
                <w:lang w:val="en-US"/>
              </w:rPr>
              <w:t>0,4188</w:t>
            </w:r>
          </w:p>
        </w:tc>
        <w:tc>
          <w:tcPr>
            <w:tcW w:w="0" w:type="auto"/>
          </w:tcPr>
          <w:p w14:paraId="3FF756FE" w14:textId="053556FC" w:rsidR="00AA1860" w:rsidRPr="007C6C54" w:rsidRDefault="00AA1860" w:rsidP="007677BE">
            <w:r w:rsidRPr="007C6C54">
              <w:t>0,0698</w:t>
            </w:r>
          </w:p>
        </w:tc>
        <w:tc>
          <w:tcPr>
            <w:tcW w:w="0" w:type="auto"/>
          </w:tcPr>
          <w:p w14:paraId="0ED1245F" w14:textId="1C9F0B04" w:rsidR="00AA1860" w:rsidRPr="007C6C54" w:rsidRDefault="00AA1860" w:rsidP="007677BE">
            <w:r w:rsidRPr="007C6C54">
              <w:rPr>
                <w:bCs/>
                <w:iCs/>
                <w:lang w:val="en-US"/>
              </w:rPr>
              <w:t>0,3504</w:t>
            </w:r>
          </w:p>
        </w:tc>
        <w:tc>
          <w:tcPr>
            <w:tcW w:w="0" w:type="auto"/>
          </w:tcPr>
          <w:p w14:paraId="086D0424" w14:textId="0422FA6B" w:rsidR="00AA1860" w:rsidRPr="007C6C54" w:rsidRDefault="00AA1860" w:rsidP="007677BE">
            <w:r w:rsidRPr="007C6C54">
              <w:rPr>
                <w:bCs/>
                <w:iCs/>
              </w:rPr>
              <w:t>0,0146</w:t>
            </w:r>
          </w:p>
        </w:tc>
      </w:tr>
      <w:tr w:rsidR="00152F09" w14:paraId="0B9A7843" w14:textId="77777777" w:rsidTr="007C6C54">
        <w:trPr>
          <w:trHeight w:val="326"/>
        </w:trPr>
        <w:tc>
          <w:tcPr>
            <w:tcW w:w="0" w:type="auto"/>
          </w:tcPr>
          <w:p w14:paraId="1179CC6B" w14:textId="12A7CDE6" w:rsidR="00AA1860" w:rsidRPr="007C6C54" w:rsidRDefault="00AA1860" w:rsidP="007677BE">
            <w:pPr>
              <w:rPr>
                <w:lang w:val="en-US"/>
              </w:rPr>
            </w:pPr>
            <w:r w:rsidRPr="007C6C54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8A3EE14" w14:textId="0645AC49" w:rsidR="00AA1860" w:rsidRPr="007C6C54" w:rsidRDefault="007C6C54" w:rsidP="00767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13F13A81" w14:textId="77777777" w:rsidR="00AA1860" w:rsidRPr="007C6C54" w:rsidRDefault="00AA1860" w:rsidP="007677BE"/>
        </w:tc>
        <w:tc>
          <w:tcPr>
            <w:tcW w:w="761" w:type="dxa"/>
          </w:tcPr>
          <w:p w14:paraId="285E140C" w14:textId="6534B636" w:rsidR="00AA1860" w:rsidRPr="007C6C54" w:rsidRDefault="007C6C54" w:rsidP="007677BE">
            <w:r w:rsidRPr="007C6C54">
              <w:t>0,9997</w:t>
            </w:r>
          </w:p>
        </w:tc>
        <w:tc>
          <w:tcPr>
            <w:tcW w:w="872" w:type="dxa"/>
          </w:tcPr>
          <w:p w14:paraId="3C33D824" w14:textId="51FDE2C7" w:rsidR="00AA1860" w:rsidRPr="007C6C54" w:rsidRDefault="007C6C54" w:rsidP="007677BE">
            <w:r w:rsidRPr="007C6C54">
              <w:t>0,4925</w:t>
            </w:r>
          </w:p>
        </w:tc>
        <w:tc>
          <w:tcPr>
            <w:tcW w:w="0" w:type="auto"/>
          </w:tcPr>
          <w:p w14:paraId="2BF7B75E" w14:textId="13F1D7D1" w:rsidR="00AA1860" w:rsidRPr="007C6C54" w:rsidRDefault="007C6C54" w:rsidP="00767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/>
          </w:tcPr>
          <w:p w14:paraId="59426644" w14:textId="77777777" w:rsidR="00AA1860" w:rsidRPr="007C6C54" w:rsidRDefault="00AA1860" w:rsidP="007677BE"/>
        </w:tc>
        <w:tc>
          <w:tcPr>
            <w:tcW w:w="0" w:type="auto"/>
          </w:tcPr>
          <w:p w14:paraId="635A25BA" w14:textId="5EF18D51" w:rsidR="00AA1860" w:rsidRPr="007C6C54" w:rsidRDefault="007C6C54" w:rsidP="007677BE">
            <w:r w:rsidRPr="007C6C54">
              <w:t>0,9773</w:t>
            </w:r>
          </w:p>
        </w:tc>
        <w:tc>
          <w:tcPr>
            <w:tcW w:w="0" w:type="auto"/>
          </w:tcPr>
          <w:p w14:paraId="14664769" w14:textId="2E4FB330" w:rsidR="00AA1860" w:rsidRPr="007C6C54" w:rsidRDefault="007C6C54" w:rsidP="007677BE">
            <w:r w:rsidRPr="007C6C54">
              <w:t>0,1221</w:t>
            </w:r>
          </w:p>
        </w:tc>
        <w:tc>
          <w:tcPr>
            <w:tcW w:w="0" w:type="auto"/>
          </w:tcPr>
          <w:p w14:paraId="32CE3DC5" w14:textId="2AD620D1" w:rsidR="00AA1860" w:rsidRPr="007C6C54" w:rsidRDefault="007C6C54" w:rsidP="00767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Merge/>
          </w:tcPr>
          <w:p w14:paraId="2D247201" w14:textId="77777777" w:rsidR="00AA1860" w:rsidRPr="007C6C54" w:rsidRDefault="00AA1860" w:rsidP="007677BE"/>
        </w:tc>
        <w:tc>
          <w:tcPr>
            <w:tcW w:w="0" w:type="auto"/>
          </w:tcPr>
          <w:p w14:paraId="6A36561F" w14:textId="4F8B4FDF" w:rsidR="00AA1860" w:rsidRPr="007C6C54" w:rsidRDefault="007C6C54" w:rsidP="007677BE">
            <w:r w:rsidRPr="007C6C54">
              <w:t>0,6623</w:t>
            </w:r>
          </w:p>
        </w:tc>
        <w:tc>
          <w:tcPr>
            <w:tcW w:w="0" w:type="auto"/>
          </w:tcPr>
          <w:p w14:paraId="4192C139" w14:textId="22CEC239" w:rsidR="00AA1860" w:rsidRPr="007C6C54" w:rsidRDefault="007C6C54" w:rsidP="007677BE">
            <w:r w:rsidRPr="007C6C54">
              <w:t>0,0551</w:t>
            </w:r>
          </w:p>
        </w:tc>
        <w:tc>
          <w:tcPr>
            <w:tcW w:w="0" w:type="auto"/>
          </w:tcPr>
          <w:p w14:paraId="360B7901" w14:textId="2401FA48" w:rsidR="00AA1860" w:rsidRPr="007C6C54" w:rsidRDefault="007C6C54" w:rsidP="007677BE">
            <w:r w:rsidRPr="007C6C54">
              <w:t>0,6471</w:t>
            </w:r>
          </w:p>
        </w:tc>
        <w:tc>
          <w:tcPr>
            <w:tcW w:w="0" w:type="auto"/>
          </w:tcPr>
          <w:p w14:paraId="712DF846" w14:textId="645E341E" w:rsidR="00AA1860" w:rsidRPr="007C6C54" w:rsidRDefault="007C6C54" w:rsidP="007677BE">
            <w:r w:rsidRPr="007C6C54">
              <w:t>0,0033</w:t>
            </w:r>
          </w:p>
        </w:tc>
      </w:tr>
      <w:tr w:rsidR="00152F09" w14:paraId="32DB05C2" w14:textId="77777777" w:rsidTr="007C6C54">
        <w:trPr>
          <w:trHeight w:val="339"/>
        </w:trPr>
        <w:tc>
          <w:tcPr>
            <w:tcW w:w="0" w:type="auto"/>
          </w:tcPr>
          <w:p w14:paraId="4EC3107A" w14:textId="4A92A0BC" w:rsidR="00AA1860" w:rsidRPr="007C6C54" w:rsidRDefault="00AA1860" w:rsidP="007677BE">
            <w:pPr>
              <w:rPr>
                <w:lang w:val="en-US"/>
              </w:rPr>
            </w:pPr>
            <w:r w:rsidRPr="007C6C5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C5C003F" w14:textId="0D024415" w:rsidR="00AA1860" w:rsidRPr="007C6C54" w:rsidRDefault="007C6C54" w:rsidP="00767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Merge/>
          </w:tcPr>
          <w:p w14:paraId="60824840" w14:textId="77777777" w:rsidR="00AA1860" w:rsidRPr="007C6C54" w:rsidRDefault="00AA1860" w:rsidP="007677BE"/>
        </w:tc>
        <w:tc>
          <w:tcPr>
            <w:tcW w:w="761" w:type="dxa"/>
          </w:tcPr>
          <w:p w14:paraId="011AB784" w14:textId="42FC8C2B" w:rsidR="00AA1860" w:rsidRPr="007C6C54" w:rsidRDefault="007C6C54" w:rsidP="007677BE">
            <w:r w:rsidRPr="007C6C54">
              <w:t>0,9999</w:t>
            </w:r>
          </w:p>
        </w:tc>
        <w:tc>
          <w:tcPr>
            <w:tcW w:w="872" w:type="dxa"/>
          </w:tcPr>
          <w:p w14:paraId="78FEE485" w14:textId="5BA563E6" w:rsidR="00AA1860" w:rsidRPr="007C6C54" w:rsidRDefault="007C6C54" w:rsidP="007677BE">
            <w:r w:rsidRPr="007C6C54">
              <w:t>0,3333</w:t>
            </w:r>
          </w:p>
        </w:tc>
        <w:tc>
          <w:tcPr>
            <w:tcW w:w="0" w:type="auto"/>
          </w:tcPr>
          <w:p w14:paraId="6591AA8A" w14:textId="6C654F8D" w:rsidR="00AA1860" w:rsidRPr="007C6C54" w:rsidRDefault="007C6C54" w:rsidP="00767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Merge/>
          </w:tcPr>
          <w:p w14:paraId="20486EFD" w14:textId="77777777" w:rsidR="00AA1860" w:rsidRPr="007C6C54" w:rsidRDefault="00AA1860" w:rsidP="007677BE"/>
        </w:tc>
        <w:tc>
          <w:tcPr>
            <w:tcW w:w="0" w:type="auto"/>
          </w:tcPr>
          <w:p w14:paraId="15D6A73F" w14:textId="0B87FD65" w:rsidR="00AA1860" w:rsidRPr="007C6C54" w:rsidRDefault="007C6C54" w:rsidP="007677BE">
            <w:r w:rsidRPr="007C6C54">
              <w:t>0,9965</w:t>
            </w:r>
          </w:p>
        </w:tc>
        <w:tc>
          <w:tcPr>
            <w:tcW w:w="0" w:type="auto"/>
          </w:tcPr>
          <w:p w14:paraId="66DACC5D" w14:textId="2BCA1661" w:rsidR="00AA1860" w:rsidRPr="007C6C54" w:rsidRDefault="007C6C54" w:rsidP="007677BE">
            <w:r w:rsidRPr="007C6C54">
              <w:t>0,3321</w:t>
            </w:r>
          </w:p>
        </w:tc>
        <w:tc>
          <w:tcPr>
            <w:tcW w:w="0" w:type="auto"/>
          </w:tcPr>
          <w:p w14:paraId="72DEF9A1" w14:textId="5D4A624F" w:rsidR="00AA1860" w:rsidRPr="007C6C54" w:rsidRDefault="007C6C54" w:rsidP="007677B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Merge/>
          </w:tcPr>
          <w:p w14:paraId="6F1B7A44" w14:textId="77777777" w:rsidR="00AA1860" w:rsidRPr="007C6C54" w:rsidRDefault="00AA1860" w:rsidP="007677BE"/>
        </w:tc>
        <w:tc>
          <w:tcPr>
            <w:tcW w:w="0" w:type="auto"/>
          </w:tcPr>
          <w:p w14:paraId="0C2E6862" w14:textId="70353A06" w:rsidR="00AA1860" w:rsidRPr="007C6C54" w:rsidRDefault="007C6C54" w:rsidP="007677BE">
            <w:r w:rsidRPr="007C6C54">
              <w:t>0,8037</w:t>
            </w:r>
          </w:p>
        </w:tc>
        <w:tc>
          <w:tcPr>
            <w:tcW w:w="0" w:type="auto"/>
          </w:tcPr>
          <w:p w14:paraId="6B673DCF" w14:textId="1280F9D2" w:rsidR="00AA1860" w:rsidRPr="007C6C54" w:rsidRDefault="007C6C54" w:rsidP="007677BE">
            <w:r w:rsidRPr="007C6C54">
              <w:t>0,2679</w:t>
            </w:r>
          </w:p>
        </w:tc>
        <w:tc>
          <w:tcPr>
            <w:tcW w:w="0" w:type="auto"/>
          </w:tcPr>
          <w:p w14:paraId="72BB0F9A" w14:textId="37D7F14C" w:rsidR="00AA1860" w:rsidRPr="007C6C54" w:rsidRDefault="00152F09" w:rsidP="007677BE">
            <w:r w:rsidRPr="00152F09">
              <w:t>0,8010</w:t>
            </w:r>
          </w:p>
        </w:tc>
        <w:tc>
          <w:tcPr>
            <w:tcW w:w="0" w:type="auto"/>
          </w:tcPr>
          <w:p w14:paraId="0D528C3F" w14:textId="7594DA32" w:rsidR="00AA1860" w:rsidRPr="007C6C54" w:rsidRDefault="00152F09" w:rsidP="007677BE">
            <w:r w:rsidRPr="00152F09">
              <w:t>0,0296</w:t>
            </w:r>
          </w:p>
        </w:tc>
      </w:tr>
      <w:tr w:rsidR="00152F09" w14:paraId="546DEAD5" w14:textId="77777777" w:rsidTr="007C6C54">
        <w:trPr>
          <w:trHeight w:val="326"/>
        </w:trPr>
        <w:tc>
          <w:tcPr>
            <w:tcW w:w="0" w:type="auto"/>
          </w:tcPr>
          <w:p w14:paraId="2CC10058" w14:textId="762D1E44" w:rsidR="00AA1860" w:rsidRPr="007C6C54" w:rsidRDefault="00AA1860" w:rsidP="007677BE">
            <w:pPr>
              <w:rPr>
                <w:lang w:val="en-US"/>
              </w:rPr>
            </w:pPr>
            <w:r w:rsidRPr="007C6C54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033707F0" w14:textId="6A83A3C7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71383F1A" w14:textId="77777777" w:rsidR="00AA1860" w:rsidRPr="007C6C54" w:rsidRDefault="00AA1860" w:rsidP="007677BE"/>
        </w:tc>
        <w:tc>
          <w:tcPr>
            <w:tcW w:w="761" w:type="dxa"/>
          </w:tcPr>
          <w:p w14:paraId="15D9BC24" w14:textId="5FC7281C" w:rsidR="00AA1860" w:rsidRPr="007C6C54" w:rsidRDefault="008F3DD5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872" w:type="dxa"/>
          </w:tcPr>
          <w:p w14:paraId="5D1366A7" w14:textId="229395F1" w:rsidR="00AA1860" w:rsidRPr="007C6C54" w:rsidRDefault="008F3DD5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0" w:type="auto"/>
          </w:tcPr>
          <w:p w14:paraId="4C55E9A3" w14:textId="572EED9F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Merge/>
          </w:tcPr>
          <w:p w14:paraId="16F0EB4F" w14:textId="77777777" w:rsidR="00AA1860" w:rsidRPr="007C6C54" w:rsidRDefault="00AA1860" w:rsidP="007677BE"/>
        </w:tc>
        <w:tc>
          <w:tcPr>
            <w:tcW w:w="0" w:type="auto"/>
          </w:tcPr>
          <w:p w14:paraId="337FE80D" w14:textId="0A2F2F45" w:rsidR="00AA1860" w:rsidRPr="007C6C54" w:rsidRDefault="00152F09" w:rsidP="007677BE">
            <w:r w:rsidRPr="00152F09">
              <w:t>0,9852</w:t>
            </w:r>
          </w:p>
        </w:tc>
        <w:tc>
          <w:tcPr>
            <w:tcW w:w="0" w:type="auto"/>
          </w:tcPr>
          <w:p w14:paraId="4CF616F5" w14:textId="0433E8DB" w:rsidR="00AA1860" w:rsidRPr="007C6C54" w:rsidRDefault="00152F09" w:rsidP="007677BE">
            <w:r w:rsidRPr="00152F09">
              <w:t>0,1970</w:t>
            </w:r>
          </w:p>
        </w:tc>
        <w:tc>
          <w:tcPr>
            <w:tcW w:w="0" w:type="auto"/>
          </w:tcPr>
          <w:p w14:paraId="17DBA5D9" w14:textId="3E5ECEEB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</w:tcPr>
          <w:p w14:paraId="60763E70" w14:textId="77777777" w:rsidR="00AA1860" w:rsidRPr="007C6C54" w:rsidRDefault="00AA1860" w:rsidP="007677BE"/>
        </w:tc>
        <w:tc>
          <w:tcPr>
            <w:tcW w:w="0" w:type="auto"/>
          </w:tcPr>
          <w:p w14:paraId="334628E7" w14:textId="6B54D912" w:rsidR="00AA1860" w:rsidRPr="007C6C54" w:rsidRDefault="00152F09" w:rsidP="007677BE">
            <w:r w:rsidRPr="00152F09">
              <w:t>0,7581</w:t>
            </w:r>
          </w:p>
        </w:tc>
        <w:tc>
          <w:tcPr>
            <w:tcW w:w="0" w:type="auto"/>
          </w:tcPr>
          <w:p w14:paraId="259BF412" w14:textId="4A534F8E" w:rsidR="00AA1860" w:rsidRPr="007C6C54" w:rsidRDefault="00152F09" w:rsidP="007677BE">
            <w:r w:rsidRPr="00152F09">
              <w:t>0,1083</w:t>
            </w:r>
          </w:p>
        </w:tc>
        <w:tc>
          <w:tcPr>
            <w:tcW w:w="0" w:type="auto"/>
          </w:tcPr>
          <w:p w14:paraId="6AEF1B52" w14:textId="386AF8B3" w:rsidR="00AA1860" w:rsidRPr="007C6C54" w:rsidRDefault="008F3DD5" w:rsidP="007677BE">
            <w:r w:rsidRPr="008F3DD5">
              <w:t>0,735</w:t>
            </w:r>
            <w:r>
              <w:t>7</w:t>
            </w:r>
          </w:p>
        </w:tc>
        <w:tc>
          <w:tcPr>
            <w:tcW w:w="0" w:type="auto"/>
          </w:tcPr>
          <w:p w14:paraId="71F80F3F" w14:textId="07229DDB" w:rsidR="00AA1860" w:rsidRPr="007C6C54" w:rsidRDefault="008F3DD5" w:rsidP="007677BE">
            <w:r w:rsidRPr="008F3DD5">
              <w:t>0,0210</w:t>
            </w:r>
          </w:p>
        </w:tc>
      </w:tr>
      <w:tr w:rsidR="00152F09" w14:paraId="04DE3097" w14:textId="77777777" w:rsidTr="007C6C54">
        <w:trPr>
          <w:trHeight w:val="326"/>
        </w:trPr>
        <w:tc>
          <w:tcPr>
            <w:tcW w:w="0" w:type="auto"/>
          </w:tcPr>
          <w:p w14:paraId="7422B931" w14:textId="3BEF0BF7" w:rsidR="00AA1860" w:rsidRPr="007C6C54" w:rsidRDefault="00AA1860" w:rsidP="007677BE">
            <w:pPr>
              <w:rPr>
                <w:lang w:val="en-US"/>
              </w:rPr>
            </w:pPr>
            <w:r w:rsidRPr="007C6C54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327826F" w14:textId="6C19F366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4DC3E36B" w14:textId="77777777" w:rsidR="00AA1860" w:rsidRPr="007C6C54" w:rsidRDefault="00AA1860" w:rsidP="007677BE"/>
        </w:tc>
        <w:tc>
          <w:tcPr>
            <w:tcW w:w="761" w:type="dxa"/>
          </w:tcPr>
          <w:p w14:paraId="6EF86CE4" w14:textId="054F5E56" w:rsidR="00AA1860" w:rsidRPr="007C6C54" w:rsidRDefault="008F3DD5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872" w:type="dxa"/>
          </w:tcPr>
          <w:p w14:paraId="4B764BAE" w14:textId="14B382D1" w:rsidR="00AA1860" w:rsidRPr="007C6C54" w:rsidRDefault="008F3DD5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0" w:type="auto"/>
          </w:tcPr>
          <w:p w14:paraId="14423EEF" w14:textId="3A9B9042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Merge/>
          </w:tcPr>
          <w:p w14:paraId="4C751FCE" w14:textId="77777777" w:rsidR="00AA1860" w:rsidRPr="007C6C54" w:rsidRDefault="00AA1860" w:rsidP="007677BE"/>
        </w:tc>
        <w:tc>
          <w:tcPr>
            <w:tcW w:w="0" w:type="auto"/>
          </w:tcPr>
          <w:p w14:paraId="4451F887" w14:textId="6E2237AF" w:rsidR="00AA1860" w:rsidRPr="007C6C54" w:rsidRDefault="00152F09" w:rsidP="007677BE">
            <w:r w:rsidRPr="00152F09">
              <w:t>0,9988</w:t>
            </w:r>
          </w:p>
        </w:tc>
        <w:tc>
          <w:tcPr>
            <w:tcW w:w="0" w:type="auto"/>
          </w:tcPr>
          <w:p w14:paraId="17B832F4" w14:textId="24ED44E9" w:rsidR="00AA1860" w:rsidRPr="007C6C54" w:rsidRDefault="00152F09" w:rsidP="007677BE">
            <w:r w:rsidRPr="00152F09">
              <w:t>0,1664</w:t>
            </w:r>
          </w:p>
        </w:tc>
        <w:tc>
          <w:tcPr>
            <w:tcW w:w="0" w:type="auto"/>
          </w:tcPr>
          <w:p w14:paraId="1087814D" w14:textId="7CFA1142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/>
          </w:tcPr>
          <w:p w14:paraId="39782577" w14:textId="77777777" w:rsidR="00AA1860" w:rsidRPr="007C6C54" w:rsidRDefault="00AA1860" w:rsidP="007677BE"/>
        </w:tc>
        <w:tc>
          <w:tcPr>
            <w:tcW w:w="0" w:type="auto"/>
          </w:tcPr>
          <w:p w14:paraId="51420C70" w14:textId="15CB7FC3" w:rsidR="00AA1860" w:rsidRPr="007C6C54" w:rsidRDefault="00152F09" w:rsidP="007677BE">
            <w:r w:rsidRPr="00152F09">
              <w:t>0,9185</w:t>
            </w:r>
          </w:p>
        </w:tc>
        <w:tc>
          <w:tcPr>
            <w:tcW w:w="0" w:type="auto"/>
          </w:tcPr>
          <w:p w14:paraId="6DE40618" w14:textId="3041B7F4" w:rsidR="00AA1860" w:rsidRPr="007C6C54" w:rsidRDefault="00152F09" w:rsidP="007677BE">
            <w:r w:rsidRPr="00152F09">
              <w:t>0,1148</w:t>
            </w:r>
          </w:p>
        </w:tc>
        <w:tc>
          <w:tcPr>
            <w:tcW w:w="0" w:type="auto"/>
          </w:tcPr>
          <w:p w14:paraId="5FCAA5A7" w14:textId="6FE5A00B" w:rsidR="00AA1860" w:rsidRPr="007C6C54" w:rsidRDefault="008F3DD5" w:rsidP="007677BE">
            <w:r w:rsidRPr="008F3DD5">
              <w:t>0,9036</w:t>
            </w:r>
          </w:p>
        </w:tc>
        <w:tc>
          <w:tcPr>
            <w:tcW w:w="0" w:type="auto"/>
          </w:tcPr>
          <w:p w14:paraId="7C41D6E6" w14:textId="445943CB" w:rsidR="00AA1860" w:rsidRPr="007C6C54" w:rsidRDefault="008F3DD5" w:rsidP="007677BE">
            <w:r w:rsidRPr="008F3DD5">
              <w:t>0,0188</w:t>
            </w:r>
          </w:p>
        </w:tc>
      </w:tr>
      <w:tr w:rsidR="00152F09" w14:paraId="57C13F60" w14:textId="77777777" w:rsidTr="007C6C54">
        <w:trPr>
          <w:trHeight w:val="339"/>
        </w:trPr>
        <w:tc>
          <w:tcPr>
            <w:tcW w:w="0" w:type="auto"/>
          </w:tcPr>
          <w:p w14:paraId="5E0CFCDE" w14:textId="5CAAE6E8" w:rsidR="00AA1860" w:rsidRPr="007C6C54" w:rsidRDefault="00AA1860" w:rsidP="007677BE">
            <w:pPr>
              <w:rPr>
                <w:lang w:val="en-US"/>
              </w:rPr>
            </w:pPr>
            <w:r w:rsidRPr="007C6C54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334DC0BE" w14:textId="207516A7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</w:tcPr>
          <w:p w14:paraId="48E808AC" w14:textId="77777777" w:rsidR="00AA1860" w:rsidRPr="007C6C54" w:rsidRDefault="00AA1860" w:rsidP="007677BE"/>
        </w:tc>
        <w:tc>
          <w:tcPr>
            <w:tcW w:w="761" w:type="dxa"/>
          </w:tcPr>
          <w:p w14:paraId="08A18B8D" w14:textId="5C1975B3" w:rsidR="00AA1860" w:rsidRPr="007C6C54" w:rsidRDefault="008F3DD5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872" w:type="dxa"/>
          </w:tcPr>
          <w:p w14:paraId="38734444" w14:textId="59872FDE" w:rsidR="00AA1860" w:rsidRPr="007C6C54" w:rsidRDefault="008F3DD5" w:rsidP="007677BE">
            <w:r w:rsidRPr="007C6C54">
              <w:rPr>
                <w:bCs/>
                <w:iCs/>
                <w:lang w:val="en-US"/>
              </w:rPr>
              <w:t>0,985</w:t>
            </w:r>
          </w:p>
        </w:tc>
        <w:tc>
          <w:tcPr>
            <w:tcW w:w="0" w:type="auto"/>
          </w:tcPr>
          <w:p w14:paraId="390EA657" w14:textId="46F2B9F1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/>
          </w:tcPr>
          <w:p w14:paraId="021035F2" w14:textId="77777777" w:rsidR="00AA1860" w:rsidRPr="007C6C54" w:rsidRDefault="00AA1860" w:rsidP="007677BE"/>
        </w:tc>
        <w:tc>
          <w:tcPr>
            <w:tcW w:w="0" w:type="auto"/>
          </w:tcPr>
          <w:p w14:paraId="42F22C54" w14:textId="09380CB5" w:rsidR="00AA1860" w:rsidRPr="007C6C54" w:rsidRDefault="00152F09" w:rsidP="007677BE">
            <w:r w:rsidRPr="00152F09">
              <w:t>0,9999</w:t>
            </w:r>
          </w:p>
        </w:tc>
        <w:tc>
          <w:tcPr>
            <w:tcW w:w="0" w:type="auto"/>
          </w:tcPr>
          <w:p w14:paraId="5F9B5AD2" w14:textId="4FB3B340" w:rsidR="00AA1860" w:rsidRPr="007C6C54" w:rsidRDefault="00152F09" w:rsidP="007677BE">
            <w:r w:rsidRPr="00152F09">
              <w:t>0,4851</w:t>
            </w:r>
          </w:p>
        </w:tc>
        <w:tc>
          <w:tcPr>
            <w:tcW w:w="0" w:type="auto"/>
          </w:tcPr>
          <w:p w14:paraId="65F825FE" w14:textId="2F8F604D" w:rsidR="00AA1860" w:rsidRPr="00152F09" w:rsidRDefault="00152F09" w:rsidP="00767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Merge/>
          </w:tcPr>
          <w:p w14:paraId="7BD67D34" w14:textId="77777777" w:rsidR="00AA1860" w:rsidRPr="007C6C54" w:rsidRDefault="00AA1860" w:rsidP="007677BE"/>
        </w:tc>
        <w:tc>
          <w:tcPr>
            <w:tcW w:w="0" w:type="auto"/>
          </w:tcPr>
          <w:p w14:paraId="6E8E1E5C" w14:textId="68A73542" w:rsidR="00AA1860" w:rsidRPr="007C6C54" w:rsidRDefault="00152F09" w:rsidP="007677BE">
            <w:r w:rsidRPr="00152F09">
              <w:t>0,9996</w:t>
            </w:r>
          </w:p>
        </w:tc>
        <w:tc>
          <w:tcPr>
            <w:tcW w:w="0" w:type="auto"/>
          </w:tcPr>
          <w:p w14:paraId="5D2FB3F8" w14:textId="32C9A59A" w:rsidR="00AA1860" w:rsidRPr="007C6C54" w:rsidRDefault="00152F09" w:rsidP="007677BE">
            <w:r w:rsidRPr="00152F09">
              <w:t>0,0833</w:t>
            </w:r>
          </w:p>
        </w:tc>
        <w:tc>
          <w:tcPr>
            <w:tcW w:w="0" w:type="auto"/>
          </w:tcPr>
          <w:p w14:paraId="0A181760" w14:textId="316FFAAE" w:rsidR="00AA1860" w:rsidRPr="007C6C54" w:rsidRDefault="008F3DD5" w:rsidP="007677BE">
            <w:r w:rsidRPr="008F3DD5">
              <w:t>0,9845</w:t>
            </w:r>
          </w:p>
        </w:tc>
        <w:tc>
          <w:tcPr>
            <w:tcW w:w="0" w:type="auto"/>
          </w:tcPr>
          <w:p w14:paraId="59456F07" w14:textId="70C56FE3" w:rsidR="00AA1860" w:rsidRPr="007C6C54" w:rsidRDefault="008F3DD5" w:rsidP="007677BE">
            <w:r w:rsidRPr="008F3DD5">
              <w:t>0,0398</w:t>
            </w:r>
          </w:p>
        </w:tc>
      </w:tr>
    </w:tbl>
    <w:p w14:paraId="11B1C7B2" w14:textId="68660601" w:rsidR="007677BE" w:rsidRDefault="007677BE" w:rsidP="007677BE">
      <w:pPr>
        <w:ind w:firstLine="708"/>
        <w:rPr>
          <w:sz w:val="28"/>
          <w:szCs w:val="28"/>
        </w:rPr>
      </w:pPr>
    </w:p>
    <w:p w14:paraId="756B1F23" w14:textId="02B242CD" w:rsidR="008F3DD5" w:rsidRPr="00670195" w:rsidRDefault="008F3DD5" w:rsidP="00E21E00">
      <w:pPr>
        <w:pStyle w:val="a9"/>
        <w:numPr>
          <w:ilvl w:val="0"/>
          <w:numId w:val="2"/>
        </w:numPr>
        <w:rPr>
          <w:sz w:val="28"/>
          <w:szCs w:val="28"/>
        </w:rPr>
      </w:pPr>
      <w:r w:rsidRPr="00670195">
        <w:rPr>
          <w:sz w:val="28"/>
          <w:szCs w:val="28"/>
        </w:rPr>
        <w:t xml:space="preserve">Модуль ПР. </w:t>
      </w:r>
      <w:r w:rsidR="00670195" w:rsidRPr="00670195">
        <w:rPr>
          <w:sz w:val="28"/>
          <w:szCs w:val="28"/>
        </w:rPr>
        <w:br/>
      </w:r>
      <w:r w:rsidRPr="00670195">
        <w:rPr>
          <w:sz w:val="28"/>
          <w:szCs w:val="28"/>
        </w:rPr>
        <w:t>Вероятность безотказной работы блока процессора высокая (0</w:t>
      </w:r>
      <w:r w:rsidR="00BC1A8C" w:rsidRPr="00BC1A8C">
        <w:rPr>
          <w:sz w:val="28"/>
          <w:szCs w:val="28"/>
        </w:rPr>
        <w:t>.</w:t>
      </w:r>
      <w:r w:rsidRPr="00670195">
        <w:rPr>
          <w:sz w:val="28"/>
          <w:szCs w:val="28"/>
        </w:rPr>
        <w:t>985) и количество основных блоков 1, следовательно добавление резервных блоков не требуется, поскольку коэффициент эффективности уменьшится.</w:t>
      </w:r>
    </w:p>
    <w:p w14:paraId="78416F22" w14:textId="252DAB07" w:rsidR="00670195" w:rsidRPr="00670195" w:rsidRDefault="008F3DD5" w:rsidP="00E21E00">
      <w:pPr>
        <w:pStyle w:val="a9"/>
        <w:numPr>
          <w:ilvl w:val="0"/>
          <w:numId w:val="2"/>
        </w:numPr>
        <w:rPr>
          <w:sz w:val="28"/>
          <w:szCs w:val="28"/>
        </w:rPr>
      </w:pPr>
      <w:r w:rsidRPr="00670195">
        <w:rPr>
          <w:sz w:val="28"/>
          <w:szCs w:val="28"/>
        </w:rPr>
        <w:t xml:space="preserve">Модуль ПМ. </w:t>
      </w:r>
      <w:r w:rsidR="00670195" w:rsidRPr="00670195">
        <w:rPr>
          <w:sz w:val="28"/>
          <w:szCs w:val="28"/>
        </w:rPr>
        <w:br/>
      </w:r>
      <w:r w:rsidRPr="00670195">
        <w:rPr>
          <w:sz w:val="28"/>
          <w:szCs w:val="28"/>
        </w:rPr>
        <w:t xml:space="preserve">Несмотря на высокую </w:t>
      </w:r>
      <w:r w:rsidR="00670195" w:rsidRPr="00670195">
        <w:rPr>
          <w:sz w:val="28"/>
          <w:szCs w:val="28"/>
          <w:lang w:val="en-US"/>
        </w:rPr>
        <w:t>P</w:t>
      </w:r>
      <w:proofErr w:type="spellStart"/>
      <w:r w:rsidR="00670195" w:rsidRPr="00670195">
        <w:rPr>
          <w:sz w:val="28"/>
          <w:szCs w:val="28"/>
          <w:vertAlign w:val="subscript"/>
        </w:rPr>
        <w:t>пм.бл</w:t>
      </w:r>
      <w:proofErr w:type="spellEnd"/>
      <w:r w:rsidR="00670195" w:rsidRPr="00670195">
        <w:rPr>
          <w:sz w:val="28"/>
          <w:szCs w:val="28"/>
          <w:vertAlign w:val="subscript"/>
        </w:rPr>
        <w:t xml:space="preserve"> </w:t>
      </w:r>
      <w:r w:rsidR="00670195" w:rsidRPr="00670195">
        <w:rPr>
          <w:sz w:val="28"/>
          <w:szCs w:val="28"/>
        </w:rPr>
        <w:t>= (0</w:t>
      </w:r>
      <w:r w:rsidR="00BC1A8C" w:rsidRPr="00BC1A8C">
        <w:rPr>
          <w:sz w:val="28"/>
          <w:szCs w:val="28"/>
        </w:rPr>
        <w:t>.</w:t>
      </w:r>
      <w:r w:rsidR="00670195" w:rsidRPr="00670195">
        <w:rPr>
          <w:sz w:val="28"/>
          <w:szCs w:val="28"/>
        </w:rPr>
        <w:t>96) и небольшое количество основных блоков, может потребоваться 1 резервный блок.</w:t>
      </w:r>
      <w:r w:rsidR="00670195" w:rsidRPr="00670195">
        <w:rPr>
          <w:sz w:val="28"/>
          <w:szCs w:val="28"/>
        </w:rPr>
        <w:br/>
      </w:r>
      <w:r w:rsidR="00670195" w:rsidRPr="00670195">
        <w:rPr>
          <w:sz w:val="28"/>
          <w:szCs w:val="28"/>
          <w:lang w:val="en-US"/>
        </w:rPr>
        <w:t>K</w:t>
      </w:r>
      <w:proofErr w:type="spellStart"/>
      <w:r w:rsidR="00670195" w:rsidRPr="00670195">
        <w:rPr>
          <w:sz w:val="28"/>
          <w:szCs w:val="28"/>
          <w:vertAlign w:val="subscript"/>
        </w:rPr>
        <w:t>эфф.пм</w:t>
      </w:r>
      <w:proofErr w:type="spellEnd"/>
      <w:r w:rsidR="00670195" w:rsidRPr="00670195">
        <w:rPr>
          <w:sz w:val="28"/>
          <w:szCs w:val="28"/>
        </w:rPr>
        <w:t xml:space="preserve"> с 1 резервным блоком = 0</w:t>
      </w:r>
      <w:r w:rsidR="00BC1A8C" w:rsidRPr="00BC1A8C">
        <w:rPr>
          <w:sz w:val="28"/>
          <w:szCs w:val="28"/>
        </w:rPr>
        <w:t>.</w:t>
      </w:r>
      <w:r w:rsidR="00670195" w:rsidRPr="00670195">
        <w:rPr>
          <w:sz w:val="28"/>
          <w:szCs w:val="28"/>
        </w:rPr>
        <w:t>1970,</w:t>
      </w:r>
      <w:r w:rsidR="00670195" w:rsidRPr="00670195">
        <w:rPr>
          <w:sz w:val="28"/>
          <w:szCs w:val="28"/>
        </w:rPr>
        <w:br/>
      </w:r>
      <w:r w:rsidR="00670195" w:rsidRPr="00670195">
        <w:rPr>
          <w:sz w:val="28"/>
          <w:szCs w:val="28"/>
          <w:lang w:val="en-US"/>
        </w:rPr>
        <w:t>K</w:t>
      </w:r>
      <w:proofErr w:type="spellStart"/>
      <w:r w:rsidR="00670195" w:rsidRPr="00670195">
        <w:rPr>
          <w:sz w:val="28"/>
          <w:szCs w:val="28"/>
          <w:vertAlign w:val="subscript"/>
        </w:rPr>
        <w:t>эфф.пм</w:t>
      </w:r>
      <w:proofErr w:type="spellEnd"/>
      <w:r w:rsidR="00670195" w:rsidRPr="00670195">
        <w:rPr>
          <w:sz w:val="28"/>
          <w:szCs w:val="28"/>
        </w:rPr>
        <w:t xml:space="preserve"> </w:t>
      </w:r>
      <w:r w:rsidR="00670195" w:rsidRPr="00670195">
        <w:rPr>
          <w:sz w:val="28"/>
          <w:szCs w:val="28"/>
        </w:rPr>
        <w:t>без</w:t>
      </w:r>
      <w:r w:rsidR="00670195" w:rsidRPr="00670195">
        <w:rPr>
          <w:sz w:val="28"/>
          <w:szCs w:val="28"/>
        </w:rPr>
        <w:t xml:space="preserve"> резервны</w:t>
      </w:r>
      <w:r w:rsidR="00670195" w:rsidRPr="00670195">
        <w:rPr>
          <w:sz w:val="28"/>
          <w:szCs w:val="28"/>
        </w:rPr>
        <w:t>х</w:t>
      </w:r>
      <w:r w:rsidR="00670195" w:rsidRPr="00670195">
        <w:rPr>
          <w:sz w:val="28"/>
          <w:szCs w:val="28"/>
        </w:rPr>
        <w:t xml:space="preserve"> блоко</w:t>
      </w:r>
      <w:r w:rsidR="00670195" w:rsidRPr="00670195">
        <w:rPr>
          <w:sz w:val="28"/>
          <w:szCs w:val="28"/>
        </w:rPr>
        <w:t>в</w:t>
      </w:r>
      <w:r w:rsidR="00670195" w:rsidRPr="00670195">
        <w:rPr>
          <w:sz w:val="28"/>
          <w:szCs w:val="28"/>
        </w:rPr>
        <w:t xml:space="preserve"> = 0</w:t>
      </w:r>
      <w:r w:rsidR="00BC1A8C" w:rsidRPr="00BC1A8C">
        <w:rPr>
          <w:sz w:val="28"/>
          <w:szCs w:val="28"/>
        </w:rPr>
        <w:t>.</w:t>
      </w:r>
      <w:r w:rsidR="00670195" w:rsidRPr="00670195">
        <w:rPr>
          <w:sz w:val="28"/>
          <w:szCs w:val="28"/>
        </w:rPr>
        <w:t>2123, следовательно необходимость добавления резервных блоков отсутствует (</w:t>
      </w:r>
      <w:proofErr w:type="gramStart"/>
      <w:r w:rsidR="00670195" w:rsidRPr="00670195">
        <w:rPr>
          <w:sz w:val="28"/>
          <w:szCs w:val="28"/>
        </w:rPr>
        <w:t>0</w:t>
      </w:r>
      <w:r w:rsidR="00BC1A8C" w:rsidRPr="00BC1A8C">
        <w:rPr>
          <w:sz w:val="28"/>
          <w:szCs w:val="28"/>
        </w:rPr>
        <w:t>.</w:t>
      </w:r>
      <w:r w:rsidR="00670195" w:rsidRPr="00670195">
        <w:rPr>
          <w:sz w:val="28"/>
          <w:szCs w:val="28"/>
        </w:rPr>
        <w:t>2123</w:t>
      </w:r>
      <w:r w:rsidR="00670195" w:rsidRPr="00670195">
        <w:rPr>
          <w:sz w:val="28"/>
          <w:szCs w:val="28"/>
        </w:rPr>
        <w:t xml:space="preserve"> &gt;</w:t>
      </w:r>
      <w:proofErr w:type="gramEnd"/>
      <w:r w:rsidR="00670195" w:rsidRPr="00670195">
        <w:rPr>
          <w:sz w:val="28"/>
          <w:szCs w:val="28"/>
        </w:rPr>
        <w:t xml:space="preserve"> </w:t>
      </w:r>
      <w:r w:rsidR="00670195" w:rsidRPr="00670195">
        <w:rPr>
          <w:sz w:val="28"/>
          <w:szCs w:val="28"/>
        </w:rPr>
        <w:t>0</w:t>
      </w:r>
      <w:r w:rsidR="00BC1A8C" w:rsidRPr="00BC1A8C">
        <w:rPr>
          <w:sz w:val="28"/>
          <w:szCs w:val="28"/>
        </w:rPr>
        <w:t>.</w:t>
      </w:r>
      <w:r w:rsidR="00670195" w:rsidRPr="00670195">
        <w:rPr>
          <w:sz w:val="28"/>
          <w:szCs w:val="28"/>
        </w:rPr>
        <w:t>1970</w:t>
      </w:r>
      <w:r w:rsidR="00670195" w:rsidRPr="00670195">
        <w:rPr>
          <w:sz w:val="28"/>
          <w:szCs w:val="28"/>
        </w:rPr>
        <w:t>).</w:t>
      </w:r>
    </w:p>
    <w:p w14:paraId="77E62EE1" w14:textId="3280D0F1" w:rsidR="00BC1A8C" w:rsidRDefault="00670195" w:rsidP="00E21E00">
      <w:pPr>
        <w:pStyle w:val="a9"/>
        <w:numPr>
          <w:ilvl w:val="0"/>
          <w:numId w:val="2"/>
        </w:numPr>
        <w:rPr>
          <w:sz w:val="28"/>
          <w:szCs w:val="28"/>
        </w:rPr>
      </w:pPr>
      <w:r w:rsidRPr="00670195">
        <w:rPr>
          <w:sz w:val="28"/>
          <w:szCs w:val="28"/>
        </w:rPr>
        <w:t>Модуль</w:t>
      </w:r>
      <w:r w:rsidR="00E21E00">
        <w:rPr>
          <w:sz w:val="28"/>
          <w:szCs w:val="28"/>
        </w:rPr>
        <w:t xml:space="preserve"> </w:t>
      </w:r>
      <w:r w:rsidRPr="00670195">
        <w:rPr>
          <w:sz w:val="28"/>
          <w:szCs w:val="28"/>
        </w:rPr>
        <w:t>УВВ.</w:t>
      </w:r>
      <w:r>
        <w:rPr>
          <w:sz w:val="28"/>
          <w:szCs w:val="28"/>
        </w:rPr>
        <w:br/>
        <w:t>Вероятность безотказной работы УВВ = 0</w:t>
      </w:r>
      <w:r w:rsidR="00BC1A8C" w:rsidRPr="00BC1A8C">
        <w:rPr>
          <w:sz w:val="28"/>
          <w:szCs w:val="28"/>
        </w:rPr>
        <w:t>.</w:t>
      </w:r>
      <w:r>
        <w:rPr>
          <w:sz w:val="28"/>
          <w:szCs w:val="28"/>
        </w:rPr>
        <w:t xml:space="preserve">865, что является низкой вероятностью. Количество основных блоков УВВ – 8, что является высоким показателем, следовательно, необходимо добавить </w:t>
      </w:r>
      <w:r w:rsidR="00BC1A8C" w:rsidRPr="00BC1A8C">
        <w:rPr>
          <w:sz w:val="28"/>
          <w:szCs w:val="28"/>
        </w:rPr>
        <w:t>3</w:t>
      </w:r>
      <w:r>
        <w:rPr>
          <w:sz w:val="28"/>
          <w:szCs w:val="28"/>
        </w:rPr>
        <w:t xml:space="preserve"> или </w:t>
      </w:r>
      <w:r w:rsidR="00BC1A8C" w:rsidRPr="00BC1A8C">
        <w:rPr>
          <w:sz w:val="28"/>
          <w:szCs w:val="28"/>
        </w:rPr>
        <w:t>4</w:t>
      </w:r>
      <w:r>
        <w:rPr>
          <w:sz w:val="28"/>
          <w:szCs w:val="28"/>
        </w:rPr>
        <w:t xml:space="preserve"> резервных блока.</w:t>
      </w:r>
      <w:r>
        <w:rPr>
          <w:sz w:val="28"/>
          <w:szCs w:val="28"/>
        </w:rPr>
        <w:br/>
      </w:r>
      <w:r w:rsidRPr="00670195">
        <w:rPr>
          <w:sz w:val="28"/>
          <w:szCs w:val="28"/>
          <w:lang w:val="en-US"/>
        </w:rPr>
        <w:t>K</w:t>
      </w:r>
      <w:proofErr w:type="spellStart"/>
      <w:r w:rsidRPr="00670195">
        <w:rPr>
          <w:sz w:val="28"/>
          <w:szCs w:val="28"/>
          <w:vertAlign w:val="subscript"/>
        </w:rPr>
        <w:t>эфф.</w:t>
      </w:r>
      <w:r w:rsidR="00BC1A8C">
        <w:rPr>
          <w:sz w:val="28"/>
          <w:szCs w:val="28"/>
          <w:vertAlign w:val="subscript"/>
        </w:rPr>
        <w:t>вв</w:t>
      </w:r>
      <w:proofErr w:type="spellEnd"/>
      <w:r w:rsidRPr="00670195">
        <w:rPr>
          <w:sz w:val="28"/>
          <w:szCs w:val="28"/>
        </w:rPr>
        <w:t xml:space="preserve"> с </w:t>
      </w:r>
      <w:r w:rsidR="00BC1A8C" w:rsidRPr="00BC1A8C">
        <w:rPr>
          <w:sz w:val="28"/>
          <w:szCs w:val="28"/>
        </w:rPr>
        <w:t>3</w:t>
      </w:r>
      <w:r w:rsidRPr="00670195">
        <w:rPr>
          <w:sz w:val="28"/>
          <w:szCs w:val="28"/>
        </w:rPr>
        <w:t xml:space="preserve"> резервным</w:t>
      </w:r>
      <w:r w:rsidR="00BC1A8C">
        <w:rPr>
          <w:sz w:val="28"/>
          <w:szCs w:val="28"/>
        </w:rPr>
        <w:t>и</w:t>
      </w:r>
      <w:r w:rsidRPr="00670195">
        <w:rPr>
          <w:sz w:val="28"/>
          <w:szCs w:val="28"/>
        </w:rPr>
        <w:t xml:space="preserve"> блок</w:t>
      </w:r>
      <w:r w:rsidR="00BC1A8C">
        <w:rPr>
          <w:sz w:val="28"/>
          <w:szCs w:val="28"/>
        </w:rPr>
        <w:t>а</w:t>
      </w:r>
      <w:r w:rsidRPr="00670195">
        <w:rPr>
          <w:sz w:val="28"/>
          <w:szCs w:val="28"/>
        </w:rPr>
        <w:t>м</w:t>
      </w:r>
      <w:r w:rsidR="00BC1A8C">
        <w:rPr>
          <w:sz w:val="28"/>
          <w:szCs w:val="28"/>
        </w:rPr>
        <w:t>и</w:t>
      </w:r>
      <w:r w:rsidRPr="00670195">
        <w:rPr>
          <w:sz w:val="28"/>
          <w:szCs w:val="28"/>
        </w:rPr>
        <w:t xml:space="preserve"> = </w:t>
      </w:r>
      <w:r w:rsidR="00BC1A8C" w:rsidRPr="00BC1A8C">
        <w:rPr>
          <w:sz w:val="28"/>
          <w:szCs w:val="28"/>
        </w:rPr>
        <w:t>0</w:t>
      </w:r>
      <w:r w:rsidR="00BC1A8C" w:rsidRPr="00BC1A8C">
        <w:rPr>
          <w:sz w:val="28"/>
          <w:szCs w:val="28"/>
        </w:rPr>
        <w:t>.</w:t>
      </w:r>
      <w:r w:rsidR="00BC1A8C" w:rsidRPr="00BC1A8C">
        <w:rPr>
          <w:sz w:val="28"/>
          <w:szCs w:val="28"/>
        </w:rPr>
        <w:t>086</w:t>
      </w:r>
      <w:r w:rsidR="00BC1A8C" w:rsidRPr="00E21E00">
        <w:rPr>
          <w:sz w:val="28"/>
          <w:szCs w:val="28"/>
        </w:rPr>
        <w:t>4</w:t>
      </w:r>
      <w:r w:rsidRPr="00670195">
        <w:rPr>
          <w:sz w:val="28"/>
          <w:szCs w:val="28"/>
        </w:rPr>
        <w:t>,</w:t>
      </w:r>
      <w:r w:rsidRPr="00670195">
        <w:rPr>
          <w:sz w:val="28"/>
          <w:szCs w:val="28"/>
        </w:rPr>
        <w:br/>
      </w:r>
      <w:r w:rsidRPr="00670195">
        <w:rPr>
          <w:sz w:val="28"/>
          <w:szCs w:val="28"/>
          <w:lang w:val="en-US"/>
        </w:rPr>
        <w:t>K</w:t>
      </w:r>
      <w:proofErr w:type="spellStart"/>
      <w:r w:rsidRPr="00670195">
        <w:rPr>
          <w:sz w:val="28"/>
          <w:szCs w:val="28"/>
          <w:vertAlign w:val="subscript"/>
        </w:rPr>
        <w:t>эфф.</w:t>
      </w:r>
      <w:r w:rsidR="00BC1A8C">
        <w:rPr>
          <w:sz w:val="28"/>
          <w:szCs w:val="28"/>
          <w:vertAlign w:val="subscript"/>
        </w:rPr>
        <w:t>вв</w:t>
      </w:r>
      <w:proofErr w:type="spellEnd"/>
      <w:r w:rsidRPr="00670195">
        <w:rPr>
          <w:sz w:val="28"/>
          <w:szCs w:val="28"/>
        </w:rPr>
        <w:t xml:space="preserve"> </w:t>
      </w:r>
      <w:r w:rsidR="00BC1A8C" w:rsidRPr="00670195">
        <w:rPr>
          <w:sz w:val="28"/>
          <w:szCs w:val="28"/>
        </w:rPr>
        <w:t xml:space="preserve">с </w:t>
      </w:r>
      <w:r w:rsidR="00BC1A8C" w:rsidRPr="00BC1A8C">
        <w:rPr>
          <w:sz w:val="28"/>
          <w:szCs w:val="28"/>
        </w:rPr>
        <w:t>4</w:t>
      </w:r>
      <w:r w:rsidR="00BC1A8C" w:rsidRPr="00670195">
        <w:rPr>
          <w:sz w:val="28"/>
          <w:szCs w:val="28"/>
        </w:rPr>
        <w:t xml:space="preserve"> резервным</w:t>
      </w:r>
      <w:r w:rsidR="00BC1A8C">
        <w:rPr>
          <w:sz w:val="28"/>
          <w:szCs w:val="28"/>
        </w:rPr>
        <w:t>и</w:t>
      </w:r>
      <w:r w:rsidR="00BC1A8C" w:rsidRPr="00670195">
        <w:rPr>
          <w:sz w:val="28"/>
          <w:szCs w:val="28"/>
        </w:rPr>
        <w:t xml:space="preserve"> блок</w:t>
      </w:r>
      <w:r w:rsidR="00BC1A8C">
        <w:rPr>
          <w:sz w:val="28"/>
          <w:szCs w:val="28"/>
        </w:rPr>
        <w:t>а</w:t>
      </w:r>
      <w:r w:rsidR="00BC1A8C" w:rsidRPr="00670195">
        <w:rPr>
          <w:sz w:val="28"/>
          <w:szCs w:val="28"/>
        </w:rPr>
        <w:t>м</w:t>
      </w:r>
      <w:r w:rsidR="00BC1A8C">
        <w:rPr>
          <w:sz w:val="28"/>
          <w:szCs w:val="28"/>
        </w:rPr>
        <w:t>и</w:t>
      </w:r>
      <w:r w:rsidR="00BC1A8C" w:rsidRPr="00670195">
        <w:rPr>
          <w:sz w:val="28"/>
          <w:szCs w:val="28"/>
        </w:rPr>
        <w:t xml:space="preserve"> </w:t>
      </w:r>
      <w:r w:rsidRPr="00670195">
        <w:rPr>
          <w:sz w:val="28"/>
          <w:szCs w:val="28"/>
        </w:rPr>
        <w:t xml:space="preserve">= </w:t>
      </w:r>
      <w:r w:rsidR="00BC1A8C" w:rsidRPr="00BC1A8C">
        <w:rPr>
          <w:sz w:val="28"/>
          <w:szCs w:val="28"/>
        </w:rPr>
        <w:t>0</w:t>
      </w:r>
      <w:r w:rsidR="00BC1A8C" w:rsidRPr="00BC1A8C">
        <w:rPr>
          <w:sz w:val="28"/>
          <w:szCs w:val="28"/>
        </w:rPr>
        <w:t>.</w:t>
      </w:r>
      <w:r w:rsidR="00E21E00" w:rsidRPr="00E21E00">
        <w:rPr>
          <w:sz w:val="28"/>
          <w:szCs w:val="28"/>
        </w:rPr>
        <w:t>0820</w:t>
      </w:r>
      <w:r w:rsidR="00BC1A8C">
        <w:rPr>
          <w:sz w:val="28"/>
          <w:szCs w:val="28"/>
        </w:rPr>
        <w:t xml:space="preserve">, следовательно необходимо добавить </w:t>
      </w:r>
      <w:r w:rsidR="00E21E00" w:rsidRPr="00E21E00">
        <w:rPr>
          <w:sz w:val="28"/>
          <w:szCs w:val="28"/>
        </w:rPr>
        <w:t>3</w:t>
      </w:r>
      <w:r w:rsidR="00BC1A8C">
        <w:rPr>
          <w:sz w:val="28"/>
          <w:szCs w:val="28"/>
        </w:rPr>
        <w:t xml:space="preserve"> блока.</w:t>
      </w:r>
    </w:p>
    <w:p w14:paraId="50165EED" w14:textId="77777777" w:rsidR="00BC1A8C" w:rsidRDefault="00BC1A8C" w:rsidP="00E21E00">
      <w:pPr>
        <w:jc w:val="both"/>
        <w:rPr>
          <w:sz w:val="28"/>
          <w:szCs w:val="28"/>
        </w:rPr>
      </w:pPr>
    </w:p>
    <w:p w14:paraId="75B13625" w14:textId="77777777" w:rsidR="00E21E00" w:rsidRDefault="00BC1A8C" w:rsidP="00E21E00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схема ВС будет выглядеть следующим образом: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95FE6DC" w14:textId="77777777" w:rsidR="00E21E00" w:rsidRDefault="00E21E00" w:rsidP="00BC1A8C">
      <w:pPr>
        <w:rPr>
          <w:sz w:val="28"/>
          <w:szCs w:val="28"/>
        </w:rPr>
      </w:pPr>
    </w:p>
    <w:p w14:paraId="6DC42D6D" w14:textId="2A772F57" w:rsidR="00E21E00" w:rsidRDefault="00E21E00" w:rsidP="00BC1A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8D58C" wp14:editId="4EF96810">
            <wp:extent cx="6334760" cy="6286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9944" w14:textId="77777777" w:rsidR="00E21E00" w:rsidRDefault="00E21E00" w:rsidP="00E21E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ВС</w:t>
      </w:r>
    </w:p>
    <w:p w14:paraId="04E3899E" w14:textId="777A10AA" w:rsidR="00670195" w:rsidRPr="00E21E00" w:rsidRDefault="00670195" w:rsidP="00E21E00">
      <w:pPr>
        <w:jc w:val="both"/>
        <w:rPr>
          <w:sz w:val="28"/>
          <w:szCs w:val="28"/>
        </w:rPr>
      </w:pPr>
      <w:r w:rsidRPr="00BC1A8C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0.985</m:t>
          </m:r>
        </m:oMath>
      </m:oMathPara>
    </w:p>
    <w:p w14:paraId="0900C302" w14:textId="72CCDD74" w:rsidR="00E21E00" w:rsidRPr="000F2DC8" w:rsidRDefault="00E21E00" w:rsidP="00E21E00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0,8493</m:t>
          </m:r>
          <m:r>
            <w:rPr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95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  <w:r w:rsidR="000F2DC8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0,985*0,8493*0,</m:t>
          </m:r>
          <m:r>
            <w:rPr>
              <w:rFonts w:ascii="Cambria Math" w:hAnsi="Cambria Math"/>
              <w:sz w:val="28"/>
              <w:szCs w:val="28"/>
              <w:lang w:val="en-US"/>
            </w:rPr>
            <m:t>95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0,7948</m:t>
          </m:r>
          <m:r>
            <w:rPr>
              <w:sz w:val="28"/>
              <w:szCs w:val="28"/>
            </w:rPr>
            <w:br/>
          </m:r>
        </m:oMath>
      </m:oMathPara>
    </w:p>
    <w:p w14:paraId="2D9F1F96" w14:textId="7DEFD2B4" w:rsidR="000F2DC8" w:rsidRPr="00E21E00" w:rsidRDefault="000F2DC8" w:rsidP="000F2DC8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0,985</m:t>
          </m:r>
        </m:oMath>
      </m:oMathPara>
    </w:p>
    <w:p w14:paraId="4C8B9528" w14:textId="2474C203" w:rsidR="000F2DC8" w:rsidRPr="00E21E00" w:rsidRDefault="000F2DC8" w:rsidP="000F2DC8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0,2123</m:t>
          </m:r>
          <m:r>
            <w:rPr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0,086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sz w:val="28"/>
              <w:szCs w:val="28"/>
              <w:lang w:val="en-US"/>
            </w:rPr>
            <w:br/>
          </m:r>
        </m:oMath>
      </m:oMathPara>
    </w:p>
    <w:p w14:paraId="4A3F5FF3" w14:textId="76158A08" w:rsidR="000F2DC8" w:rsidRPr="008C6C5B" w:rsidRDefault="000F2DC8" w:rsidP="00E21E00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0,985</m:t>
          </m:r>
          <m:r>
            <w:rPr>
              <w:rFonts w:ascii="Cambria Math" w:hAnsi="Cambria Math"/>
              <w:sz w:val="28"/>
              <w:szCs w:val="28"/>
              <w:lang w:val="en-US"/>
            </w:rPr>
            <m:t>*0,2123*0,0864=</m:t>
          </m:r>
          <m:r>
            <w:rPr>
              <w:rFonts w:ascii="Cambria Math" w:hAnsi="Cambria Math"/>
              <w:sz w:val="28"/>
              <w:szCs w:val="28"/>
              <w:lang w:val="en-US"/>
            </w:rPr>
            <m:t>0,018</m:t>
          </m:r>
        </m:oMath>
      </m:oMathPara>
    </w:p>
    <w:p w14:paraId="335D54E3" w14:textId="462DDD4C" w:rsidR="008C6C5B" w:rsidRDefault="008C6C5B" w:rsidP="00E21E00">
      <w:pPr>
        <w:jc w:val="both"/>
        <w:rPr>
          <w:sz w:val="28"/>
          <w:szCs w:val="28"/>
          <w:lang w:val="en-US"/>
        </w:rPr>
      </w:pPr>
    </w:p>
    <w:p w14:paraId="688F90DC" w14:textId="528346DE" w:rsidR="008C6C5B" w:rsidRPr="008C6C5B" w:rsidRDefault="008C6C5B" w:rsidP="00E21E00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наиболее эффективной системой является система содержащая 1 блок процессора, 4 блока памяти и 11 блоков устройств ввода-вывода, из которых 3 резервных.</w:t>
      </w:r>
    </w:p>
    <w:bookmarkEnd w:id="0"/>
    <w:p w14:paraId="5302CE2F" w14:textId="77777777" w:rsidR="008C6C5B" w:rsidRPr="008C6C5B" w:rsidRDefault="008C6C5B" w:rsidP="00E21E00">
      <w:pPr>
        <w:jc w:val="both"/>
        <w:rPr>
          <w:sz w:val="28"/>
          <w:szCs w:val="28"/>
        </w:rPr>
      </w:pPr>
    </w:p>
    <w:sectPr w:rsidR="008C6C5B" w:rsidRPr="008C6C5B" w:rsidSect="00CD4700">
      <w:headerReference w:type="even" r:id="rId14"/>
      <w:footerReference w:type="even" r:id="rId15"/>
      <w:footerReference w:type="default" r:id="rId16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83A5" w14:textId="77777777" w:rsidR="006A5B02" w:rsidRDefault="006A5B02">
      <w:r>
        <w:separator/>
      </w:r>
    </w:p>
  </w:endnote>
  <w:endnote w:type="continuationSeparator" w:id="0">
    <w:p w14:paraId="4DF9806E" w14:textId="77777777" w:rsidR="006A5B02" w:rsidRDefault="006A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7E9" w14:textId="0456D095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E21E00">
      <w:rPr>
        <w:rStyle w:val="a5"/>
      </w:rPr>
      <w:fldChar w:fldCharType="separate"/>
    </w:r>
    <w:r w:rsidR="00E21E00">
      <w:rPr>
        <w:rStyle w:val="a5"/>
        <w:noProof/>
      </w:rPr>
      <w:t>10</w:t>
    </w:r>
    <w:r>
      <w:rPr>
        <w:rStyle w:val="a5"/>
      </w:rPr>
      <w:fldChar w:fldCharType="end"/>
    </w:r>
  </w:p>
  <w:p w14:paraId="45859882" w14:textId="77777777" w:rsidR="00BC0938" w:rsidRDefault="00BC09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58B6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E263CBF" w14:textId="77777777" w:rsidR="00BC0938" w:rsidRDefault="00BC09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FFBF" w14:textId="77777777" w:rsidR="006A5B02" w:rsidRDefault="006A5B02">
      <w:r>
        <w:separator/>
      </w:r>
    </w:p>
  </w:footnote>
  <w:footnote w:type="continuationSeparator" w:id="0">
    <w:p w14:paraId="1D84BC32" w14:textId="77777777" w:rsidR="006A5B02" w:rsidRDefault="006A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71F3" w14:textId="77777777" w:rsidR="00BC0938" w:rsidRDefault="00BC0938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195623" w14:textId="77777777" w:rsidR="00BC0938" w:rsidRDefault="00BC09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A3F"/>
    <w:multiLevelType w:val="hybridMultilevel"/>
    <w:tmpl w:val="D4009840"/>
    <w:lvl w:ilvl="0" w:tplc="0EC89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0390"/>
    <w:multiLevelType w:val="hybridMultilevel"/>
    <w:tmpl w:val="987A2A72"/>
    <w:lvl w:ilvl="0" w:tplc="0EC89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38510211">
    <w:abstractNumId w:val="1"/>
  </w:num>
  <w:num w:numId="2" w16cid:durableId="162523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CC"/>
    <w:rsid w:val="00067BC3"/>
    <w:rsid w:val="000F2DC8"/>
    <w:rsid w:val="000F370C"/>
    <w:rsid w:val="001001CC"/>
    <w:rsid w:val="0010661E"/>
    <w:rsid w:val="00112C0F"/>
    <w:rsid w:val="00150D3C"/>
    <w:rsid w:val="00152F09"/>
    <w:rsid w:val="001566E7"/>
    <w:rsid w:val="00157142"/>
    <w:rsid w:val="001A03B4"/>
    <w:rsid w:val="001C50F4"/>
    <w:rsid w:val="001E4806"/>
    <w:rsid w:val="002452FD"/>
    <w:rsid w:val="002767F5"/>
    <w:rsid w:val="00387FC5"/>
    <w:rsid w:val="00390059"/>
    <w:rsid w:val="00395D1E"/>
    <w:rsid w:val="004017B4"/>
    <w:rsid w:val="00523FE7"/>
    <w:rsid w:val="00552524"/>
    <w:rsid w:val="00585AA5"/>
    <w:rsid w:val="00585CDA"/>
    <w:rsid w:val="005D63E6"/>
    <w:rsid w:val="005E3ABC"/>
    <w:rsid w:val="0066668A"/>
    <w:rsid w:val="00670195"/>
    <w:rsid w:val="00685CAC"/>
    <w:rsid w:val="0068765C"/>
    <w:rsid w:val="006A5B02"/>
    <w:rsid w:val="007677BE"/>
    <w:rsid w:val="007C6C54"/>
    <w:rsid w:val="00816FF3"/>
    <w:rsid w:val="008C6C5B"/>
    <w:rsid w:val="008F3DD5"/>
    <w:rsid w:val="008F54F1"/>
    <w:rsid w:val="009020C5"/>
    <w:rsid w:val="0094435B"/>
    <w:rsid w:val="00A375DE"/>
    <w:rsid w:val="00A87037"/>
    <w:rsid w:val="00AA1860"/>
    <w:rsid w:val="00B62DF5"/>
    <w:rsid w:val="00B738BF"/>
    <w:rsid w:val="00B83AB3"/>
    <w:rsid w:val="00B9014C"/>
    <w:rsid w:val="00BC0938"/>
    <w:rsid w:val="00BC1A8C"/>
    <w:rsid w:val="00CD4700"/>
    <w:rsid w:val="00CE0FE4"/>
    <w:rsid w:val="00D078D9"/>
    <w:rsid w:val="00D20A69"/>
    <w:rsid w:val="00D2106E"/>
    <w:rsid w:val="00DB6438"/>
    <w:rsid w:val="00DC1C6C"/>
    <w:rsid w:val="00DC2ACD"/>
    <w:rsid w:val="00E21E00"/>
    <w:rsid w:val="00EC2A97"/>
    <w:rsid w:val="00F03F6F"/>
    <w:rsid w:val="00F11B1D"/>
    <w:rsid w:val="00F24468"/>
    <w:rsid w:val="00F51ED1"/>
    <w:rsid w:val="00F536D5"/>
    <w:rsid w:val="00F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E82E5"/>
  <w15:chartTrackingRefBased/>
  <w15:docId w15:val="{0091B7B4-102F-4533-9B63-8BFD0368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68A"/>
  </w:style>
  <w:style w:type="paragraph" w:styleId="3">
    <w:name w:val="heading 3"/>
    <w:basedOn w:val="a"/>
    <w:next w:val="a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157142"/>
    <w:rPr>
      <w:color w:val="808080"/>
    </w:rPr>
  </w:style>
  <w:style w:type="table" w:styleId="a8">
    <w:name w:val="Table Grid"/>
    <w:basedOn w:val="a1"/>
    <w:uiPriority w:val="39"/>
    <w:rsid w:val="00767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F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k\Client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339</TotalTime>
  <Pages>11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Даниил Савин</cp:lastModifiedBy>
  <cp:revision>16</cp:revision>
  <cp:lastPrinted>1899-12-31T21:00:00Z</cp:lastPrinted>
  <dcterms:created xsi:type="dcterms:W3CDTF">2022-10-22T14:00:00Z</dcterms:created>
  <dcterms:modified xsi:type="dcterms:W3CDTF">2022-10-30T13:32:00Z</dcterms:modified>
</cp:coreProperties>
</file>